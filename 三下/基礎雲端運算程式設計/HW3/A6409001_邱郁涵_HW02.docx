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37B6AE" w:themeColor="accent1"/>
        </w:rPr>
        <w:id w:val="-198287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3AECDB1" w14:textId="2BA14AB9" w:rsidR="00AC5E82" w:rsidRDefault="00AC5E82" w:rsidP="00F05754">
          <w:pPr>
            <w:pStyle w:val="ab"/>
            <w:spacing w:before="1540" w:after="240"/>
            <w:jc w:val="both"/>
            <w:rPr>
              <w:color w:val="37B6AE" w:themeColor="accent1"/>
            </w:rPr>
          </w:pPr>
          <w:r>
            <w:rPr>
              <w:rFonts w:eastAsia="STZhongsong" w:hint="eastAsia"/>
              <w:noProof/>
              <w:color w:val="37B6AE" w:themeColor="accent1"/>
              <w:lang w:eastAsia="zh-TW"/>
            </w:rPr>
            <w:drawing>
              <wp:inline distT="0" distB="0" distL="0" distR="0" wp14:anchorId="236B54DC" wp14:editId="4257D4CB">
                <wp:extent cx="6224083" cy="3381375"/>
                <wp:effectExtent l="0" t="0" r="5715" b="0"/>
                <wp:docPr id="28" name="圖片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封面.jpg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112"/>
                        <a:stretch/>
                      </pic:blipFill>
                      <pic:spPr bwMode="auto">
                        <a:xfrm>
                          <a:off x="0" y="0"/>
                          <a:ext cx="6238100" cy="33889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65BC6A2E" w14:textId="77777777" w:rsidR="00AC5E82" w:rsidRPr="00AC5E82" w:rsidRDefault="00AC5E82" w:rsidP="00F05754">
          <w:pPr>
            <w:pStyle w:val="ab"/>
            <w:spacing w:before="1540" w:after="240"/>
            <w:jc w:val="both"/>
            <w:rPr>
              <w:rFonts w:eastAsia="STZhongsong"/>
              <w:color w:val="37B6AE" w:themeColor="accent1"/>
            </w:rPr>
          </w:pPr>
        </w:p>
        <w:bookmarkStart w:id="0" w:name="_Toc7887470" w:displacedByCustomXml="next"/>
        <w:sdt>
          <w:sdtPr>
            <w:rPr>
              <w:rFonts w:asciiTheme="majorHAnsi" w:eastAsiaTheme="majorEastAsia" w:hAnsiTheme="majorHAnsi" w:cstheme="majorBidi" w:hint="eastAsia"/>
              <w:caps/>
              <w:color w:val="298881" w:themeColor="accent1" w:themeShade="BF"/>
              <w:sz w:val="72"/>
              <w:szCs w:val="72"/>
              <w:lang w:eastAsia="zh-TW"/>
            </w:rPr>
            <w:alias w:val="標題"/>
            <w:tag w:val=""/>
            <w:id w:val="1735040861"/>
            <w:placeholder>
              <w:docPart w:val="BD6B88F61CF749F28CF0AE0AA63B40C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CDD9219" w14:textId="4EC96B38" w:rsidR="00430857" w:rsidRPr="00A5659B" w:rsidRDefault="00082A19" w:rsidP="00213198">
              <w:pPr>
                <w:pStyle w:val="ab"/>
                <w:pBdr>
                  <w:top w:val="single" w:sz="6" w:space="7" w:color="37B6AE" w:themeColor="accent1"/>
                  <w:bottom w:val="single" w:sz="6" w:space="6" w:color="37B6AE" w:themeColor="accent1"/>
                </w:pBdr>
                <w:spacing w:after="240"/>
                <w:outlineLvl w:val="0"/>
                <w:rPr>
                  <w:rFonts w:asciiTheme="majorHAnsi" w:eastAsiaTheme="majorEastAsia" w:hAnsiTheme="majorHAnsi" w:cstheme="majorBidi"/>
                  <w:caps/>
                  <w:color w:val="298881" w:themeColor="accent1" w:themeShade="BF"/>
                  <w:sz w:val="80"/>
                  <w:szCs w:val="80"/>
                  <w:lang w:eastAsia="zh-TW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298881" w:themeColor="accent1" w:themeShade="BF"/>
                  <w:sz w:val="72"/>
                  <w:szCs w:val="72"/>
                  <w:lang w:eastAsia="zh-TW"/>
                </w:rPr>
                <w:t>基礎雲端運算程式設計</w:t>
              </w:r>
            </w:p>
          </w:sdtContent>
        </w:sdt>
        <w:bookmarkEnd w:id="0" w:displacedByCustomXml="prev"/>
        <w:sdt>
          <w:sdtPr>
            <w:rPr>
              <w:caps/>
              <w:color w:val="A8D08D" w:themeColor="accent6" w:themeTint="99"/>
              <w:sz w:val="28"/>
              <w:szCs w:val="28"/>
              <w:lang w:eastAsia="zh-TW"/>
            </w:rPr>
            <w:alias w:val="副標題"/>
            <w:tag w:val=""/>
            <w:id w:val="328029620"/>
            <w:placeholder>
              <w:docPart w:val="29937FE7A9F947C39577883F667AF46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B3A9967" w14:textId="77777777" w:rsidR="00430857" w:rsidRPr="00A5659B" w:rsidRDefault="00F05754">
              <w:pPr>
                <w:pStyle w:val="ab"/>
                <w:rPr>
                  <w:color w:val="A8D08D" w:themeColor="accent6" w:themeTint="99"/>
                  <w:sz w:val="28"/>
                  <w:szCs w:val="28"/>
                  <w:lang w:eastAsia="zh-TW"/>
                </w:rPr>
              </w:pPr>
              <w:r w:rsidRPr="00A5659B">
                <w:rPr>
                  <w:rFonts w:hint="eastAsia"/>
                  <w:caps/>
                  <w:color w:val="A8D08D" w:themeColor="accent6" w:themeTint="99"/>
                  <w:sz w:val="28"/>
                  <w:szCs w:val="28"/>
                  <w:lang w:eastAsia="zh-TW"/>
                </w:rPr>
                <w:t>A6409001_3B_</w:t>
              </w:r>
              <w:r w:rsidRPr="00A5659B">
                <w:rPr>
                  <w:rFonts w:hint="eastAsia"/>
                  <w:caps/>
                  <w:color w:val="A8D08D" w:themeColor="accent6" w:themeTint="99"/>
                  <w:sz w:val="28"/>
                  <w:szCs w:val="28"/>
                  <w:lang w:eastAsia="zh-TW"/>
                </w:rPr>
                <w:t>邱郁涵</w:t>
              </w:r>
            </w:p>
          </w:sdtContent>
        </w:sdt>
        <w:p w14:paraId="421BF9D5" w14:textId="77777777" w:rsidR="00430857" w:rsidRDefault="00430857">
          <w:pPr>
            <w:pStyle w:val="ab"/>
            <w:spacing w:before="480"/>
            <w:rPr>
              <w:color w:val="37B6AE" w:themeColor="accent1"/>
            </w:rPr>
          </w:pPr>
          <w:r>
            <w:rPr>
              <w:noProof/>
              <w:color w:val="37B6AE" w:themeColor="accent1"/>
              <w:lang w:eastAsia="zh-TW"/>
            </w:rPr>
            <w:drawing>
              <wp:inline distT="0" distB="0" distL="0" distR="0" wp14:anchorId="1D09D533" wp14:editId="1D44C8D1">
                <wp:extent cx="758952" cy="478932"/>
                <wp:effectExtent l="0" t="0" r="3175" b="0"/>
                <wp:docPr id="144" name="圖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4C2C22" w14:textId="00CD348E" w:rsidR="005F5214" w:rsidRDefault="005F5214" w:rsidP="00001FC8">
          <w:pPr>
            <w:jc w:val="both"/>
          </w:pP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zh-TW" w:eastAsia="zh-TW"/>
            </w:rPr>
            <w:id w:val="-1508742324"/>
            <w:docPartObj>
              <w:docPartGallery w:val="Table of Contents"/>
              <w:docPartUnique/>
            </w:docPartObj>
          </w:sdtPr>
          <w:sdtEndPr>
            <w:rPr>
              <w:b/>
              <w:bCs/>
              <w:lang w:eastAsia="zh-CN"/>
            </w:rPr>
          </w:sdtEndPr>
          <w:sdtContent>
            <w:p w14:paraId="7345E053" w14:textId="77777777" w:rsidR="000530A0" w:rsidRPr="000530A0" w:rsidRDefault="000530A0">
              <w:pPr>
                <w:pStyle w:val="affffff1"/>
                <w:rPr>
                  <w:sz w:val="96"/>
                  <w:szCs w:val="96"/>
                  <w:lang w:eastAsia="zh-TW"/>
                </w:rPr>
              </w:pPr>
              <w:r w:rsidRPr="000530A0">
                <w:rPr>
                  <w:rFonts w:hint="eastAsia"/>
                  <w:sz w:val="96"/>
                  <w:szCs w:val="96"/>
                  <w:lang w:val="zh-TW" w:eastAsia="zh-TW"/>
                </w:rPr>
                <w:t>目錄</w:t>
              </w:r>
            </w:p>
            <w:p w14:paraId="6F142836" w14:textId="7B8978B0" w:rsidR="00C317A9" w:rsidRDefault="000530A0">
              <w:pPr>
                <w:pStyle w:val="1f"/>
                <w:rPr>
                  <w:rFonts w:asciiTheme="minorHAnsi" w:eastAsiaTheme="minorEastAsia" w:hAnsiTheme="minorHAnsi" w:cstheme="minorBidi"/>
                  <w:caps w:val="0"/>
                  <w:color w:val="auto"/>
                  <w:kern w:val="2"/>
                  <w:sz w:val="24"/>
                  <w:szCs w:val="22"/>
                </w:rPr>
              </w:pPr>
              <w:r w:rsidRPr="00AA0378">
                <w:rPr>
                  <w:rFonts w:asciiTheme="majorEastAsia" w:hAnsiTheme="majorEastAsia"/>
                  <w:b/>
                  <w:bCs/>
                  <w:lang w:val="zh-TW"/>
                </w:rPr>
                <w:fldChar w:fldCharType="begin"/>
              </w:r>
              <w:r w:rsidRPr="00AA0378">
                <w:rPr>
                  <w:b/>
                  <w:bCs/>
                  <w:lang w:val="zh-TW"/>
                </w:rPr>
                <w:instrText xml:space="preserve"> TOC \o "1-3" \h \z \u </w:instrText>
              </w:r>
              <w:r w:rsidRPr="00AA0378">
                <w:rPr>
                  <w:rFonts w:asciiTheme="majorEastAsia" w:hAnsiTheme="majorEastAsia"/>
                  <w:b/>
                  <w:bCs/>
                  <w:lang w:val="zh-TW"/>
                </w:rPr>
                <w:fldChar w:fldCharType="separate"/>
              </w:r>
              <w:hyperlink w:anchor="_Toc7887470" w:history="1">
                <w:r w:rsidR="00C317A9" w:rsidRPr="007076D3">
                  <w:rPr>
                    <w:rStyle w:val="afff9"/>
                    <w:rFonts w:hint="eastAsia"/>
                  </w:rPr>
                  <w:t>基礎雲端運算程式設計</w:t>
                </w:r>
                <w:r w:rsidR="00C317A9">
                  <w:rPr>
                    <w:webHidden/>
                  </w:rPr>
                  <w:tab/>
                </w:r>
                <w:r w:rsidR="00C317A9">
                  <w:rPr>
                    <w:webHidden/>
                  </w:rPr>
                  <w:fldChar w:fldCharType="begin"/>
                </w:r>
                <w:r w:rsidR="00C317A9">
                  <w:rPr>
                    <w:webHidden/>
                  </w:rPr>
                  <w:instrText xml:space="preserve"> PAGEREF _Toc7887470 \h </w:instrText>
                </w:r>
                <w:r w:rsidR="00C317A9">
                  <w:rPr>
                    <w:webHidden/>
                  </w:rPr>
                </w:r>
                <w:r w:rsidR="00C317A9">
                  <w:rPr>
                    <w:webHidden/>
                  </w:rPr>
                  <w:fldChar w:fldCharType="separate"/>
                </w:r>
                <w:r w:rsidR="002F45DF">
                  <w:rPr>
                    <w:webHidden/>
                  </w:rPr>
                  <w:t>0</w:t>
                </w:r>
                <w:r w:rsidR="00C317A9">
                  <w:rPr>
                    <w:webHidden/>
                  </w:rPr>
                  <w:fldChar w:fldCharType="end"/>
                </w:r>
              </w:hyperlink>
            </w:p>
            <w:p w14:paraId="735798C6" w14:textId="51F6F38D" w:rsidR="00C317A9" w:rsidRDefault="00C317A9">
              <w:pPr>
                <w:pStyle w:val="2f9"/>
                <w:tabs>
                  <w:tab w:val="right" w:leader="dot" w:pos="9592"/>
                </w:tabs>
                <w:rPr>
                  <w:noProof/>
                  <w:kern w:val="2"/>
                  <w:sz w:val="24"/>
                  <w:lang w:eastAsia="zh-TW"/>
                </w:rPr>
              </w:pPr>
              <w:hyperlink w:anchor="_Toc7887471" w:history="1">
                <w:r w:rsidRPr="007076D3">
                  <w:rPr>
                    <w:rStyle w:val="afff9"/>
                    <w:rFonts w:asciiTheme="majorEastAsia" w:hAnsiTheme="majorEastAsia" w:hint="eastAsia"/>
                    <w:noProof/>
                    <w:lang w:eastAsia="zh-TW"/>
                  </w:rPr>
                  <w:t>題目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_Toc7887471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F45DF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8CD932" w14:textId="7EDAA49B" w:rsidR="00C317A9" w:rsidRDefault="00C317A9">
              <w:pPr>
                <w:pStyle w:val="2f9"/>
                <w:tabs>
                  <w:tab w:val="right" w:leader="dot" w:pos="9592"/>
                </w:tabs>
                <w:rPr>
                  <w:noProof/>
                  <w:kern w:val="2"/>
                  <w:sz w:val="24"/>
                  <w:lang w:eastAsia="zh-TW"/>
                </w:rPr>
              </w:pPr>
              <w:hyperlink w:anchor="_Toc7887472" w:history="1">
                <w:r w:rsidRPr="007076D3">
                  <w:rPr>
                    <w:rStyle w:val="afff9"/>
                    <w:rFonts w:asciiTheme="majorEastAsia" w:hAnsiTheme="majorEastAsia" w:hint="eastAsia"/>
                    <w:noProof/>
                    <w:lang w:eastAsia="zh-TW"/>
                  </w:rPr>
                  <w:t>實作結果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_Toc7887472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F45DF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7510FA" w14:textId="36FDBC46" w:rsidR="00C317A9" w:rsidRDefault="00C317A9">
              <w:pPr>
                <w:pStyle w:val="2f9"/>
                <w:tabs>
                  <w:tab w:val="right" w:leader="dot" w:pos="9592"/>
                </w:tabs>
                <w:rPr>
                  <w:noProof/>
                  <w:kern w:val="2"/>
                  <w:sz w:val="24"/>
                  <w:lang w:eastAsia="zh-TW"/>
                </w:rPr>
              </w:pPr>
              <w:hyperlink w:anchor="_Toc7887473" w:history="1">
                <w:r w:rsidRPr="007076D3">
                  <w:rPr>
                    <w:rStyle w:val="afff9"/>
                    <w:rFonts w:asciiTheme="majorEastAsia" w:hAnsiTheme="majorEastAsia" w:hint="eastAsia"/>
                    <w:noProof/>
                    <w:lang w:eastAsia="zh-TW"/>
                  </w:rPr>
                  <w:t>程式碼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_Toc7887473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F45DF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194168" w14:textId="2D3B8E5B" w:rsidR="00C317A9" w:rsidRDefault="00C317A9">
              <w:pPr>
                <w:pStyle w:val="2f9"/>
                <w:tabs>
                  <w:tab w:val="right" w:leader="dot" w:pos="9592"/>
                </w:tabs>
                <w:rPr>
                  <w:noProof/>
                  <w:kern w:val="2"/>
                  <w:sz w:val="24"/>
                  <w:lang w:eastAsia="zh-TW"/>
                </w:rPr>
              </w:pPr>
              <w:hyperlink w:anchor="_Toc7887474" w:history="1">
                <w:r w:rsidRPr="007076D3">
                  <w:rPr>
                    <w:rStyle w:val="afff9"/>
                    <w:rFonts w:asciiTheme="majorEastAsia" w:hAnsiTheme="majorEastAsia" w:hint="eastAsia"/>
                    <w:noProof/>
                    <w:lang w:eastAsia="zh-TW"/>
                  </w:rPr>
                  <w:t>學習心得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_Toc7887474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F45DF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A649AE" w14:textId="4B7BFFE1" w:rsidR="00871E0E" w:rsidRDefault="000530A0" w:rsidP="00766250">
              <w:pPr>
                <w:rPr>
                  <w:b/>
                  <w:bCs/>
                  <w:lang w:val="zh-TW"/>
                </w:rPr>
              </w:pPr>
              <w:r w:rsidRPr="00AA0378">
                <w:rPr>
                  <w:b/>
                  <w:bCs/>
                  <w:color w:val="525252" w:themeColor="accent3" w:themeShade="80"/>
                  <w:lang w:val="zh-TW"/>
                </w:rPr>
                <w:fldChar w:fldCharType="end"/>
              </w:r>
            </w:p>
            <w:p w14:paraId="5C2638DC" w14:textId="41A27456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1055DCAA" w14:textId="3DE6FEC2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61C83C21" w14:textId="0A98F45B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28E30AB8" w14:textId="7F18C8D2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74DD104E" w14:textId="0467FFA5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24C71118" w14:textId="48629FA4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0A9333A5" w14:textId="6DC050FC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05EFD4E1" w14:textId="2E303C0B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0B7C34FC" w14:textId="380C4781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4A1FE133" w14:textId="199B3331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720790A0" w14:textId="3D69FB6B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25DF02F3" w14:textId="6D6F3503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5E51AF0C" w14:textId="08612BA3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12D3B7D4" w14:textId="4B726ACA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7F77A018" w14:textId="1C6EC639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60B746A1" w14:textId="26544967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0A90BCBA" w14:textId="3A05E989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545CECA2" w14:textId="17B7E869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07E772AF" w14:textId="6CE896F2" w:rsidR="00C317A9" w:rsidRDefault="00441E5D" w:rsidP="00C317A9">
              <w:pPr>
                <w:pStyle w:val="affffff1"/>
                <w:tabs>
                  <w:tab w:val="left" w:pos="1155"/>
                  <w:tab w:val="center" w:pos="4801"/>
                </w:tabs>
                <w:jc w:val="left"/>
                <w:rPr>
                  <w:rFonts w:asciiTheme="minorHAnsi" w:eastAsiaTheme="minorEastAsia" w:hAnsiTheme="minorHAnsi" w:cstheme="minorBidi"/>
                  <w:color w:val="37B6AE" w:themeColor="accent1"/>
                  <w:lang w:eastAsia="zh-TW"/>
                </w:rPr>
              </w:pPr>
              <w:r>
                <w:rPr>
                  <w:color w:val="F7CAAC" w:themeColor="accent2" w:themeTint="66"/>
                  <w:sz w:val="96"/>
                  <w:szCs w:val="96"/>
                  <w:lang w:val="zh-TW" w:eastAsia="zh-TW"/>
                </w:rPr>
                <w:tab/>
              </w:r>
              <w:r>
                <w:rPr>
                  <w:color w:val="F7CAAC" w:themeColor="accent2" w:themeTint="66"/>
                  <w:sz w:val="96"/>
                  <w:szCs w:val="96"/>
                  <w:lang w:val="zh-TW" w:eastAsia="zh-TW"/>
                </w:rPr>
                <w:tab/>
              </w:r>
              <w:r w:rsidR="00A2264F" w:rsidRPr="00A2264F">
                <w:rPr>
                  <w:rFonts w:hint="eastAsia"/>
                  <w:color w:val="F7CAAC" w:themeColor="accent2" w:themeTint="66"/>
                  <w:sz w:val="96"/>
                  <w:szCs w:val="96"/>
                  <w:lang w:val="zh-TW" w:eastAsia="zh-TW"/>
                </w:rPr>
                <w:t>圖目錄</w:t>
              </w:r>
            </w:p>
            <w:p w14:paraId="64EF2459" w14:textId="02556F6D" w:rsidR="00C317A9" w:rsidRPr="00C317A9" w:rsidRDefault="00C317A9">
              <w:pPr>
                <w:pStyle w:val="afffffd"/>
                <w:tabs>
                  <w:tab w:val="right" w:leader="dot" w:pos="9592"/>
                </w:tabs>
                <w:rPr>
                  <w:smallCaps w:val="0"/>
                  <w:noProof/>
                  <w:color w:val="37B6AE" w:themeColor="accent1"/>
                  <w:kern w:val="2"/>
                  <w:sz w:val="28"/>
                  <w:szCs w:val="28"/>
                  <w:lang w:eastAsia="zh-TW"/>
                </w:rPr>
              </w:pPr>
              <w:r w:rsidRPr="00C317A9">
                <w:rPr>
                  <w:color w:val="37B6AE" w:themeColor="accent1"/>
                  <w:sz w:val="28"/>
                  <w:szCs w:val="28"/>
                  <w:lang w:eastAsia="zh-TW"/>
                </w:rPr>
                <w:fldChar w:fldCharType="begin"/>
              </w:r>
              <w:r w:rsidRPr="00C317A9">
                <w:rPr>
                  <w:color w:val="37B6AE" w:themeColor="accent1"/>
                  <w:sz w:val="28"/>
                  <w:szCs w:val="28"/>
                  <w:lang w:eastAsia="zh-TW"/>
                </w:rPr>
                <w:instrText xml:space="preserve"> </w:instrText>
              </w:r>
              <w:r w:rsidRPr="00C317A9">
                <w:rPr>
                  <w:rFonts w:hint="eastAsia"/>
                  <w:color w:val="37B6AE" w:themeColor="accent1"/>
                  <w:sz w:val="28"/>
                  <w:szCs w:val="28"/>
                  <w:lang w:eastAsia="zh-TW"/>
                </w:rPr>
                <w:instrText>TOC \h \z \c "</w:instrText>
              </w:r>
              <w:r w:rsidRPr="00C317A9">
                <w:rPr>
                  <w:rFonts w:hint="eastAsia"/>
                  <w:color w:val="37B6AE" w:themeColor="accent1"/>
                  <w:sz w:val="28"/>
                  <w:szCs w:val="28"/>
                  <w:lang w:eastAsia="zh-TW"/>
                </w:rPr>
                <w:instrText>圖</w:instrText>
              </w:r>
              <w:r w:rsidRPr="00C317A9">
                <w:rPr>
                  <w:rFonts w:hint="eastAsia"/>
                  <w:color w:val="37B6AE" w:themeColor="accent1"/>
                  <w:sz w:val="28"/>
                  <w:szCs w:val="28"/>
                  <w:lang w:eastAsia="zh-TW"/>
                </w:rPr>
                <w:instrText>"</w:instrText>
              </w:r>
              <w:r w:rsidRPr="00C317A9">
                <w:rPr>
                  <w:color w:val="37B6AE" w:themeColor="accent1"/>
                  <w:sz w:val="28"/>
                  <w:szCs w:val="28"/>
                  <w:lang w:eastAsia="zh-TW"/>
                </w:rPr>
                <w:instrText xml:space="preserve"> </w:instrText>
              </w:r>
              <w:r w:rsidRPr="00C317A9">
                <w:rPr>
                  <w:color w:val="37B6AE" w:themeColor="accent1"/>
                  <w:sz w:val="28"/>
                  <w:szCs w:val="28"/>
                  <w:lang w:eastAsia="zh-TW"/>
                </w:rPr>
                <w:fldChar w:fldCharType="separate"/>
              </w:r>
              <w:hyperlink w:anchor="_Toc7887539" w:history="1">
                <w:r w:rsidRPr="00C317A9">
                  <w:rPr>
                    <w:rStyle w:val="afff9"/>
                    <w:rFonts w:hint="eastAsia"/>
                    <w:noProof/>
                    <w:color w:val="37B6AE" w:themeColor="accent1"/>
                    <w:sz w:val="28"/>
                    <w:szCs w:val="28"/>
                  </w:rPr>
                  <w:t>圖</w:t>
                </w:r>
                <w:r w:rsidRPr="00C317A9">
                  <w:rPr>
                    <w:rStyle w:val="afff9"/>
                    <w:noProof/>
                    <w:color w:val="37B6AE" w:themeColor="accent1"/>
                    <w:sz w:val="28"/>
                    <w:szCs w:val="28"/>
                  </w:rPr>
                  <w:t xml:space="preserve"> 1</w:t>
                </w:r>
                <w:r w:rsidRPr="00C317A9">
                  <w:rPr>
                    <w:rStyle w:val="afff9"/>
                    <w:rFonts w:hint="eastAsia"/>
                    <w:noProof/>
                    <w:color w:val="37B6AE" w:themeColor="accent1"/>
                    <w:sz w:val="28"/>
                    <w:szCs w:val="28"/>
                    <w:lang w:eastAsia="zh-TW"/>
                  </w:rPr>
                  <w:t xml:space="preserve">   </w:t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ab/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begin"/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instrText xml:space="preserve"> PAGEREF _Toc7887539 \h </w:instrText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separate"/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>4</w:t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end"/>
                </w:r>
              </w:hyperlink>
            </w:p>
            <w:p w14:paraId="45525A0D" w14:textId="1A380ED2" w:rsidR="00C317A9" w:rsidRPr="00C317A9" w:rsidRDefault="00C317A9">
              <w:pPr>
                <w:pStyle w:val="afffffd"/>
                <w:tabs>
                  <w:tab w:val="right" w:leader="dot" w:pos="9592"/>
                </w:tabs>
                <w:rPr>
                  <w:smallCaps w:val="0"/>
                  <w:noProof/>
                  <w:color w:val="37B6AE" w:themeColor="accent1"/>
                  <w:kern w:val="2"/>
                  <w:sz w:val="28"/>
                  <w:szCs w:val="28"/>
                  <w:lang w:eastAsia="zh-TW"/>
                </w:rPr>
              </w:pPr>
              <w:hyperlink w:anchor="_Toc7887540" w:history="1">
                <w:r w:rsidRPr="00C317A9">
                  <w:rPr>
                    <w:rStyle w:val="afff9"/>
                    <w:rFonts w:hint="eastAsia"/>
                    <w:noProof/>
                    <w:color w:val="37B6AE" w:themeColor="accent1"/>
                    <w:sz w:val="28"/>
                    <w:szCs w:val="28"/>
                  </w:rPr>
                  <w:t>圖</w:t>
                </w:r>
                <w:r w:rsidRPr="00C317A9">
                  <w:rPr>
                    <w:rStyle w:val="afff9"/>
                    <w:noProof/>
                    <w:color w:val="37B6AE" w:themeColor="accent1"/>
                    <w:sz w:val="28"/>
                    <w:szCs w:val="28"/>
                  </w:rPr>
                  <w:t xml:space="preserve"> 2</w:t>
                </w:r>
                <w:r w:rsidRPr="00C317A9">
                  <w:rPr>
                    <w:rStyle w:val="afff9"/>
                    <w:rFonts w:hint="eastAsia"/>
                    <w:noProof/>
                    <w:color w:val="37B6AE" w:themeColor="accent1"/>
                    <w:sz w:val="28"/>
                    <w:szCs w:val="28"/>
                    <w:lang w:eastAsia="zh-TW"/>
                  </w:rPr>
                  <w:t xml:space="preserve">   </w:t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ab/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begin"/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instrText xml:space="preserve"> PAGEREF _Toc7887540 \h </w:instrText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separate"/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>4</w:t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end"/>
                </w:r>
              </w:hyperlink>
            </w:p>
            <w:p w14:paraId="035577E6" w14:textId="218B7A8E" w:rsidR="00C317A9" w:rsidRPr="00C317A9" w:rsidRDefault="00C317A9">
              <w:pPr>
                <w:pStyle w:val="afffffd"/>
                <w:tabs>
                  <w:tab w:val="right" w:leader="dot" w:pos="9592"/>
                </w:tabs>
                <w:rPr>
                  <w:smallCaps w:val="0"/>
                  <w:noProof/>
                  <w:color w:val="37B6AE" w:themeColor="accent1"/>
                  <w:kern w:val="2"/>
                  <w:sz w:val="28"/>
                  <w:szCs w:val="28"/>
                  <w:lang w:eastAsia="zh-TW"/>
                </w:rPr>
              </w:pPr>
              <w:hyperlink w:anchor="_Toc7887541" w:history="1">
                <w:r w:rsidRPr="00C317A9">
                  <w:rPr>
                    <w:rStyle w:val="afff9"/>
                    <w:rFonts w:hint="eastAsia"/>
                    <w:noProof/>
                    <w:color w:val="37B6AE" w:themeColor="accent1"/>
                    <w:sz w:val="28"/>
                    <w:szCs w:val="28"/>
                  </w:rPr>
                  <w:t>圖</w:t>
                </w:r>
                <w:r w:rsidRPr="00C317A9">
                  <w:rPr>
                    <w:rStyle w:val="afff9"/>
                    <w:noProof/>
                    <w:color w:val="37B6AE" w:themeColor="accent1"/>
                    <w:sz w:val="28"/>
                    <w:szCs w:val="28"/>
                  </w:rPr>
                  <w:t xml:space="preserve"> 3</w:t>
                </w:r>
                <w:r w:rsidRPr="00C317A9">
                  <w:rPr>
                    <w:rStyle w:val="afff9"/>
                    <w:rFonts w:hint="eastAsia"/>
                    <w:noProof/>
                    <w:color w:val="37B6AE" w:themeColor="accent1"/>
                    <w:sz w:val="28"/>
                    <w:szCs w:val="28"/>
                    <w:lang w:eastAsia="zh-TW"/>
                  </w:rPr>
                  <w:t xml:space="preserve">   </w:t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ab/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begin"/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instrText xml:space="preserve"> PAGEREF _Toc7887541 \h </w:instrText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separate"/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>6</w:t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end"/>
                </w:r>
              </w:hyperlink>
            </w:p>
            <w:p w14:paraId="00E55780" w14:textId="0857B5D3" w:rsidR="00C317A9" w:rsidRPr="00C317A9" w:rsidRDefault="00C317A9">
              <w:pPr>
                <w:pStyle w:val="afffffd"/>
                <w:tabs>
                  <w:tab w:val="right" w:leader="dot" w:pos="9592"/>
                </w:tabs>
                <w:rPr>
                  <w:smallCaps w:val="0"/>
                  <w:noProof/>
                  <w:color w:val="37B6AE" w:themeColor="accent1"/>
                  <w:kern w:val="2"/>
                  <w:sz w:val="28"/>
                  <w:szCs w:val="28"/>
                  <w:lang w:eastAsia="zh-TW"/>
                </w:rPr>
              </w:pPr>
              <w:hyperlink w:anchor="_Toc7887542" w:history="1">
                <w:r w:rsidRPr="00C317A9">
                  <w:rPr>
                    <w:rStyle w:val="afff9"/>
                    <w:rFonts w:hint="eastAsia"/>
                    <w:noProof/>
                    <w:color w:val="37B6AE" w:themeColor="accent1"/>
                    <w:sz w:val="28"/>
                    <w:szCs w:val="28"/>
                  </w:rPr>
                  <w:t>圖</w:t>
                </w:r>
                <w:r w:rsidRPr="00C317A9">
                  <w:rPr>
                    <w:rStyle w:val="afff9"/>
                    <w:noProof/>
                    <w:color w:val="37B6AE" w:themeColor="accent1"/>
                    <w:sz w:val="28"/>
                    <w:szCs w:val="28"/>
                  </w:rPr>
                  <w:t xml:space="preserve"> 4</w:t>
                </w:r>
                <w:r w:rsidRPr="00C317A9">
                  <w:rPr>
                    <w:rStyle w:val="afff9"/>
                    <w:rFonts w:hint="eastAsia"/>
                    <w:noProof/>
                    <w:color w:val="37B6AE" w:themeColor="accent1"/>
                    <w:sz w:val="28"/>
                    <w:szCs w:val="28"/>
                    <w:lang w:eastAsia="zh-TW"/>
                  </w:rPr>
                  <w:t xml:space="preserve">   </w:t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ab/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begin"/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instrText xml:space="preserve"> PAGEREF _Toc7887542 \h </w:instrText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separate"/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>7</w:t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end"/>
                </w:r>
              </w:hyperlink>
            </w:p>
            <w:p w14:paraId="795A6BAA" w14:textId="30AFD2E8" w:rsidR="00C317A9" w:rsidRPr="00C317A9" w:rsidRDefault="00C317A9">
              <w:pPr>
                <w:pStyle w:val="afffffd"/>
                <w:tabs>
                  <w:tab w:val="right" w:leader="dot" w:pos="9592"/>
                </w:tabs>
                <w:rPr>
                  <w:smallCaps w:val="0"/>
                  <w:noProof/>
                  <w:color w:val="37B6AE" w:themeColor="accent1"/>
                  <w:kern w:val="2"/>
                  <w:sz w:val="28"/>
                  <w:szCs w:val="28"/>
                  <w:lang w:eastAsia="zh-TW"/>
                </w:rPr>
              </w:pPr>
              <w:hyperlink w:anchor="_Toc7887543" w:history="1">
                <w:r w:rsidRPr="00C317A9">
                  <w:rPr>
                    <w:rStyle w:val="afff9"/>
                    <w:rFonts w:hint="eastAsia"/>
                    <w:noProof/>
                    <w:color w:val="37B6AE" w:themeColor="accent1"/>
                    <w:sz w:val="28"/>
                    <w:szCs w:val="28"/>
                  </w:rPr>
                  <w:t>圖</w:t>
                </w:r>
                <w:r w:rsidRPr="00C317A9">
                  <w:rPr>
                    <w:rStyle w:val="afff9"/>
                    <w:noProof/>
                    <w:color w:val="37B6AE" w:themeColor="accent1"/>
                    <w:sz w:val="28"/>
                    <w:szCs w:val="28"/>
                  </w:rPr>
                  <w:t xml:space="preserve"> 5</w:t>
                </w:r>
                <w:r w:rsidRPr="00C317A9">
                  <w:rPr>
                    <w:rStyle w:val="afff9"/>
                    <w:rFonts w:hint="eastAsia"/>
                    <w:noProof/>
                    <w:color w:val="37B6AE" w:themeColor="accent1"/>
                    <w:sz w:val="28"/>
                    <w:szCs w:val="28"/>
                    <w:lang w:eastAsia="zh-TW"/>
                  </w:rPr>
                  <w:t xml:space="preserve">   </w:t>
                </w:r>
                <w:bookmarkStart w:id="1" w:name="_GoBack"/>
                <w:bookmarkEnd w:id="1"/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ab/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begin"/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instrText xml:space="preserve"> PAGEREF _Toc7887543 \h </w:instrText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separate"/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>8</w:t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end"/>
                </w:r>
              </w:hyperlink>
            </w:p>
            <w:p w14:paraId="1CE1525F" w14:textId="497D1F0D" w:rsidR="00C317A9" w:rsidRPr="00C317A9" w:rsidRDefault="00C317A9">
              <w:pPr>
                <w:pStyle w:val="afffffd"/>
                <w:tabs>
                  <w:tab w:val="right" w:leader="dot" w:pos="9592"/>
                </w:tabs>
                <w:rPr>
                  <w:smallCaps w:val="0"/>
                  <w:noProof/>
                  <w:color w:val="37B6AE" w:themeColor="accent1"/>
                  <w:kern w:val="2"/>
                  <w:sz w:val="28"/>
                  <w:szCs w:val="28"/>
                  <w:lang w:eastAsia="zh-TW"/>
                </w:rPr>
              </w:pPr>
              <w:hyperlink w:anchor="_Toc7887544" w:history="1">
                <w:r w:rsidRPr="00C317A9">
                  <w:rPr>
                    <w:rStyle w:val="afff9"/>
                    <w:rFonts w:hint="eastAsia"/>
                    <w:noProof/>
                    <w:color w:val="37B6AE" w:themeColor="accent1"/>
                    <w:sz w:val="28"/>
                    <w:szCs w:val="28"/>
                  </w:rPr>
                  <w:t>圖</w:t>
                </w:r>
                <w:r w:rsidRPr="00C317A9">
                  <w:rPr>
                    <w:rStyle w:val="afff9"/>
                    <w:noProof/>
                    <w:color w:val="37B6AE" w:themeColor="accent1"/>
                    <w:sz w:val="28"/>
                    <w:szCs w:val="28"/>
                  </w:rPr>
                  <w:t xml:space="preserve"> 6</w:t>
                </w:r>
                <w:r w:rsidRPr="00C317A9">
                  <w:rPr>
                    <w:rStyle w:val="afff9"/>
                    <w:rFonts w:hint="eastAsia"/>
                    <w:noProof/>
                    <w:color w:val="37B6AE" w:themeColor="accent1"/>
                    <w:sz w:val="28"/>
                    <w:szCs w:val="28"/>
                    <w:lang w:eastAsia="zh-TW"/>
                  </w:rPr>
                  <w:t xml:space="preserve">   </w:t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ab/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begin"/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instrText xml:space="preserve"> PAGEREF _Toc7887544 \h </w:instrText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separate"/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>8</w:t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end"/>
                </w:r>
              </w:hyperlink>
            </w:p>
            <w:p w14:paraId="0B21BE0A" w14:textId="70C709AB" w:rsidR="00C317A9" w:rsidRPr="00C317A9" w:rsidRDefault="00C317A9">
              <w:pPr>
                <w:pStyle w:val="afffffd"/>
                <w:tabs>
                  <w:tab w:val="right" w:leader="dot" w:pos="9592"/>
                </w:tabs>
                <w:rPr>
                  <w:smallCaps w:val="0"/>
                  <w:noProof/>
                  <w:color w:val="37B6AE" w:themeColor="accent1"/>
                  <w:kern w:val="2"/>
                  <w:sz w:val="28"/>
                  <w:szCs w:val="28"/>
                  <w:lang w:eastAsia="zh-TW"/>
                </w:rPr>
              </w:pPr>
              <w:hyperlink w:anchor="_Toc7887545" w:history="1">
                <w:r w:rsidRPr="00C317A9">
                  <w:rPr>
                    <w:rStyle w:val="afff9"/>
                    <w:rFonts w:hint="eastAsia"/>
                    <w:noProof/>
                    <w:color w:val="37B6AE" w:themeColor="accent1"/>
                    <w:sz w:val="28"/>
                    <w:szCs w:val="28"/>
                  </w:rPr>
                  <w:t>圖</w:t>
                </w:r>
                <w:r w:rsidRPr="00C317A9">
                  <w:rPr>
                    <w:rStyle w:val="afff9"/>
                    <w:noProof/>
                    <w:color w:val="37B6AE" w:themeColor="accent1"/>
                    <w:sz w:val="28"/>
                    <w:szCs w:val="28"/>
                  </w:rPr>
                  <w:t xml:space="preserve"> 7</w:t>
                </w:r>
                <w:r w:rsidRPr="00C317A9">
                  <w:rPr>
                    <w:rStyle w:val="afff9"/>
                    <w:rFonts w:hint="eastAsia"/>
                    <w:noProof/>
                    <w:color w:val="37B6AE" w:themeColor="accent1"/>
                    <w:sz w:val="28"/>
                    <w:szCs w:val="28"/>
                    <w:lang w:eastAsia="zh-TW"/>
                  </w:rPr>
                  <w:t xml:space="preserve">   </w:t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ab/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begin"/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instrText xml:space="preserve"> PAGEREF _Toc7887545 \h </w:instrText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separate"/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>9</w:t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end"/>
                </w:r>
              </w:hyperlink>
            </w:p>
            <w:p w14:paraId="2884299A" w14:textId="777D2740" w:rsidR="00C317A9" w:rsidRPr="00C317A9" w:rsidRDefault="00C317A9">
              <w:pPr>
                <w:pStyle w:val="afffffd"/>
                <w:tabs>
                  <w:tab w:val="right" w:leader="dot" w:pos="9592"/>
                </w:tabs>
                <w:rPr>
                  <w:smallCaps w:val="0"/>
                  <w:noProof/>
                  <w:color w:val="37B6AE" w:themeColor="accent1"/>
                  <w:kern w:val="2"/>
                  <w:sz w:val="28"/>
                  <w:szCs w:val="28"/>
                  <w:lang w:eastAsia="zh-TW"/>
                </w:rPr>
              </w:pPr>
              <w:hyperlink w:anchor="_Toc7887546" w:history="1">
                <w:r w:rsidRPr="00C317A9">
                  <w:rPr>
                    <w:rStyle w:val="afff9"/>
                    <w:rFonts w:hint="eastAsia"/>
                    <w:noProof/>
                    <w:color w:val="37B6AE" w:themeColor="accent1"/>
                    <w:sz w:val="28"/>
                    <w:szCs w:val="28"/>
                  </w:rPr>
                  <w:t>圖</w:t>
                </w:r>
                <w:r w:rsidRPr="00C317A9">
                  <w:rPr>
                    <w:rStyle w:val="afff9"/>
                    <w:noProof/>
                    <w:color w:val="37B6AE" w:themeColor="accent1"/>
                    <w:sz w:val="28"/>
                    <w:szCs w:val="28"/>
                  </w:rPr>
                  <w:t xml:space="preserve"> 8</w:t>
                </w:r>
                <w:r w:rsidRPr="00C317A9">
                  <w:rPr>
                    <w:rStyle w:val="afff9"/>
                    <w:rFonts w:hint="eastAsia"/>
                    <w:noProof/>
                    <w:color w:val="37B6AE" w:themeColor="accent1"/>
                    <w:sz w:val="28"/>
                    <w:szCs w:val="28"/>
                    <w:lang w:eastAsia="zh-TW"/>
                  </w:rPr>
                  <w:t xml:space="preserve">   </w:t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ab/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begin"/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instrText xml:space="preserve"> PAGEREF _Toc7887546 \h </w:instrText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separate"/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>10</w:t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end"/>
                </w:r>
              </w:hyperlink>
            </w:p>
            <w:p w14:paraId="713CB39D" w14:textId="3B7CE2C3" w:rsidR="00C317A9" w:rsidRPr="00C317A9" w:rsidRDefault="00C317A9">
              <w:pPr>
                <w:pStyle w:val="afffffd"/>
                <w:tabs>
                  <w:tab w:val="right" w:leader="dot" w:pos="9592"/>
                </w:tabs>
                <w:rPr>
                  <w:smallCaps w:val="0"/>
                  <w:noProof/>
                  <w:color w:val="37B6AE" w:themeColor="accent1"/>
                  <w:kern w:val="2"/>
                  <w:sz w:val="28"/>
                  <w:szCs w:val="28"/>
                  <w:lang w:eastAsia="zh-TW"/>
                </w:rPr>
              </w:pPr>
              <w:hyperlink w:anchor="_Toc7887547" w:history="1">
                <w:r w:rsidRPr="00C317A9">
                  <w:rPr>
                    <w:rStyle w:val="afff9"/>
                    <w:rFonts w:hint="eastAsia"/>
                    <w:noProof/>
                    <w:color w:val="37B6AE" w:themeColor="accent1"/>
                    <w:sz w:val="28"/>
                    <w:szCs w:val="28"/>
                  </w:rPr>
                  <w:t>圖</w:t>
                </w:r>
                <w:r w:rsidRPr="00C317A9">
                  <w:rPr>
                    <w:rStyle w:val="afff9"/>
                    <w:noProof/>
                    <w:color w:val="37B6AE" w:themeColor="accent1"/>
                    <w:sz w:val="28"/>
                    <w:szCs w:val="28"/>
                  </w:rPr>
                  <w:t xml:space="preserve"> 9</w:t>
                </w:r>
                <w:r w:rsidRPr="00C317A9">
                  <w:rPr>
                    <w:rStyle w:val="afff9"/>
                    <w:rFonts w:hint="eastAsia"/>
                    <w:noProof/>
                    <w:color w:val="37B6AE" w:themeColor="accent1"/>
                    <w:sz w:val="28"/>
                    <w:szCs w:val="28"/>
                    <w:lang w:eastAsia="zh-TW"/>
                  </w:rPr>
                  <w:t xml:space="preserve">   </w:t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ab/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begin"/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instrText xml:space="preserve"> PAGEREF _Toc7887547 \h </w:instrText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separate"/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>11</w:t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end"/>
                </w:r>
              </w:hyperlink>
            </w:p>
            <w:p w14:paraId="40C3707E" w14:textId="79CD642E" w:rsidR="00C317A9" w:rsidRPr="00C317A9" w:rsidRDefault="00C317A9">
              <w:pPr>
                <w:pStyle w:val="afffffd"/>
                <w:tabs>
                  <w:tab w:val="right" w:leader="dot" w:pos="9592"/>
                </w:tabs>
                <w:rPr>
                  <w:smallCaps w:val="0"/>
                  <w:noProof/>
                  <w:color w:val="37B6AE" w:themeColor="accent1"/>
                  <w:kern w:val="2"/>
                  <w:sz w:val="28"/>
                  <w:szCs w:val="28"/>
                  <w:lang w:eastAsia="zh-TW"/>
                </w:rPr>
              </w:pPr>
              <w:hyperlink w:anchor="_Toc7887548" w:history="1">
                <w:r w:rsidRPr="00C317A9">
                  <w:rPr>
                    <w:rStyle w:val="afff9"/>
                    <w:rFonts w:hint="eastAsia"/>
                    <w:noProof/>
                    <w:color w:val="37B6AE" w:themeColor="accent1"/>
                    <w:sz w:val="28"/>
                    <w:szCs w:val="28"/>
                  </w:rPr>
                  <w:t>圖</w:t>
                </w:r>
                <w:r w:rsidRPr="00C317A9">
                  <w:rPr>
                    <w:rStyle w:val="afff9"/>
                    <w:noProof/>
                    <w:color w:val="37B6AE" w:themeColor="accent1"/>
                    <w:sz w:val="28"/>
                    <w:szCs w:val="28"/>
                  </w:rPr>
                  <w:t xml:space="preserve"> 10</w:t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ab/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begin"/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instrText xml:space="preserve"> PAGEREF _Toc7887548 \h </w:instrText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separate"/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>12</w:t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end"/>
                </w:r>
              </w:hyperlink>
            </w:p>
            <w:p w14:paraId="24BF5F54" w14:textId="4F8FCAC4" w:rsidR="00C317A9" w:rsidRPr="00C317A9" w:rsidRDefault="00C317A9">
              <w:pPr>
                <w:pStyle w:val="afffffd"/>
                <w:tabs>
                  <w:tab w:val="right" w:leader="dot" w:pos="9592"/>
                </w:tabs>
                <w:rPr>
                  <w:smallCaps w:val="0"/>
                  <w:noProof/>
                  <w:color w:val="37B6AE" w:themeColor="accent1"/>
                  <w:kern w:val="2"/>
                  <w:sz w:val="28"/>
                  <w:szCs w:val="28"/>
                  <w:lang w:eastAsia="zh-TW"/>
                </w:rPr>
              </w:pPr>
              <w:hyperlink w:anchor="_Toc7887549" w:history="1">
                <w:r w:rsidRPr="00C317A9">
                  <w:rPr>
                    <w:rStyle w:val="afff9"/>
                    <w:rFonts w:hint="eastAsia"/>
                    <w:noProof/>
                    <w:color w:val="37B6AE" w:themeColor="accent1"/>
                    <w:sz w:val="28"/>
                    <w:szCs w:val="28"/>
                  </w:rPr>
                  <w:t>圖</w:t>
                </w:r>
                <w:r w:rsidRPr="00C317A9">
                  <w:rPr>
                    <w:rStyle w:val="afff9"/>
                    <w:noProof/>
                    <w:color w:val="37B6AE" w:themeColor="accent1"/>
                    <w:sz w:val="28"/>
                    <w:szCs w:val="28"/>
                  </w:rPr>
                  <w:t xml:space="preserve"> 12</w:t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ab/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begin"/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instrText xml:space="preserve"> PAGEREF _Toc7887549 \h </w:instrText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separate"/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>13</w:t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end"/>
                </w:r>
              </w:hyperlink>
            </w:p>
            <w:p w14:paraId="5CB8CCEA" w14:textId="4C0DF618" w:rsidR="00C317A9" w:rsidRPr="00C317A9" w:rsidRDefault="00C317A9">
              <w:pPr>
                <w:pStyle w:val="afffffd"/>
                <w:tabs>
                  <w:tab w:val="right" w:leader="dot" w:pos="9592"/>
                </w:tabs>
                <w:rPr>
                  <w:smallCaps w:val="0"/>
                  <w:noProof/>
                  <w:color w:val="37B6AE" w:themeColor="accent1"/>
                  <w:kern w:val="2"/>
                  <w:sz w:val="28"/>
                  <w:szCs w:val="28"/>
                  <w:lang w:eastAsia="zh-TW"/>
                </w:rPr>
              </w:pPr>
              <w:hyperlink w:anchor="_Toc7887550" w:history="1">
                <w:r w:rsidRPr="00C317A9">
                  <w:rPr>
                    <w:rStyle w:val="afff9"/>
                    <w:rFonts w:hint="eastAsia"/>
                    <w:noProof/>
                    <w:color w:val="37B6AE" w:themeColor="accent1"/>
                    <w:sz w:val="28"/>
                    <w:szCs w:val="28"/>
                  </w:rPr>
                  <w:t>圖</w:t>
                </w:r>
                <w:r w:rsidRPr="00C317A9">
                  <w:rPr>
                    <w:rStyle w:val="afff9"/>
                    <w:noProof/>
                    <w:color w:val="37B6AE" w:themeColor="accent1"/>
                    <w:sz w:val="28"/>
                    <w:szCs w:val="28"/>
                  </w:rPr>
                  <w:t xml:space="preserve"> 13</w:t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ab/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begin"/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instrText xml:space="preserve"> PAGEREF _Toc7887550 \h </w:instrText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separate"/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t>15</w:t>
                </w:r>
                <w:r w:rsidRPr="00C317A9">
                  <w:rPr>
                    <w:noProof/>
                    <w:webHidden/>
                    <w:color w:val="37B6AE" w:themeColor="accent1"/>
                    <w:sz w:val="28"/>
                    <w:szCs w:val="28"/>
                  </w:rPr>
                  <w:fldChar w:fldCharType="end"/>
                </w:r>
              </w:hyperlink>
            </w:p>
            <w:p w14:paraId="31F3A38C" w14:textId="04E512E9" w:rsidR="00C317A9" w:rsidRPr="00C317A9" w:rsidRDefault="00C317A9" w:rsidP="00C317A9">
              <w:pPr>
                <w:rPr>
                  <w:rFonts w:hint="eastAsia"/>
                  <w:lang w:eastAsia="zh-TW"/>
                </w:rPr>
              </w:pPr>
              <w:r w:rsidRPr="00C317A9">
                <w:rPr>
                  <w:color w:val="37B6AE" w:themeColor="accent1"/>
                  <w:sz w:val="28"/>
                  <w:szCs w:val="28"/>
                  <w:lang w:eastAsia="zh-TW"/>
                </w:rPr>
                <w:fldChar w:fldCharType="end"/>
              </w:r>
            </w:p>
            <w:p w14:paraId="67042B78" w14:textId="5AB81680" w:rsidR="000058B4" w:rsidRPr="000058B4" w:rsidRDefault="000058B4" w:rsidP="000058B4">
              <w:pPr>
                <w:rPr>
                  <w:lang w:eastAsia="zh-TW"/>
                </w:rPr>
              </w:pPr>
            </w:p>
            <w:p w14:paraId="10177E27" w14:textId="2F663C09" w:rsidR="00430857" w:rsidRPr="00C855D7" w:rsidRDefault="002F45DF" w:rsidP="00AD7929">
              <w:pPr>
                <w:jc w:val="both"/>
                <w:rPr>
                  <w:lang w:eastAsia="zh-TW"/>
                </w:rPr>
              </w:pPr>
            </w:p>
          </w:sdtContent>
        </w:sdt>
      </w:sdtContent>
    </w:sdt>
    <w:tbl>
      <w:tblPr>
        <w:tblW w:w="496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左側表格版面配置​​"/>
      </w:tblPr>
      <w:tblGrid>
        <w:gridCol w:w="9541"/>
      </w:tblGrid>
      <w:tr w:rsidR="00A5659B" w:rsidRPr="005152F2" w14:paraId="2DD2BEEF" w14:textId="77777777" w:rsidTr="00127645">
        <w:trPr>
          <w:trHeight w:val="11817"/>
        </w:trPr>
        <w:tc>
          <w:tcPr>
            <w:tcW w:w="9541" w:type="dxa"/>
            <w:tcBorders>
              <w:bottom w:val="single" w:sz="4" w:space="0" w:color="auto"/>
            </w:tcBorders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右側表格版面配置​​"/>
            </w:tblPr>
            <w:tblGrid>
              <w:gridCol w:w="9541"/>
            </w:tblGrid>
            <w:tr w:rsidR="00A5659B" w:rsidRPr="00893BE2" w14:paraId="04D86E36" w14:textId="77777777" w:rsidTr="005B4B3A">
              <w:trPr>
                <w:trHeight w:val="3594"/>
              </w:trPr>
              <w:tc>
                <w:tcPr>
                  <w:tcW w:w="668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5F1DE969" w14:textId="77777777" w:rsidR="00BA3762" w:rsidRPr="0012103D" w:rsidRDefault="00BA3762" w:rsidP="0012103D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3660C9CD" w14:textId="01DA1638" w:rsidR="004646B6" w:rsidRPr="00B23A10" w:rsidRDefault="00777375" w:rsidP="00777375">
                  <w:pPr>
                    <w:pStyle w:val="21"/>
                    <w:rPr>
                      <w:rFonts w:asciiTheme="minorEastAsia" w:eastAsiaTheme="minorEastAsia" w:hAnsiTheme="minorEastAsia"/>
                      <w:color w:val="FFC000" w:themeColor="accent4"/>
                      <w:sz w:val="32"/>
                      <w:szCs w:val="32"/>
                      <w:lang w:eastAsia="zh-TW"/>
                      <w14:textFill>
                        <w14:gradFill>
                          <w14:gsLst>
                            <w14:gs w14:pos="0">
                              <w14:schemeClr w14:val="accent4">
                                <w14:lumMod w14:val="75000"/>
                                <w14:shade w14:val="30000"/>
                                <w14:satMod w14:val="115000"/>
                              </w14:schemeClr>
                            </w14:gs>
                            <w14:gs w14:pos="50000">
                              <w14:schemeClr w14:val="accent4">
                                <w14:lumMod w14:val="75000"/>
                                <w14:shade w14:val="67500"/>
                                <w14:satMod w14:val="115000"/>
                              </w14:schemeClr>
                            </w14:gs>
                            <w14:gs w14:pos="100000">
                              <w14:schemeClr w14:val="accent4">
                                <w14:lumMod w14:val="75000"/>
                                <w14:shade w14:val="100000"/>
                                <w14:satMod w14:val="115000"/>
                              </w14:schemeClr>
                            </w14:gs>
                          </w14:gsLst>
                          <w14:lin w14:ang="0" w14:scaled="0"/>
                        </w14:gradFill>
                      </w14:textFill>
                    </w:rPr>
                  </w:pPr>
                  <w:bookmarkStart w:id="2" w:name="_Toc7887471"/>
                  <w:r>
                    <w:rPr>
                      <w:rFonts w:asciiTheme="majorEastAsia" w:hAnsiTheme="majorEastAsia" w:hint="eastAsia"/>
                      <w:color w:val="70AD47" w:themeColor="accent6"/>
                      <w:sz w:val="32"/>
                      <w:szCs w:val="32"/>
                      <w:lang w:eastAsia="zh-TW"/>
                    </w:rPr>
                    <w:t>題目</w:t>
                  </w:r>
                  <w:bookmarkEnd w:id="2"/>
                </w:p>
                <w:p w14:paraId="7F6E6BBB" w14:textId="6CBF86D3" w:rsidR="00127C07" w:rsidRPr="00127C07" w:rsidRDefault="00777375" w:rsidP="00127C07">
                  <w:pPr>
                    <w:ind w:left="728" w:hangingChars="280" w:hanging="728"/>
                    <w:jc w:val="both"/>
                    <w:rPr>
                      <w:rFonts w:ascii="標楷體" w:eastAsia="標楷體" w:hAnsi="標楷體"/>
                      <w:sz w:val="26"/>
                      <w:szCs w:val="26"/>
                      <w:lang w:eastAsia="zh-TW"/>
                    </w:rPr>
                  </w:pPr>
                  <w:r w:rsidRPr="00127C07">
                    <w:rPr>
                      <w:rFonts w:ascii="微軟正黑體" w:eastAsia="微軟正黑體" w:hAnsi="微軟正黑體" w:hint="eastAsia"/>
                      <w:b/>
                      <w:color w:val="5A6F8C"/>
                      <w:sz w:val="26"/>
                      <w:szCs w:val="26"/>
                      <w:lang w:eastAsia="zh-TW"/>
                    </w:rPr>
                    <w:t>題目：</w:t>
                  </w:r>
                  <w:r w:rsidR="00127C07" w:rsidRPr="00127C07">
                    <w:rPr>
                      <w:rFonts w:ascii="微軟正黑體" w:eastAsia="微軟正黑體" w:hAnsi="微軟正黑體" w:hint="eastAsia"/>
                      <w:b/>
                      <w:color w:val="5A6F8C"/>
                      <w:sz w:val="26"/>
                      <w:szCs w:val="26"/>
                      <w:lang w:eastAsia="zh-TW"/>
                    </w:rPr>
                    <w:t>請參考老師給的第8週Code Fist Migration講義(課本第7章及第10也有講解此主題)，建立一個具備CRUD：【新增留言】、【刪除留言】、【修改留言】及【顯示所有留言】的留言板網站，並加入輸入關鍵字可以【查詢留言】之功能。</w:t>
                  </w:r>
                </w:p>
                <w:p w14:paraId="1ACF722B" w14:textId="04FAED0E" w:rsidR="00777375" w:rsidRPr="00127C07" w:rsidRDefault="00777375" w:rsidP="00127C07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60DCD09" w14:textId="1029ECBF" w:rsidR="00127C07" w:rsidRDefault="00127C07" w:rsidP="00127C07">
                  <w:pPr>
                    <w:pStyle w:val="affff5"/>
                    <w:widowControl w:val="0"/>
                    <w:numPr>
                      <w:ilvl w:val="1"/>
                      <w:numId w:val="32"/>
                    </w:numPr>
                    <w:spacing w:after="0" w:line="240" w:lineRule="auto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  <w:r w:rsidRPr="00127C07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利用ASP.NET MVC建立網頁。</w:t>
                  </w:r>
                </w:p>
                <w:p w14:paraId="16BA7EEF" w14:textId="77777777" w:rsidR="00127C07" w:rsidRPr="00127C07" w:rsidRDefault="00127C07" w:rsidP="00127C07">
                  <w:pPr>
                    <w:pStyle w:val="affff5"/>
                    <w:widowControl w:val="0"/>
                    <w:numPr>
                      <w:ilvl w:val="1"/>
                      <w:numId w:val="32"/>
                    </w:numPr>
                    <w:spacing w:after="0" w:line="240" w:lineRule="auto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  <w:r w:rsidRPr="00127C07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利用Code First Migration建立料庫。</w:t>
                  </w:r>
                </w:p>
                <w:p w14:paraId="0BA44C54" w14:textId="77777777" w:rsidR="00127C07" w:rsidRPr="00127C07" w:rsidRDefault="00127C07" w:rsidP="00127C07">
                  <w:pPr>
                    <w:pStyle w:val="affff5"/>
                    <w:widowControl w:val="0"/>
                    <w:numPr>
                      <w:ilvl w:val="1"/>
                      <w:numId w:val="32"/>
                    </w:numPr>
                    <w:spacing w:after="0" w:line="240" w:lineRule="auto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  <w:r w:rsidRPr="00127C07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利用Scaffolding技術自動建立具備CRUD功能的Controllers及Views。</w:t>
                  </w:r>
                </w:p>
                <w:p w14:paraId="3910E5A8" w14:textId="77777777" w:rsidR="00127C07" w:rsidRPr="00127C07" w:rsidRDefault="00127C07" w:rsidP="00127C07">
                  <w:pPr>
                    <w:pStyle w:val="affff5"/>
                    <w:widowControl w:val="0"/>
                    <w:numPr>
                      <w:ilvl w:val="1"/>
                      <w:numId w:val="32"/>
                    </w:numPr>
                    <w:spacing w:after="0" w:line="240" w:lineRule="auto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  <w:r w:rsidRPr="00127C07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【查詢留言】的功能。</w:t>
                  </w:r>
                </w:p>
                <w:p w14:paraId="440B4F47" w14:textId="653AB30A" w:rsidR="00127C07" w:rsidRPr="00127C07" w:rsidRDefault="00127C07" w:rsidP="00127C07">
                  <w:pPr>
                    <w:pStyle w:val="affff5"/>
                    <w:widowControl w:val="0"/>
                    <w:numPr>
                      <w:ilvl w:val="1"/>
                      <w:numId w:val="32"/>
                    </w:numPr>
                    <w:spacing w:after="0" w:line="240" w:lineRule="auto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  <w:r w:rsidRPr="00127C07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最後要將帶有資料庫的專案部署到私有雲(參考老師給的專案雲端部署講義，利用你的學號完成部署。</w:t>
                  </w:r>
                </w:p>
                <w:p w14:paraId="6013E015" w14:textId="0F55F455" w:rsidR="00EB13CB" w:rsidRDefault="00EB13CB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6F8B2609" w14:textId="7F9C95F9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35327ABA" w14:textId="5C12DF23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B07169B" w14:textId="617E4470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441457F3" w14:textId="201710D7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FEDB9B6" w14:textId="2577F029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054523A6" w14:textId="18826224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CFBCA3B" w14:textId="05624CD3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729FB05" w14:textId="6E02FCEA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03AD9DBD" w14:textId="04D7917F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CF563AA" w14:textId="22C0E631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D4B98C0" w14:textId="77777777" w:rsidR="00623ACF" w:rsidRPr="00777375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4157A79" w14:textId="34782C0D" w:rsidR="00664430" w:rsidRPr="00B23A10" w:rsidRDefault="001173B8" w:rsidP="00664430">
                  <w:pPr>
                    <w:pStyle w:val="21"/>
                    <w:rPr>
                      <w:rFonts w:asciiTheme="minorEastAsia" w:eastAsiaTheme="minorEastAsia" w:hAnsiTheme="minorEastAsia"/>
                      <w:color w:val="FFC000" w:themeColor="accent4"/>
                      <w:sz w:val="32"/>
                      <w:szCs w:val="32"/>
                      <w:lang w:eastAsia="zh-TW"/>
                      <w14:textFill>
                        <w14:gradFill>
                          <w14:gsLst>
                            <w14:gs w14:pos="0">
                              <w14:schemeClr w14:val="accent4">
                                <w14:lumMod w14:val="75000"/>
                                <w14:shade w14:val="30000"/>
                                <w14:satMod w14:val="115000"/>
                              </w14:schemeClr>
                            </w14:gs>
                            <w14:gs w14:pos="50000">
                              <w14:schemeClr w14:val="accent4">
                                <w14:lumMod w14:val="75000"/>
                                <w14:shade w14:val="67500"/>
                                <w14:satMod w14:val="115000"/>
                              </w14:schemeClr>
                            </w14:gs>
                            <w14:gs w14:pos="100000">
                              <w14:schemeClr w14:val="accent4">
                                <w14:lumMod w14:val="75000"/>
                                <w14:shade w14:val="100000"/>
                                <w14:satMod w14:val="115000"/>
                              </w14:schemeClr>
                            </w14:gs>
                          </w14:gsLst>
                          <w14:lin w14:ang="0" w14:scaled="0"/>
                        </w14:gradFill>
                      </w14:textFill>
                    </w:rPr>
                  </w:pPr>
                  <w:bookmarkStart w:id="3" w:name="_Toc7887472"/>
                  <w:r>
                    <w:rPr>
                      <w:rFonts w:asciiTheme="majorEastAsia" w:hAnsiTheme="majorEastAsia" w:hint="eastAsia"/>
                      <w:color w:val="70AD47" w:themeColor="accent6"/>
                      <w:sz w:val="32"/>
                      <w:szCs w:val="32"/>
                      <w:lang w:eastAsia="zh-TW"/>
                    </w:rPr>
                    <w:t>實作結果</w:t>
                  </w:r>
                  <w:bookmarkEnd w:id="3"/>
                </w:p>
                <w:p w14:paraId="72B0E8DB" w14:textId="5DBA9E69" w:rsidR="008E43C1" w:rsidRPr="007735BB" w:rsidRDefault="00903286" w:rsidP="004A4456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b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  <w:t>操作畫面</w:t>
                  </w:r>
                </w:p>
                <w:p w14:paraId="5E791C02" w14:textId="77777777" w:rsidR="00CC0080" w:rsidRPr="00664430" w:rsidRDefault="00CC0080" w:rsidP="004A4456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600CA9FE" w14:textId="65D06A56" w:rsidR="00C82645" w:rsidRDefault="00623ACF" w:rsidP="003A4D1D">
                  <w:pPr>
                    <w:pStyle w:val="affff5"/>
                    <w:widowControl w:val="0"/>
                    <w:numPr>
                      <w:ilvl w:val="0"/>
                      <w:numId w:val="34"/>
                    </w:numPr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Query</w:t>
                  </w:r>
                </w:p>
                <w:p w14:paraId="6A113B59" w14:textId="77777777" w:rsidR="00623ACF" w:rsidRDefault="00623ACF" w:rsidP="008F74F3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Fonts w:ascii="微軟正黑體" w:eastAsia="微軟正黑體" w:hAnsi="微軟正黑體"/>
                      <w:noProof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7F0ACB4E" w14:textId="77777777" w:rsidR="009439D1" w:rsidRDefault="00623ACF" w:rsidP="009439D1">
                  <w:pPr>
                    <w:pStyle w:val="affff5"/>
                    <w:keepNext/>
                    <w:widowControl w:val="0"/>
                    <w:spacing w:after="0" w:line="240" w:lineRule="auto"/>
                    <w:ind w:left="480"/>
                    <w:jc w:val="left"/>
                  </w:pPr>
                  <w:r>
                    <w:rPr>
                      <w:rFonts w:ascii="微軟正黑體" w:eastAsia="微軟正黑體" w:hAnsi="微軟正黑體"/>
                      <w:noProof/>
                      <w:color w:val="5A6F8C"/>
                      <w:sz w:val="24"/>
                      <w:szCs w:val="24"/>
                      <w:lang w:eastAsia="zh-TW"/>
                    </w:rPr>
                    <w:drawing>
                      <wp:inline distT="0" distB="0" distL="0" distR="0" wp14:anchorId="3D20281D" wp14:editId="686DF165">
                        <wp:extent cx="5601335" cy="2457450"/>
                        <wp:effectExtent l="0" t="0" r="0" b="0"/>
                        <wp:docPr id="1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query1.png"/>
                                <pic:cNvPicPr/>
                              </pic:nvPicPr>
                              <pic:blipFill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2674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601335" cy="24574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D160838" w14:textId="582FD16F" w:rsidR="00623ACF" w:rsidRDefault="009439D1" w:rsidP="009439D1">
                  <w:pPr>
                    <w:pStyle w:val="afd"/>
                    <w:rPr>
                      <w:rFonts w:ascii="微軟正黑體" w:eastAsia="微軟正黑體" w:hAnsi="微軟正黑體"/>
                      <w:noProof/>
                      <w:color w:val="5A6F8C"/>
                      <w:sz w:val="24"/>
                      <w:szCs w:val="24"/>
                      <w:lang w:eastAsia="zh-TW"/>
                    </w:rPr>
                  </w:pPr>
                  <w:bookmarkStart w:id="4" w:name="_Toc7887485"/>
                  <w:bookmarkStart w:id="5" w:name="_Toc7887539"/>
                  <w:r>
                    <w:rPr>
                      <w:rFonts w:hint="eastAsia"/>
                    </w:rPr>
                    <w:t>圖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圖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 w:rsidR="001127B7">
                    <w:rPr>
                      <w:noProof/>
                    </w:rPr>
                    <w:t>1</w:t>
                  </w:r>
                  <w:bookmarkEnd w:id="4"/>
                  <w:bookmarkEnd w:id="5"/>
                  <w:r>
                    <w:fldChar w:fldCharType="end"/>
                  </w:r>
                </w:p>
                <w:p w14:paraId="28C9AE81" w14:textId="77777777" w:rsidR="00623ACF" w:rsidRDefault="00623ACF" w:rsidP="00623ACF">
                  <w:pPr>
                    <w:pStyle w:val="affff5"/>
                    <w:widowControl w:val="0"/>
                    <w:spacing w:after="0" w:line="240" w:lineRule="auto"/>
                    <w:ind w:left="480"/>
                    <w:rPr>
                      <w:rFonts w:ascii="微軟正黑體" w:eastAsia="微軟正黑體" w:hAnsi="微軟正黑體" w:hint="eastAsia"/>
                      <w:noProof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7C26B347" w14:textId="77777777" w:rsidR="009439D1" w:rsidRDefault="00623ACF" w:rsidP="009439D1">
                  <w:pPr>
                    <w:pStyle w:val="affff5"/>
                    <w:keepNext/>
                    <w:widowControl w:val="0"/>
                    <w:spacing w:after="0" w:line="240" w:lineRule="auto"/>
                    <w:ind w:left="480"/>
                  </w:pPr>
                  <w:r>
                    <w:rPr>
                      <w:rFonts w:ascii="微軟正黑體" w:eastAsia="微軟正黑體" w:hAnsi="微軟正黑體"/>
                      <w:noProof/>
                      <w:color w:val="5A6F8C"/>
                      <w:sz w:val="24"/>
                      <w:szCs w:val="24"/>
                      <w:lang w:eastAsia="zh-TW"/>
                    </w:rPr>
                    <w:drawing>
                      <wp:inline distT="0" distB="0" distL="0" distR="0" wp14:anchorId="71F42051" wp14:editId="7D45290A">
                        <wp:extent cx="5601335" cy="1943100"/>
                        <wp:effectExtent l="0" t="0" r="0" b="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query2.png"/>
                                <pic:cNvPicPr/>
                              </pic:nvPicPr>
                              <pic:blipFill rotWithShape="1"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3648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601335" cy="19431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EDC32C8" w14:textId="785E079C" w:rsidR="008F74F3" w:rsidRPr="00C82645" w:rsidRDefault="009439D1" w:rsidP="009439D1">
                  <w:pPr>
                    <w:pStyle w:val="afd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  <w:bookmarkStart w:id="6" w:name="_Toc7887486"/>
                  <w:bookmarkStart w:id="7" w:name="_Toc7887540"/>
                  <w:r>
                    <w:rPr>
                      <w:rFonts w:hint="eastAsia"/>
                    </w:rPr>
                    <w:t>圖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圖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 w:rsidR="001127B7">
                    <w:rPr>
                      <w:noProof/>
                    </w:rPr>
                    <w:t>2</w:t>
                  </w:r>
                  <w:bookmarkEnd w:id="6"/>
                  <w:bookmarkEnd w:id="7"/>
                  <w:r>
                    <w:fldChar w:fldCharType="end"/>
                  </w:r>
                </w:p>
                <w:p w14:paraId="4418F63B" w14:textId="6222BB82" w:rsidR="006C4262" w:rsidRDefault="006C4262" w:rsidP="006C4262">
                  <w:pPr>
                    <w:pStyle w:val="affff5"/>
                    <w:keepNext/>
                    <w:widowControl w:val="0"/>
                    <w:spacing w:after="0" w:line="240" w:lineRule="auto"/>
                    <w:ind w:left="480"/>
                  </w:pPr>
                </w:p>
                <w:p w14:paraId="3D8EEADA" w14:textId="2A1908D1" w:rsidR="000A6468" w:rsidRDefault="000A6468" w:rsidP="000A6468">
                  <w:pPr>
                    <w:pStyle w:val="affff5"/>
                    <w:widowControl w:val="0"/>
                    <w:spacing w:after="0" w:line="240" w:lineRule="auto"/>
                    <w:ind w:left="480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1D740588" w14:textId="4280B0B9" w:rsidR="000A6468" w:rsidRDefault="000A6468" w:rsidP="000A6468">
                  <w:pPr>
                    <w:pStyle w:val="affff5"/>
                    <w:widowControl w:val="0"/>
                    <w:spacing w:after="0" w:line="240" w:lineRule="auto"/>
                    <w:ind w:left="480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E088511" w14:textId="4620FE9C" w:rsidR="000A6468" w:rsidRDefault="000A6468" w:rsidP="000A6468">
                  <w:pPr>
                    <w:pStyle w:val="affff5"/>
                    <w:widowControl w:val="0"/>
                    <w:spacing w:after="0" w:line="240" w:lineRule="auto"/>
                    <w:ind w:left="480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7AD47245" w14:textId="5FD7695D" w:rsidR="000A6468" w:rsidRDefault="000A6468" w:rsidP="000A6468">
                  <w:pPr>
                    <w:pStyle w:val="affff5"/>
                    <w:widowControl w:val="0"/>
                    <w:spacing w:after="0" w:line="240" w:lineRule="auto"/>
                    <w:ind w:left="480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3FD09E66" w14:textId="77777777" w:rsidR="006C4262" w:rsidRDefault="006C4262" w:rsidP="00DC635B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0B843B54" w14:textId="2042DACD" w:rsidR="00DC635B" w:rsidRPr="007735BB" w:rsidRDefault="00903286" w:rsidP="00DC635B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b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  <w:t>操作影片</w:t>
                  </w:r>
                </w:p>
                <w:p w14:paraId="0BCD6044" w14:textId="55CA394A" w:rsidR="000A6468" w:rsidRDefault="000A6468" w:rsidP="006351C3">
                  <w:pPr>
                    <w:widowControl w:val="0"/>
                    <w:tabs>
                      <w:tab w:val="left" w:pos="1425"/>
                    </w:tabs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D35A73F" w14:textId="1D24E5BF" w:rsidR="006351C3" w:rsidRDefault="006351C3" w:rsidP="009633FB">
                  <w:pPr>
                    <w:pStyle w:val="affff5"/>
                    <w:widowControl w:val="0"/>
                    <w:numPr>
                      <w:ilvl w:val="0"/>
                      <w:numId w:val="36"/>
                    </w:numPr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有聲音_手機錄影</w:t>
                  </w:r>
                </w:p>
                <w:p w14:paraId="44DA9618" w14:textId="77777777" w:rsidR="006351C3" w:rsidRDefault="006351C3" w:rsidP="006351C3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1B8FB9C4" w14:textId="68A1DB5C" w:rsidR="006351C3" w:rsidRPr="004F086B" w:rsidRDefault="004F086B" w:rsidP="004F086B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Style w:val="afff9"/>
                      <w:rFonts w:ascii="微軟正黑體" w:eastAsia="微軟正黑體" w:hAnsi="微軟正黑體"/>
                      <w:sz w:val="24"/>
                      <w:szCs w:val="24"/>
                      <w:lang w:eastAsia="zh-TW"/>
                    </w:rPr>
                  </w:pPr>
                  <w:hyperlink r:id="rId13" w:history="1">
                    <w:r w:rsidRPr="004F086B">
                      <w:rPr>
                        <w:rStyle w:val="afff9"/>
                        <w:rFonts w:ascii="微軟正黑體" w:eastAsia="微軟正黑體" w:hAnsi="微軟正黑體"/>
                        <w:sz w:val="24"/>
                        <w:szCs w:val="24"/>
                        <w:lang w:eastAsia="zh-TW"/>
                      </w:rPr>
                      <w:t>https://drive.google.com/open?id=1cPJmJ91qapjJWp1PDzUz6WLqI0fp4aGF</w:t>
                    </w:r>
                  </w:hyperlink>
                </w:p>
                <w:p w14:paraId="3B17FBC2" w14:textId="77777777" w:rsidR="004F086B" w:rsidRPr="006351C3" w:rsidRDefault="004F086B" w:rsidP="006351C3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044C2C9" w14:textId="6ED9DFC2" w:rsidR="006351C3" w:rsidRDefault="006351C3" w:rsidP="009633FB">
                  <w:pPr>
                    <w:pStyle w:val="affff5"/>
                    <w:widowControl w:val="0"/>
                    <w:numPr>
                      <w:ilvl w:val="0"/>
                      <w:numId w:val="36"/>
                    </w:numPr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無聲音_電腦錄影</w:t>
                  </w:r>
                </w:p>
                <w:p w14:paraId="376A0EF0" w14:textId="3AB74504" w:rsidR="006351C3" w:rsidRDefault="006351C3" w:rsidP="006351C3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1E52CE5A" w14:textId="4C87FF0C" w:rsidR="006351C3" w:rsidRPr="005A32D0" w:rsidRDefault="005A32D0" w:rsidP="006351C3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Style w:val="afff9"/>
                    </w:rPr>
                  </w:pPr>
                  <w:r w:rsidRPr="005A32D0">
                    <w:rPr>
                      <w:rStyle w:val="afff9"/>
                      <w:rFonts w:ascii="微軟正黑體" w:eastAsia="微軟正黑體" w:hAnsi="微軟正黑體"/>
                      <w:sz w:val="24"/>
                      <w:szCs w:val="24"/>
                      <w:lang w:eastAsia="zh-TW"/>
                    </w:rPr>
                    <w:t>https://drive.google.com/open?id=1zWEZoxzHY0Gjbus1X6Rk3ZU_SjjHlIuj</w:t>
                  </w:r>
                </w:p>
                <w:p w14:paraId="43ED3B31" w14:textId="3E538D5D" w:rsidR="0035454F" w:rsidRDefault="0035454F" w:rsidP="006351C3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662FC7B" w14:textId="5E7DCFDF" w:rsidR="0035454F" w:rsidRDefault="0035454F" w:rsidP="006351C3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1B9C9274" w14:textId="1FD1A980" w:rsidR="0035454F" w:rsidRDefault="0035454F" w:rsidP="006351C3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4960488D" w14:textId="0D950F63" w:rsidR="0035454F" w:rsidRDefault="0035454F" w:rsidP="006351C3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A7C0D9A" w14:textId="3091708C" w:rsidR="0035454F" w:rsidRDefault="0035454F" w:rsidP="006351C3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6977D34" w14:textId="7AC5563C" w:rsidR="0035454F" w:rsidRDefault="0035454F" w:rsidP="006351C3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7F8A27B1" w14:textId="3538DE5F" w:rsidR="0035454F" w:rsidRDefault="0035454F" w:rsidP="006351C3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61B7BBD3" w14:textId="7F3AB9C3" w:rsidR="0035454F" w:rsidRDefault="0035454F" w:rsidP="006351C3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0AF55791" w14:textId="6565BE00" w:rsidR="0035454F" w:rsidRDefault="0035454F" w:rsidP="006351C3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0B36E47D" w14:textId="3472A3EB" w:rsidR="0035454F" w:rsidRDefault="0035454F" w:rsidP="006351C3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D072EA9" w14:textId="1FFDCEC1" w:rsidR="0035454F" w:rsidRDefault="0035454F" w:rsidP="006351C3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66F17B6E" w14:textId="5674608C" w:rsidR="0035454F" w:rsidRDefault="0035454F" w:rsidP="006351C3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49A8CA21" w14:textId="60AECDF8" w:rsidR="0035454F" w:rsidRDefault="0035454F" w:rsidP="006351C3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D207DAF" w14:textId="1A100D6C" w:rsidR="0035454F" w:rsidRDefault="0035454F" w:rsidP="006351C3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74DFA4ED" w14:textId="4FBB6403" w:rsidR="0035454F" w:rsidRDefault="0035454F" w:rsidP="006351C3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62F8ACB1" w14:textId="24796EEF" w:rsidR="0035454F" w:rsidRDefault="0035454F" w:rsidP="006351C3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61A18563" w14:textId="131097B9" w:rsidR="0035454F" w:rsidRDefault="0035454F" w:rsidP="006351C3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7E993E17" w14:textId="0B4BDD60" w:rsidR="0035454F" w:rsidRDefault="0035454F" w:rsidP="006351C3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1FA1ECE" w14:textId="564F7E99" w:rsidR="0035454F" w:rsidRPr="0035454F" w:rsidRDefault="0035454F" w:rsidP="0035454F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60F058EB" w14:textId="591E6E97" w:rsidR="00817706" w:rsidRPr="00B23A10" w:rsidRDefault="006351C3" w:rsidP="00817706">
                  <w:pPr>
                    <w:pStyle w:val="21"/>
                    <w:rPr>
                      <w:rFonts w:asciiTheme="minorEastAsia" w:eastAsiaTheme="minorEastAsia" w:hAnsiTheme="minorEastAsia"/>
                      <w:color w:val="FFC000" w:themeColor="accent4"/>
                      <w:sz w:val="32"/>
                      <w:szCs w:val="32"/>
                      <w:lang w:eastAsia="zh-TW"/>
                      <w14:textFill>
                        <w14:gradFill>
                          <w14:gsLst>
                            <w14:gs w14:pos="0">
                              <w14:schemeClr w14:val="accent4">
                                <w14:lumMod w14:val="75000"/>
                                <w14:shade w14:val="30000"/>
                                <w14:satMod w14:val="115000"/>
                              </w14:schemeClr>
                            </w14:gs>
                            <w14:gs w14:pos="50000">
                              <w14:schemeClr w14:val="accent4">
                                <w14:lumMod w14:val="75000"/>
                                <w14:shade w14:val="67500"/>
                                <w14:satMod w14:val="115000"/>
                              </w14:schemeClr>
                            </w14:gs>
                            <w14:gs w14:pos="100000">
                              <w14:schemeClr w14:val="accent4">
                                <w14:lumMod w14:val="75000"/>
                                <w14:shade w14:val="100000"/>
                                <w14:satMod w14:val="115000"/>
                              </w14:schemeClr>
                            </w14:gs>
                          </w14:gsLst>
                          <w14:lin w14:ang="0" w14:scaled="0"/>
                        </w14:gradFill>
                      </w14:textFill>
                    </w:rPr>
                  </w:pPr>
                  <w:bookmarkStart w:id="8" w:name="_Toc7887473"/>
                  <w:r>
                    <w:rPr>
                      <w:rFonts w:asciiTheme="majorEastAsia" w:hAnsiTheme="majorEastAsia" w:hint="eastAsia"/>
                      <w:color w:val="70AD47" w:themeColor="accent6"/>
                      <w:sz w:val="32"/>
                      <w:szCs w:val="32"/>
                      <w:lang w:eastAsia="zh-TW"/>
                    </w:rPr>
                    <w:t>程式碼</w:t>
                  </w:r>
                  <w:bookmarkEnd w:id="8"/>
                </w:p>
                <w:p w14:paraId="07E3DC30" w14:textId="48496160" w:rsidR="009445D7" w:rsidRDefault="006351C3" w:rsidP="009445D7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b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</w:pPr>
                  <w:r w:rsidRPr="006351C3">
                    <w:rPr>
                      <w:rFonts w:ascii="微軟正黑體" w:eastAsia="微軟正黑體" w:hAnsi="微軟正黑體"/>
                      <w:b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  <w:t>Controllers</w:t>
                  </w:r>
                </w:p>
                <w:p w14:paraId="633A795D" w14:textId="624EB93F" w:rsidR="008E43C1" w:rsidRDefault="008E43C1" w:rsidP="004A4456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C17BB12" w14:textId="34EBA23A" w:rsidR="006351C3" w:rsidRDefault="00B53C6B" w:rsidP="00B53C6B">
                  <w:pPr>
                    <w:pStyle w:val="affff5"/>
                    <w:widowControl w:val="0"/>
                    <w:numPr>
                      <w:ilvl w:val="0"/>
                      <w:numId w:val="35"/>
                    </w:numPr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  <w:r w:rsidRPr="00B53C6B"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  <w:t>TestTBsController.cs</w:t>
                  </w:r>
                </w:p>
                <w:p w14:paraId="4EBB48BC" w14:textId="77777777" w:rsidR="00F90144" w:rsidRDefault="00F90144" w:rsidP="00F90144">
                  <w:pPr>
                    <w:pStyle w:val="affff5"/>
                    <w:widowControl w:val="0"/>
                    <w:spacing w:after="0" w:line="240" w:lineRule="auto"/>
                    <w:ind w:left="425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3B8BFFE4" w14:textId="77777777" w:rsidR="00F90144" w:rsidRDefault="00F90144" w:rsidP="00F90144">
                  <w:pPr>
                    <w:keepNext/>
                    <w:widowControl w:val="0"/>
                    <w:spacing w:after="0" w:line="240" w:lineRule="auto"/>
                    <w:jc w:val="left"/>
                  </w:pPr>
                  <w:r>
                    <w:rPr>
                      <w:rFonts w:asciiTheme="minorEastAsia" w:hAnsiTheme="minorEastAsia"/>
                      <w:noProof/>
                      <w:color w:val="5A6F8C"/>
                      <w:sz w:val="24"/>
                      <w:szCs w:val="24"/>
                      <w:lang w:eastAsia="zh-TW"/>
                    </w:rPr>
                    <w:drawing>
                      <wp:inline distT="0" distB="0" distL="0" distR="0" wp14:anchorId="45B40A96" wp14:editId="7B97EBC7">
                        <wp:extent cx="5601335" cy="4664075"/>
                        <wp:effectExtent l="0" t="0" r="0" b="3175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TestTBsController_01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01335" cy="4664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4E4A5A6" w14:textId="67A6765B" w:rsidR="00F90144" w:rsidRDefault="00F90144" w:rsidP="00F90144">
                  <w:pPr>
                    <w:pStyle w:val="afd"/>
                  </w:pPr>
                  <w:bookmarkStart w:id="9" w:name="_Toc7887487"/>
                  <w:bookmarkStart w:id="10" w:name="_Toc7887541"/>
                  <w:r>
                    <w:rPr>
                      <w:rFonts w:hint="eastAsia"/>
                    </w:rPr>
                    <w:t>圖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圖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 w:rsidR="001127B7">
                    <w:rPr>
                      <w:noProof/>
                    </w:rPr>
                    <w:t>3</w:t>
                  </w:r>
                  <w:bookmarkEnd w:id="9"/>
                  <w:bookmarkEnd w:id="10"/>
                  <w:r>
                    <w:fldChar w:fldCharType="end"/>
                  </w:r>
                </w:p>
                <w:p w14:paraId="109BF5E1" w14:textId="77777777" w:rsidR="00C012A1" w:rsidRDefault="00F90144" w:rsidP="00C012A1">
                  <w:pPr>
                    <w:keepNext/>
                    <w:widowControl w:val="0"/>
                    <w:spacing w:after="0" w:line="240" w:lineRule="auto"/>
                    <w:jc w:val="left"/>
                  </w:pPr>
                  <w:r>
                    <w:rPr>
                      <w:rFonts w:asciiTheme="minorEastAsia" w:hAnsiTheme="minorEastAsia"/>
                      <w:noProof/>
                      <w:color w:val="5A6F8C"/>
                      <w:sz w:val="24"/>
                      <w:szCs w:val="24"/>
                      <w:lang w:eastAsia="zh-TW"/>
                    </w:rPr>
                    <w:drawing>
                      <wp:inline distT="0" distB="0" distL="0" distR="0" wp14:anchorId="02AF9AD5" wp14:editId="59818AD6">
                        <wp:extent cx="5601335" cy="3820160"/>
                        <wp:effectExtent l="0" t="0" r="0" b="8890"/>
                        <wp:docPr id="4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TestTBsController_02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01335" cy="3820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A34616D" w14:textId="2570E0A8" w:rsidR="00C012A1" w:rsidRDefault="00C012A1" w:rsidP="00C012A1">
                  <w:pPr>
                    <w:pStyle w:val="afd"/>
                  </w:pPr>
                  <w:bookmarkStart w:id="11" w:name="_Toc7887488"/>
                  <w:bookmarkStart w:id="12" w:name="_Toc7887542"/>
                  <w:r>
                    <w:rPr>
                      <w:rFonts w:hint="eastAsia"/>
                    </w:rPr>
                    <w:t>圖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圖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 w:rsidR="001127B7">
                    <w:rPr>
                      <w:noProof/>
                    </w:rPr>
                    <w:t>4</w:t>
                  </w:r>
                  <w:bookmarkEnd w:id="11"/>
                  <w:bookmarkEnd w:id="12"/>
                  <w:r>
                    <w:fldChar w:fldCharType="end"/>
                  </w:r>
                </w:p>
                <w:p w14:paraId="4708880F" w14:textId="77777777" w:rsidR="00C012A1" w:rsidRDefault="00F90144" w:rsidP="00C012A1">
                  <w:pPr>
                    <w:keepNext/>
                    <w:widowControl w:val="0"/>
                    <w:spacing w:after="0" w:line="240" w:lineRule="auto"/>
                    <w:jc w:val="left"/>
                  </w:pPr>
                  <w:r>
                    <w:rPr>
                      <w:rFonts w:asciiTheme="minorEastAsia" w:hAnsiTheme="minorEastAsia"/>
                      <w:noProof/>
                      <w:color w:val="5A6F8C"/>
                      <w:sz w:val="24"/>
                      <w:szCs w:val="24"/>
                      <w:lang w:eastAsia="zh-TW"/>
                    </w:rPr>
                    <w:drawing>
                      <wp:inline distT="0" distB="0" distL="0" distR="0" wp14:anchorId="48C0D758" wp14:editId="051EBC9B">
                        <wp:extent cx="5601335" cy="3672205"/>
                        <wp:effectExtent l="0" t="0" r="0" b="4445"/>
                        <wp:docPr id="6" name="圖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TestTBsController_03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01335" cy="36722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D5885B6" w14:textId="67EC1215" w:rsidR="00C012A1" w:rsidRDefault="00C012A1" w:rsidP="00C012A1">
                  <w:pPr>
                    <w:pStyle w:val="afd"/>
                  </w:pPr>
                  <w:bookmarkStart w:id="13" w:name="_Toc7887489"/>
                  <w:bookmarkStart w:id="14" w:name="_Toc7887543"/>
                  <w:r>
                    <w:rPr>
                      <w:rFonts w:hint="eastAsia"/>
                    </w:rPr>
                    <w:t>圖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圖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 w:rsidR="001127B7">
                    <w:rPr>
                      <w:noProof/>
                    </w:rPr>
                    <w:t>5</w:t>
                  </w:r>
                  <w:bookmarkEnd w:id="13"/>
                  <w:bookmarkEnd w:id="14"/>
                  <w:r>
                    <w:fldChar w:fldCharType="end"/>
                  </w:r>
                </w:p>
                <w:p w14:paraId="09270DE0" w14:textId="77777777" w:rsidR="00C012A1" w:rsidRDefault="00F90144" w:rsidP="00C012A1">
                  <w:pPr>
                    <w:keepNext/>
                    <w:widowControl w:val="0"/>
                    <w:spacing w:after="0" w:line="240" w:lineRule="auto"/>
                    <w:jc w:val="left"/>
                  </w:pPr>
                  <w:r>
                    <w:rPr>
                      <w:rFonts w:asciiTheme="minorEastAsia" w:hAnsiTheme="minorEastAsia"/>
                      <w:noProof/>
                      <w:color w:val="5A6F8C"/>
                      <w:sz w:val="24"/>
                      <w:szCs w:val="24"/>
                      <w:lang w:eastAsia="zh-TW"/>
                    </w:rPr>
                    <w:drawing>
                      <wp:inline distT="0" distB="0" distL="0" distR="0" wp14:anchorId="1823A0B2" wp14:editId="47423AF5">
                        <wp:extent cx="5601335" cy="3902075"/>
                        <wp:effectExtent l="0" t="0" r="0" b="3175"/>
                        <wp:docPr id="7" name="圖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TestTBsController_04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01335" cy="3902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A4C05A5" w14:textId="1F9D399F" w:rsidR="00C012A1" w:rsidRDefault="00C012A1" w:rsidP="00C012A1">
                  <w:pPr>
                    <w:pStyle w:val="afd"/>
                  </w:pPr>
                  <w:bookmarkStart w:id="15" w:name="_Toc7887490"/>
                  <w:bookmarkStart w:id="16" w:name="_Toc7887544"/>
                  <w:r>
                    <w:rPr>
                      <w:rFonts w:hint="eastAsia"/>
                    </w:rPr>
                    <w:t>圖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圖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 w:rsidR="001127B7">
                    <w:rPr>
                      <w:noProof/>
                    </w:rPr>
                    <w:t>6</w:t>
                  </w:r>
                  <w:bookmarkEnd w:id="15"/>
                  <w:bookmarkEnd w:id="16"/>
                  <w:r>
                    <w:fldChar w:fldCharType="end"/>
                  </w:r>
                </w:p>
                <w:p w14:paraId="009EFE48" w14:textId="77777777" w:rsidR="00C012A1" w:rsidRDefault="00F90144" w:rsidP="00C012A1">
                  <w:pPr>
                    <w:keepNext/>
                    <w:widowControl w:val="0"/>
                    <w:spacing w:after="0" w:line="240" w:lineRule="auto"/>
                    <w:jc w:val="left"/>
                  </w:pPr>
                  <w:r>
                    <w:rPr>
                      <w:rFonts w:asciiTheme="minorEastAsia" w:hAnsiTheme="minorEastAsia"/>
                      <w:noProof/>
                      <w:color w:val="5A6F8C"/>
                      <w:sz w:val="24"/>
                      <w:szCs w:val="24"/>
                      <w:lang w:eastAsia="zh-TW"/>
                    </w:rPr>
                    <w:drawing>
                      <wp:inline distT="0" distB="0" distL="0" distR="0" wp14:anchorId="441D0DAE" wp14:editId="75CA655A">
                        <wp:extent cx="5601335" cy="3178810"/>
                        <wp:effectExtent l="0" t="0" r="0" b="2540"/>
                        <wp:docPr id="8" name="圖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TestTBsController_05.gif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01335" cy="3178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AF1A5FC" w14:textId="06855229" w:rsidR="0007106C" w:rsidRDefault="00C012A1" w:rsidP="00C012A1">
                  <w:pPr>
                    <w:pStyle w:val="afd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  <w:bookmarkStart w:id="17" w:name="_Toc7887491"/>
                  <w:bookmarkStart w:id="18" w:name="_Toc7887545"/>
                  <w:r>
                    <w:rPr>
                      <w:rFonts w:hint="eastAsia"/>
                    </w:rPr>
                    <w:t>圖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圖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 w:rsidR="001127B7">
                    <w:rPr>
                      <w:noProof/>
                    </w:rPr>
                    <w:t>7</w:t>
                  </w:r>
                  <w:bookmarkEnd w:id="17"/>
                  <w:bookmarkEnd w:id="18"/>
                  <w:r>
                    <w:fldChar w:fldCharType="end"/>
                  </w:r>
                </w:p>
                <w:p w14:paraId="08C90011" w14:textId="47305E15" w:rsidR="0007106C" w:rsidRDefault="0007106C" w:rsidP="0007106C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5961536" w14:textId="72732D19" w:rsidR="006B0260" w:rsidRDefault="006B0260" w:rsidP="0007106C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47961AC2" w14:textId="55F2B3E9" w:rsidR="006B0260" w:rsidRDefault="006B0260" w:rsidP="0007106C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AECE58F" w14:textId="3E8F5F45" w:rsidR="006B0260" w:rsidRDefault="006B0260" w:rsidP="0007106C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1D46BB53" w14:textId="2CBF00B9" w:rsidR="006B0260" w:rsidRDefault="006B0260" w:rsidP="0007106C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368B80C4" w14:textId="6E139585" w:rsidR="006B0260" w:rsidRDefault="006B0260" w:rsidP="0007106C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005BF825" w14:textId="32010BEC" w:rsidR="006B0260" w:rsidRDefault="006B0260" w:rsidP="0007106C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6D33390B" w14:textId="71AF89BE" w:rsidR="006B0260" w:rsidRDefault="006B0260" w:rsidP="0007106C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76442100" w14:textId="59EACA67" w:rsidR="006B0260" w:rsidRDefault="006B0260" w:rsidP="0007106C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1F63C3FC" w14:textId="04F10D5D" w:rsidR="006B0260" w:rsidRDefault="006B0260" w:rsidP="0007106C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E9A4ACE" w14:textId="7F37735A" w:rsidR="006B0260" w:rsidRDefault="006B0260" w:rsidP="0007106C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0D512DF2" w14:textId="3D9EE027" w:rsidR="006B0260" w:rsidRDefault="006B0260" w:rsidP="0007106C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130A0592" w14:textId="6081CB63" w:rsidR="006B0260" w:rsidRDefault="006B0260" w:rsidP="0007106C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6E647791" w14:textId="57FE0693" w:rsidR="006B0260" w:rsidRDefault="006B0260" w:rsidP="0007106C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474F22A6" w14:textId="38777CA9" w:rsidR="006B0260" w:rsidRDefault="006B0260" w:rsidP="0007106C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AF637BC" w14:textId="77777777" w:rsidR="006B0260" w:rsidRPr="0007106C" w:rsidRDefault="006B0260" w:rsidP="0007106C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 w:hint="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69009E57" w14:textId="44FEDD47" w:rsidR="0007106C" w:rsidRDefault="0007106C" w:rsidP="0007106C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b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</w:pPr>
                  <w:r w:rsidRPr="0007106C">
                    <w:rPr>
                      <w:rFonts w:ascii="微軟正黑體" w:eastAsia="微軟正黑體" w:hAnsi="微軟正黑體"/>
                      <w:b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  <w:t>Models</w:t>
                  </w:r>
                </w:p>
                <w:p w14:paraId="007BCC8E" w14:textId="77777777" w:rsidR="009439D1" w:rsidRPr="0007106C" w:rsidRDefault="009439D1" w:rsidP="0007106C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 w:hint="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13C50759" w14:textId="5206E020" w:rsidR="0007106C" w:rsidRDefault="0007106C" w:rsidP="00FC3BAE">
                  <w:pPr>
                    <w:pStyle w:val="affff5"/>
                    <w:widowControl w:val="0"/>
                    <w:numPr>
                      <w:ilvl w:val="0"/>
                      <w:numId w:val="35"/>
                    </w:numPr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  <w:r w:rsidRPr="0007106C"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  <w:t>Model1.cs</w:t>
                  </w:r>
                </w:p>
                <w:p w14:paraId="6CD104DD" w14:textId="454B9F1E" w:rsidR="006B0260" w:rsidRDefault="006B0260" w:rsidP="006B0260">
                  <w:pPr>
                    <w:pStyle w:val="affff5"/>
                    <w:widowControl w:val="0"/>
                    <w:spacing w:after="0" w:line="240" w:lineRule="auto"/>
                    <w:ind w:left="425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9E85E1E" w14:textId="77777777" w:rsidR="006B0260" w:rsidRDefault="006B0260" w:rsidP="006B0260">
                  <w:pPr>
                    <w:pStyle w:val="affff5"/>
                    <w:keepNext/>
                    <w:widowControl w:val="0"/>
                    <w:spacing w:after="0" w:line="240" w:lineRule="auto"/>
                    <w:ind w:left="425"/>
                    <w:jc w:val="left"/>
                  </w:pPr>
                  <w:r>
                    <w:rPr>
                      <w:rFonts w:asciiTheme="minorEastAsia" w:hAnsiTheme="minorEastAsia"/>
                      <w:noProof/>
                      <w:color w:val="5A6F8C"/>
                      <w:sz w:val="24"/>
                      <w:szCs w:val="24"/>
                      <w:lang w:eastAsia="zh-TW"/>
                    </w:rPr>
                    <w:drawing>
                      <wp:inline distT="0" distB="0" distL="0" distR="0" wp14:anchorId="20E18E16" wp14:editId="117B0BF4">
                        <wp:extent cx="5601335" cy="5316220"/>
                        <wp:effectExtent l="0" t="0" r="0" b="0"/>
                        <wp:docPr id="9" name="圖片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Model1.cs.png"/>
                                <pic:cNvPicPr/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01335" cy="5316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241A05" w14:textId="016DDEB0" w:rsidR="006B0260" w:rsidRDefault="006B0260" w:rsidP="006B0260">
                  <w:pPr>
                    <w:pStyle w:val="afd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  <w:bookmarkStart w:id="19" w:name="_Toc7887492"/>
                  <w:bookmarkStart w:id="20" w:name="_Toc7887546"/>
                  <w:r>
                    <w:rPr>
                      <w:rFonts w:hint="eastAsia"/>
                    </w:rPr>
                    <w:t>圖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圖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 w:rsidR="001127B7">
                    <w:rPr>
                      <w:noProof/>
                    </w:rPr>
                    <w:t>8</w:t>
                  </w:r>
                  <w:bookmarkEnd w:id="19"/>
                  <w:bookmarkEnd w:id="20"/>
                  <w:r>
                    <w:fldChar w:fldCharType="end"/>
                  </w:r>
                </w:p>
                <w:p w14:paraId="0ED3446E" w14:textId="4017C091" w:rsidR="006B0260" w:rsidRDefault="006B0260" w:rsidP="006B0260">
                  <w:pPr>
                    <w:pStyle w:val="affff5"/>
                    <w:widowControl w:val="0"/>
                    <w:spacing w:after="0" w:line="240" w:lineRule="auto"/>
                    <w:ind w:left="425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6A435A48" w14:textId="7783F9E5" w:rsidR="006B0260" w:rsidRDefault="006B0260" w:rsidP="006B0260">
                  <w:pPr>
                    <w:pStyle w:val="affff5"/>
                    <w:widowControl w:val="0"/>
                    <w:spacing w:after="0" w:line="240" w:lineRule="auto"/>
                    <w:ind w:left="425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1D16B9E2" w14:textId="11F5B3F0" w:rsidR="006B0260" w:rsidRDefault="006B0260" w:rsidP="006B0260">
                  <w:pPr>
                    <w:pStyle w:val="affff5"/>
                    <w:widowControl w:val="0"/>
                    <w:spacing w:after="0" w:line="240" w:lineRule="auto"/>
                    <w:ind w:left="425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1A04A78D" w14:textId="77777777" w:rsidR="000C4D6B" w:rsidRDefault="000C4D6B" w:rsidP="006B0260">
                  <w:pPr>
                    <w:pStyle w:val="affff5"/>
                    <w:widowControl w:val="0"/>
                    <w:spacing w:after="0" w:line="240" w:lineRule="auto"/>
                    <w:ind w:left="425"/>
                    <w:jc w:val="left"/>
                    <w:rPr>
                      <w:rFonts w:asciiTheme="minorEastAsia" w:hAnsiTheme="minorEastAsia" w:hint="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249CC26" w14:textId="70FD57B0" w:rsidR="0007106C" w:rsidRDefault="0007106C" w:rsidP="00FC3BAE">
                  <w:pPr>
                    <w:pStyle w:val="affff5"/>
                    <w:widowControl w:val="0"/>
                    <w:numPr>
                      <w:ilvl w:val="0"/>
                      <w:numId w:val="35"/>
                    </w:numPr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  <w:r w:rsidRPr="0007106C"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  <w:t>TestTB.cs</w:t>
                  </w:r>
                </w:p>
                <w:p w14:paraId="5081F577" w14:textId="77777777" w:rsidR="000C4D6B" w:rsidRDefault="000C4D6B" w:rsidP="000C4D6B">
                  <w:pPr>
                    <w:keepNext/>
                    <w:widowControl w:val="0"/>
                    <w:spacing w:after="0" w:line="240" w:lineRule="auto"/>
                    <w:jc w:val="left"/>
                  </w:pPr>
                  <w:r>
                    <w:rPr>
                      <w:rFonts w:asciiTheme="minorEastAsia" w:hAnsiTheme="minorEastAsia"/>
                      <w:noProof/>
                      <w:color w:val="5A6F8C"/>
                      <w:sz w:val="24"/>
                      <w:szCs w:val="24"/>
                      <w:lang w:eastAsia="zh-TW"/>
                    </w:rPr>
                    <w:drawing>
                      <wp:inline distT="0" distB="0" distL="0" distR="0" wp14:anchorId="1B6C3F63" wp14:editId="1A11CE7D">
                        <wp:extent cx="5601335" cy="5426075"/>
                        <wp:effectExtent l="0" t="0" r="0" b="3175"/>
                        <wp:docPr id="10" name="圖片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TestTB.cs.png"/>
                                <pic:cNvPicPr/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01335" cy="5426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219DDEB" w14:textId="6B3CC5FA" w:rsidR="0007106C" w:rsidRDefault="000C4D6B" w:rsidP="000C4D6B">
                  <w:pPr>
                    <w:pStyle w:val="afd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  <w:bookmarkStart w:id="21" w:name="_Toc7887493"/>
                  <w:bookmarkStart w:id="22" w:name="_Toc7887547"/>
                  <w:r>
                    <w:rPr>
                      <w:rFonts w:hint="eastAsia"/>
                    </w:rPr>
                    <w:t>圖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圖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 w:rsidR="001127B7">
                    <w:rPr>
                      <w:noProof/>
                    </w:rPr>
                    <w:t>9</w:t>
                  </w:r>
                  <w:bookmarkEnd w:id="21"/>
                  <w:bookmarkEnd w:id="22"/>
                  <w:r>
                    <w:fldChar w:fldCharType="end"/>
                  </w:r>
                </w:p>
                <w:p w14:paraId="68AAEAE9" w14:textId="5BC02F3D" w:rsidR="000C4D6B" w:rsidRDefault="000C4D6B" w:rsidP="00FC3BAE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76E11CC3" w14:textId="6ACA341E" w:rsidR="000C4D6B" w:rsidRDefault="000C4D6B" w:rsidP="00FC3BAE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6A3E4A5F" w14:textId="77777777" w:rsidR="000C4D6B" w:rsidRDefault="000C4D6B" w:rsidP="00FC3BAE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 w:hint="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FC4E721" w14:textId="087D70F6" w:rsidR="00FC3BAE" w:rsidRDefault="00FC3BAE" w:rsidP="00FC3BAE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4F6348A3" w14:textId="0116E77E" w:rsidR="00AE7F55" w:rsidRDefault="00AE7F55" w:rsidP="00FC3BAE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66BB6FFD" w14:textId="22181ED9" w:rsidR="00AE7F55" w:rsidRDefault="00AE7F55" w:rsidP="00FC3BAE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12643FBB" w14:textId="3A971806" w:rsidR="00AE7F55" w:rsidRDefault="00AE7F55" w:rsidP="00FC3BAE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181674F" w14:textId="77777777" w:rsidR="00AE7F55" w:rsidRDefault="00AE7F55" w:rsidP="00FC3BAE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 w:hint="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6FEE09BA" w14:textId="5E708C98" w:rsidR="00FC3BAE" w:rsidRDefault="00FC3BAE" w:rsidP="00FC3BAE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b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</w:pPr>
                  <w:r w:rsidRPr="00FC3BAE">
                    <w:rPr>
                      <w:rFonts w:ascii="微軟正黑體" w:eastAsia="微軟正黑體" w:hAnsi="微軟正黑體"/>
                      <w:b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  <w:t>Views</w:t>
                  </w:r>
                </w:p>
                <w:p w14:paraId="1ECE99C2" w14:textId="7C3A3844" w:rsidR="00FC3BAE" w:rsidRDefault="00FC3BAE" w:rsidP="00FC3BAE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b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</w:pPr>
                </w:p>
                <w:p w14:paraId="45DACFCE" w14:textId="5F739AC0" w:rsidR="00FC3BAE" w:rsidRDefault="00FC3BAE" w:rsidP="00FC3BAE">
                  <w:pPr>
                    <w:pStyle w:val="affff5"/>
                    <w:widowControl w:val="0"/>
                    <w:numPr>
                      <w:ilvl w:val="0"/>
                      <w:numId w:val="37"/>
                    </w:numPr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  <w:r w:rsidRPr="00FC3BAE"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  <w:t>Index.cshtml</w:t>
                  </w:r>
                </w:p>
                <w:p w14:paraId="55D28F51" w14:textId="77777777" w:rsidR="00AE7F55" w:rsidRDefault="00AE7F55" w:rsidP="00AE7F55">
                  <w:pPr>
                    <w:keepNext/>
                    <w:widowControl w:val="0"/>
                    <w:spacing w:after="0" w:line="240" w:lineRule="auto"/>
                    <w:jc w:val="left"/>
                  </w:pPr>
                  <w:r>
                    <w:rPr>
                      <w:rFonts w:asciiTheme="minorEastAsia" w:hAnsiTheme="minorEastAsia"/>
                      <w:noProof/>
                      <w:color w:val="5A6F8C"/>
                      <w:sz w:val="24"/>
                      <w:szCs w:val="24"/>
                      <w:lang w:eastAsia="zh-TW"/>
                    </w:rPr>
                    <w:drawing>
                      <wp:inline distT="0" distB="0" distL="0" distR="0" wp14:anchorId="4A4A294B" wp14:editId="674142E5">
                        <wp:extent cx="5601335" cy="4077970"/>
                        <wp:effectExtent l="0" t="0" r="0" b="0"/>
                        <wp:docPr id="11" name="圖片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ndex_01.png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01335" cy="40779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9D0E734" w14:textId="28E044DF" w:rsidR="00AE7F55" w:rsidRDefault="00AE7F55" w:rsidP="00AE7F55">
                  <w:pPr>
                    <w:pStyle w:val="afd"/>
                  </w:pPr>
                  <w:bookmarkStart w:id="23" w:name="_Toc7887494"/>
                  <w:bookmarkStart w:id="24" w:name="_Toc7887548"/>
                  <w:r>
                    <w:rPr>
                      <w:rFonts w:hint="eastAsia"/>
                    </w:rPr>
                    <w:t>圖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圖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 w:rsidR="001127B7">
                    <w:rPr>
                      <w:noProof/>
                    </w:rPr>
                    <w:t>10</w:t>
                  </w:r>
                  <w:bookmarkEnd w:id="23"/>
                  <w:bookmarkEnd w:id="24"/>
                  <w:r>
                    <w:fldChar w:fldCharType="end"/>
                  </w:r>
                </w:p>
                <w:p w14:paraId="61EDDE60" w14:textId="77777777" w:rsidR="00AE7F55" w:rsidRDefault="00AE7F55" w:rsidP="00AE7F55">
                  <w:pPr>
                    <w:keepNext/>
                    <w:widowControl w:val="0"/>
                    <w:spacing w:after="0" w:line="240" w:lineRule="auto"/>
                    <w:jc w:val="left"/>
                  </w:pPr>
                  <w:r>
                    <w:rPr>
                      <w:rFonts w:asciiTheme="minorEastAsia" w:hAnsiTheme="minorEastAsia"/>
                      <w:noProof/>
                      <w:color w:val="5A6F8C"/>
                      <w:sz w:val="24"/>
                      <w:szCs w:val="24"/>
                      <w:lang w:eastAsia="zh-TW"/>
                    </w:rPr>
                    <w:drawing>
                      <wp:inline distT="0" distB="0" distL="0" distR="0" wp14:anchorId="1332612B" wp14:editId="4DB03B95">
                        <wp:extent cx="5601335" cy="2904490"/>
                        <wp:effectExtent l="0" t="0" r="0" b="0"/>
                        <wp:docPr id="12" name="圖片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ndex_02.png"/>
                                <pic:cNvPicPr/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01335" cy="29044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6DCED1D" w14:textId="77777777" w:rsidR="00AE7F55" w:rsidRDefault="00AE7F55" w:rsidP="00AE7F55">
                  <w:pPr>
                    <w:keepNext/>
                    <w:widowControl w:val="0"/>
                    <w:spacing w:after="0" w:line="240" w:lineRule="auto"/>
                    <w:jc w:val="left"/>
                  </w:pPr>
                  <w:r>
                    <w:rPr>
                      <w:rFonts w:asciiTheme="minorEastAsia" w:hAnsiTheme="minorEastAsia"/>
                      <w:noProof/>
                      <w:color w:val="5A6F8C"/>
                      <w:sz w:val="24"/>
                      <w:szCs w:val="24"/>
                      <w:lang w:eastAsia="zh-TW"/>
                    </w:rPr>
                    <w:drawing>
                      <wp:inline distT="0" distB="0" distL="0" distR="0" wp14:anchorId="3FE00DFD" wp14:editId="523B093E">
                        <wp:extent cx="5601335" cy="2280285"/>
                        <wp:effectExtent l="0" t="0" r="0" b="5715"/>
                        <wp:docPr id="13" name="圖片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ndex_03.png"/>
                                <pic:cNvPicPr/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01335" cy="22802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104ADAF" w14:textId="05702685" w:rsidR="00AE7F55" w:rsidRDefault="00AE7F55" w:rsidP="00AE7F55">
                  <w:pPr>
                    <w:pStyle w:val="afd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  <w:bookmarkStart w:id="25" w:name="_Toc7887495"/>
                  <w:bookmarkStart w:id="26" w:name="_Toc7887549"/>
                  <w:r>
                    <w:rPr>
                      <w:rFonts w:hint="eastAsia"/>
                    </w:rPr>
                    <w:t>圖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圖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 w:rsidR="001127B7">
                    <w:rPr>
                      <w:noProof/>
                    </w:rPr>
                    <w:t>12</w:t>
                  </w:r>
                  <w:bookmarkEnd w:id="25"/>
                  <w:bookmarkEnd w:id="26"/>
                  <w:r>
                    <w:fldChar w:fldCharType="end"/>
                  </w:r>
                </w:p>
                <w:p w14:paraId="508C2D85" w14:textId="05D9888B" w:rsidR="00AE7F55" w:rsidRDefault="00AE7F55" w:rsidP="00AE7F55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0557FA51" w14:textId="7F628D7B" w:rsidR="00AE7F55" w:rsidRDefault="00AE7F55" w:rsidP="00AE7F55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02DAA14C" w14:textId="773F1ECA" w:rsidR="00AE7F55" w:rsidRDefault="00AE7F55" w:rsidP="00AE7F55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4B8D2A63" w14:textId="3161AB79" w:rsidR="00AE7F55" w:rsidRDefault="00AE7F55" w:rsidP="00AE7F55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0AFC12B5" w14:textId="1413F8AA" w:rsidR="00AE7F55" w:rsidRDefault="00AE7F55" w:rsidP="00AE7F55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D375677" w14:textId="477A5E57" w:rsidR="001127B7" w:rsidRDefault="001127B7" w:rsidP="00AE7F55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3C8212E3" w14:textId="329C4A04" w:rsidR="001127B7" w:rsidRDefault="001127B7" w:rsidP="00AE7F55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30D042F0" w14:textId="77777777" w:rsidR="001127B7" w:rsidRPr="00AE7F55" w:rsidRDefault="001127B7" w:rsidP="00AE7F55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 w:hint="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00751C30" w14:textId="5FD96C1D" w:rsidR="00FC3BAE" w:rsidRPr="00FC3BAE" w:rsidRDefault="00FC3BAE" w:rsidP="00FC3BAE">
                  <w:pPr>
                    <w:pStyle w:val="affff5"/>
                    <w:widowControl w:val="0"/>
                    <w:numPr>
                      <w:ilvl w:val="0"/>
                      <w:numId w:val="37"/>
                    </w:numPr>
                    <w:spacing w:after="0" w:line="240" w:lineRule="auto"/>
                    <w:jc w:val="left"/>
                    <w:rPr>
                      <w:rFonts w:asciiTheme="minorEastAsia" w:hAnsiTheme="minorEastAsia" w:hint="eastAsia"/>
                      <w:color w:val="5A6F8C"/>
                      <w:sz w:val="24"/>
                      <w:szCs w:val="24"/>
                      <w:lang w:eastAsia="zh-TW"/>
                    </w:rPr>
                  </w:pPr>
                  <w:r w:rsidRPr="00FC3BAE"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  <w:t>SearchIndex.cshtml</w:t>
                  </w:r>
                </w:p>
                <w:p w14:paraId="00E8AD13" w14:textId="77777777" w:rsidR="001127B7" w:rsidRDefault="001127B7" w:rsidP="001127B7">
                  <w:pPr>
                    <w:pStyle w:val="affff5"/>
                    <w:keepNext/>
                    <w:widowControl w:val="0"/>
                    <w:spacing w:after="0" w:line="240" w:lineRule="auto"/>
                    <w:ind w:left="360"/>
                    <w:jc w:val="left"/>
                  </w:pPr>
                  <w:r>
                    <w:rPr>
                      <w:rFonts w:ascii="微軟正黑體" w:eastAsia="微軟正黑體" w:hAnsi="微軟正黑體"/>
                      <w:noProof/>
                      <w:color w:val="5A6F8C"/>
                      <w:sz w:val="24"/>
                      <w:szCs w:val="24"/>
                      <w:lang w:eastAsia="zh-TW"/>
                    </w:rPr>
                    <w:drawing>
                      <wp:inline distT="0" distB="0" distL="0" distR="0" wp14:anchorId="691BDBF2" wp14:editId="4C05B0F5">
                        <wp:extent cx="5601335" cy="4034155"/>
                        <wp:effectExtent l="0" t="0" r="0" b="4445"/>
                        <wp:docPr id="14" name="圖片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SearchIndex_01.png"/>
                                <pic:cNvPicPr/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01335" cy="40341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軟正黑體" w:eastAsia="微軟正黑體" w:hAnsi="微軟正黑體"/>
                      <w:noProof/>
                      <w:color w:val="5A6F8C"/>
                      <w:sz w:val="24"/>
                      <w:szCs w:val="24"/>
                      <w:lang w:eastAsia="zh-TW"/>
                    </w:rPr>
                    <w:drawing>
                      <wp:inline distT="0" distB="0" distL="0" distR="0" wp14:anchorId="0C1FF1EE" wp14:editId="0CCFFACE">
                        <wp:extent cx="5601335" cy="2948940"/>
                        <wp:effectExtent l="0" t="0" r="0" b="3810"/>
                        <wp:docPr id="16" name="圖片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SearchIndex_02.png"/>
                                <pic:cNvPicPr/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01335" cy="29489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軟正黑體" w:eastAsia="微軟正黑體" w:hAnsi="微軟正黑體"/>
                      <w:noProof/>
                      <w:color w:val="5A6F8C"/>
                      <w:sz w:val="24"/>
                      <w:szCs w:val="24"/>
                      <w:lang w:eastAsia="zh-TW"/>
                    </w:rPr>
                    <w:drawing>
                      <wp:inline distT="0" distB="0" distL="0" distR="0" wp14:anchorId="7F85CB5D" wp14:editId="13FA3147">
                        <wp:extent cx="5601335" cy="1841500"/>
                        <wp:effectExtent l="0" t="0" r="0" b="6350"/>
                        <wp:docPr id="17" name="圖片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SearchIndex_03.png"/>
                                <pic:cNvPicPr/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01335" cy="1841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3110074" w14:textId="4F785E29" w:rsidR="006351C3" w:rsidRDefault="001127B7" w:rsidP="001127B7">
                  <w:pPr>
                    <w:pStyle w:val="afd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  <w:bookmarkStart w:id="27" w:name="_Toc7887496"/>
                  <w:bookmarkStart w:id="28" w:name="_Toc7887550"/>
                  <w:r>
                    <w:rPr>
                      <w:rFonts w:hint="eastAsia"/>
                    </w:rPr>
                    <w:t>圖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圖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13</w:t>
                  </w:r>
                  <w:bookmarkEnd w:id="27"/>
                  <w:bookmarkEnd w:id="28"/>
                  <w:r>
                    <w:fldChar w:fldCharType="end"/>
                  </w:r>
                </w:p>
                <w:p w14:paraId="7B60696D" w14:textId="24EE5BCA" w:rsidR="0035454F" w:rsidRDefault="0035454F" w:rsidP="006351C3">
                  <w:pPr>
                    <w:pStyle w:val="affff5"/>
                    <w:widowControl w:val="0"/>
                    <w:spacing w:after="0" w:line="240" w:lineRule="auto"/>
                    <w:ind w:left="36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67440978" w14:textId="1F7DE287" w:rsidR="0035454F" w:rsidRDefault="0035454F" w:rsidP="006351C3">
                  <w:pPr>
                    <w:pStyle w:val="affff5"/>
                    <w:widowControl w:val="0"/>
                    <w:spacing w:after="0" w:line="240" w:lineRule="auto"/>
                    <w:ind w:left="36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3B6807FC" w14:textId="7553F730" w:rsidR="0035454F" w:rsidRDefault="0035454F" w:rsidP="006351C3">
                  <w:pPr>
                    <w:pStyle w:val="affff5"/>
                    <w:widowControl w:val="0"/>
                    <w:spacing w:after="0" w:line="240" w:lineRule="auto"/>
                    <w:ind w:left="36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313ED749" w14:textId="3D633AC5" w:rsidR="0035454F" w:rsidRDefault="0035454F" w:rsidP="006351C3">
                  <w:pPr>
                    <w:pStyle w:val="affff5"/>
                    <w:widowControl w:val="0"/>
                    <w:spacing w:after="0" w:line="240" w:lineRule="auto"/>
                    <w:ind w:left="36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11E94972" w14:textId="11C2CD1F" w:rsidR="00815BE2" w:rsidRDefault="00815BE2" w:rsidP="00815BE2">
                  <w:pPr>
                    <w:pStyle w:val="affff5"/>
                    <w:widowControl w:val="0"/>
                    <w:spacing w:after="0" w:line="240" w:lineRule="auto"/>
                    <w:ind w:left="36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7943DB07" w14:textId="195F9AA3" w:rsidR="001127B7" w:rsidRDefault="001127B7" w:rsidP="00815BE2">
                  <w:pPr>
                    <w:pStyle w:val="affff5"/>
                    <w:widowControl w:val="0"/>
                    <w:spacing w:after="0" w:line="240" w:lineRule="auto"/>
                    <w:ind w:left="36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03BC22F4" w14:textId="3CA822B4" w:rsidR="001127B7" w:rsidRDefault="001127B7" w:rsidP="00815BE2">
                  <w:pPr>
                    <w:pStyle w:val="affff5"/>
                    <w:widowControl w:val="0"/>
                    <w:spacing w:after="0" w:line="240" w:lineRule="auto"/>
                    <w:ind w:left="36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19483ACB" w14:textId="5FB02CC3" w:rsidR="001127B7" w:rsidRDefault="001127B7" w:rsidP="00815BE2">
                  <w:pPr>
                    <w:pStyle w:val="affff5"/>
                    <w:widowControl w:val="0"/>
                    <w:spacing w:after="0" w:line="240" w:lineRule="auto"/>
                    <w:ind w:left="36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04B2131B" w14:textId="3E899C87" w:rsidR="001127B7" w:rsidRDefault="001127B7" w:rsidP="00815BE2">
                  <w:pPr>
                    <w:pStyle w:val="affff5"/>
                    <w:widowControl w:val="0"/>
                    <w:spacing w:after="0" w:line="240" w:lineRule="auto"/>
                    <w:ind w:left="36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4046C933" w14:textId="36953402" w:rsidR="001127B7" w:rsidRDefault="001127B7" w:rsidP="00815BE2">
                  <w:pPr>
                    <w:pStyle w:val="affff5"/>
                    <w:widowControl w:val="0"/>
                    <w:spacing w:after="0" w:line="240" w:lineRule="auto"/>
                    <w:ind w:left="36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4DFA23D" w14:textId="5EEBD39A" w:rsidR="001127B7" w:rsidRPr="001127B7" w:rsidRDefault="001127B7" w:rsidP="001127B7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184F5DA" w14:textId="5D0B3E4B" w:rsidR="006C4262" w:rsidRPr="009439D1" w:rsidRDefault="006C4262" w:rsidP="009439D1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 w:hint="eastAsia"/>
                      <w:b/>
                      <w:color w:val="1B5B56" w:themeColor="accent1" w:themeShade="80"/>
                      <w:sz w:val="24"/>
                      <w:szCs w:val="24"/>
                      <w:lang w:eastAsia="zh-TW"/>
                    </w:rPr>
                  </w:pPr>
                </w:p>
              </w:tc>
            </w:tr>
            <w:tr w:rsidR="004F086B" w:rsidRPr="00893BE2" w14:paraId="44C25626" w14:textId="77777777" w:rsidTr="005B4B3A">
              <w:trPr>
                <w:trHeight w:val="3594"/>
              </w:trPr>
              <w:tc>
                <w:tcPr>
                  <w:tcW w:w="668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159D0B2C" w14:textId="77777777" w:rsidR="004F086B" w:rsidRPr="0012103D" w:rsidRDefault="004F086B" w:rsidP="0012103D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</w:tc>
            </w:tr>
          </w:tbl>
          <w:p w14:paraId="32E0F8EB" w14:textId="3776F54F" w:rsidR="006B1B6A" w:rsidRPr="006C4262" w:rsidRDefault="006B1B6A" w:rsidP="006C4262">
            <w:pPr>
              <w:widowControl w:val="0"/>
              <w:tabs>
                <w:tab w:val="left" w:pos="2250"/>
              </w:tabs>
              <w:spacing w:after="0" w:line="240" w:lineRule="auto"/>
              <w:jc w:val="left"/>
              <w:rPr>
                <w:rFonts w:asciiTheme="minorEastAsia" w:hAnsiTheme="minorEastAsia"/>
                <w:b/>
                <w:color w:val="1B5B56" w:themeColor="accent1" w:themeShade="80"/>
                <w:sz w:val="24"/>
                <w:szCs w:val="24"/>
                <w:lang w:eastAsia="zh-TW"/>
              </w:rPr>
            </w:pPr>
          </w:p>
          <w:p w14:paraId="7BBA167A" w14:textId="66EAEAC0" w:rsidR="006B1B6A" w:rsidRPr="00503E47" w:rsidRDefault="006B1B6A" w:rsidP="006B1B6A">
            <w:pPr>
              <w:pStyle w:val="21"/>
              <w:rPr>
                <w:rFonts w:asciiTheme="minorEastAsia" w:eastAsiaTheme="minorEastAsia" w:hAnsiTheme="minorEastAsia"/>
                <w:color w:val="FFC000" w:themeColor="accent4"/>
                <w:sz w:val="32"/>
                <w:szCs w:val="32"/>
                <w:lang w:eastAsia="zh-TW"/>
                <w14:textFill>
                  <w14:gradFill>
                    <w14:gsLst>
                      <w14:gs w14:pos="0">
                        <w14:schemeClr w14:val="accent4">
                          <w14:lumMod w14:val="75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4">
                          <w14:lumMod w14:val="75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4">
                          <w14:lumMod w14:val="75000"/>
                          <w14:shade w14:val="100000"/>
                          <w14:satMod w14:val="115000"/>
                        </w14:schemeClr>
                      </w14:gs>
                    </w14:gsLst>
                    <w14:lin w14:ang="0" w14:scaled="0"/>
                  </w14:gradFill>
                </w14:textFill>
              </w:rPr>
            </w:pPr>
            <w:bookmarkStart w:id="29" w:name="_Toc7887474"/>
            <w:r>
              <w:rPr>
                <w:rFonts w:asciiTheme="majorEastAsia" w:hAnsiTheme="majorEastAsia" w:hint="eastAsia"/>
                <w:color w:val="70AD47" w:themeColor="accent6"/>
                <w:sz w:val="32"/>
                <w:szCs w:val="32"/>
                <w:lang w:eastAsia="zh-TW"/>
              </w:rPr>
              <w:t>學習心得</w:t>
            </w:r>
            <w:bookmarkEnd w:id="29"/>
          </w:p>
          <w:p w14:paraId="41E8E2E0" w14:textId="6CDC6BCB" w:rsidR="006B1B6A" w:rsidRPr="006B1B6A" w:rsidRDefault="00815BE2" w:rsidP="006B1B6A">
            <w:pPr>
              <w:widowControl w:val="0"/>
              <w:spacing w:after="0" w:line="240" w:lineRule="auto"/>
              <w:ind w:leftChars="200" w:left="440"/>
              <w:jc w:val="left"/>
              <w:rPr>
                <w:rFonts w:ascii="微軟正黑體" w:eastAsia="微軟正黑體" w:hAnsi="微軟正黑體"/>
                <w:color w:val="5A6F8C"/>
                <w:sz w:val="28"/>
                <w:szCs w:val="2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5A6F8C"/>
                <w:sz w:val="28"/>
                <w:szCs w:val="28"/>
                <w:lang w:eastAsia="zh-TW"/>
              </w:rPr>
              <w:t>希望能上手些</w:t>
            </w:r>
            <w:r w:rsidR="001127B7">
              <w:rPr>
                <w:rFonts w:ascii="微軟正黑體" w:eastAsia="微軟正黑體" w:hAnsi="微軟正黑體" w:hint="eastAsia"/>
                <w:color w:val="5A6F8C"/>
                <w:sz w:val="28"/>
                <w:szCs w:val="28"/>
                <w:lang w:eastAsia="zh-TW"/>
              </w:rPr>
              <w:t>，手機APP還沒做完</w:t>
            </w:r>
          </w:p>
          <w:p w14:paraId="14BD17CB" w14:textId="77777777" w:rsidR="006B1B6A" w:rsidRDefault="006B1B6A" w:rsidP="006B1B6A">
            <w:pPr>
              <w:widowControl w:val="0"/>
              <w:spacing w:after="0" w:line="240" w:lineRule="auto"/>
              <w:jc w:val="left"/>
              <w:rPr>
                <w:rFonts w:ascii="微軟正黑體" w:eastAsia="微軟正黑體" w:hAnsi="微軟正黑體"/>
                <w:b/>
                <w:color w:val="5A6F8C"/>
                <w:sz w:val="28"/>
                <w:szCs w:val="28"/>
                <w:shd w:val="pct15" w:color="auto" w:fill="FFFFFF"/>
                <w:lang w:eastAsia="zh-TW"/>
              </w:rPr>
            </w:pPr>
          </w:p>
          <w:p w14:paraId="2893167F" w14:textId="2CB79663" w:rsidR="00815BE2" w:rsidRDefault="00815BE2" w:rsidP="006B1B6A">
            <w:pPr>
              <w:widowControl w:val="0"/>
              <w:spacing w:after="0" w:line="240" w:lineRule="auto"/>
              <w:jc w:val="left"/>
              <w:rPr>
                <w:rFonts w:asciiTheme="minorEastAsia" w:hAnsiTheme="minorEastAsia"/>
                <w:b/>
                <w:color w:val="1B5B56" w:themeColor="accent1" w:themeShade="80"/>
                <w:sz w:val="24"/>
                <w:szCs w:val="24"/>
                <w:lang w:eastAsia="zh-TW"/>
              </w:rPr>
            </w:pPr>
          </w:p>
          <w:p w14:paraId="1A112C9C" w14:textId="7F4FC8B9" w:rsidR="006B1B6A" w:rsidRPr="00815BE2" w:rsidRDefault="00815BE2" w:rsidP="00815BE2">
            <w:pPr>
              <w:tabs>
                <w:tab w:val="left" w:pos="2850"/>
                <w:tab w:val="center" w:pos="4770"/>
              </w:tabs>
              <w:jc w:val="left"/>
              <w:rPr>
                <w:rFonts w:asciiTheme="minorEastAsia" w:hAnsiTheme="minorEastAsia"/>
                <w:sz w:val="24"/>
                <w:szCs w:val="24"/>
                <w:lang w:eastAsia="zh-TW"/>
              </w:rPr>
            </w:pPr>
            <w:r>
              <w:rPr>
                <w:rFonts w:asciiTheme="minorEastAsia" w:hAnsiTheme="minorEastAsia"/>
                <w:sz w:val="24"/>
                <w:szCs w:val="24"/>
                <w:lang w:eastAsia="zh-TW"/>
              </w:rPr>
              <w:tab/>
            </w:r>
            <w:r>
              <w:rPr>
                <w:rFonts w:asciiTheme="minorEastAsia" w:hAnsiTheme="minorEastAsia"/>
                <w:sz w:val="24"/>
                <w:szCs w:val="24"/>
                <w:lang w:eastAsia="zh-TW"/>
              </w:rPr>
              <w:tab/>
            </w:r>
            <w:r>
              <w:rPr>
                <w:rFonts w:asciiTheme="minorEastAsia" w:hAnsiTheme="minorEastAsia"/>
                <w:sz w:val="24"/>
                <w:szCs w:val="24"/>
                <w:lang w:eastAsia="zh-TW"/>
              </w:rPr>
              <w:tab/>
            </w:r>
            <w:r>
              <w:rPr>
                <w:rFonts w:asciiTheme="minorEastAsia" w:hAnsiTheme="minorEastAsia"/>
                <w:sz w:val="24"/>
                <w:szCs w:val="24"/>
                <w:lang w:eastAsia="zh-TW"/>
              </w:rPr>
              <w:tab/>
            </w:r>
          </w:p>
        </w:tc>
      </w:tr>
    </w:tbl>
    <w:p w14:paraId="1FC4337C" w14:textId="1DAC3072" w:rsidR="00F77EAC" w:rsidRPr="00F77EAC" w:rsidRDefault="00F77EAC" w:rsidP="00BF4335">
      <w:pPr>
        <w:jc w:val="both"/>
        <w:rPr>
          <w:lang w:eastAsia="zh-TW"/>
        </w:rPr>
      </w:pPr>
    </w:p>
    <w:sectPr w:rsidR="00F77EAC" w:rsidRPr="00F77EAC" w:rsidSect="009C44D8">
      <w:headerReference w:type="default" r:id="rId27"/>
      <w:footerReference w:type="default" r:id="rId28"/>
      <w:headerReference w:type="first" r:id="rId29"/>
      <w:footerReference w:type="first" r:id="rId30"/>
      <w:pgSz w:w="11906" w:h="16838" w:code="9"/>
      <w:pgMar w:top="0" w:right="1152" w:bottom="2304" w:left="1152" w:header="1397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A636C0" w14:textId="77777777" w:rsidR="00D445F7" w:rsidRDefault="00D445F7" w:rsidP="003856C9">
      <w:pPr>
        <w:spacing w:after="0" w:line="240" w:lineRule="auto"/>
      </w:pPr>
      <w:r>
        <w:separator/>
      </w:r>
    </w:p>
  </w:endnote>
  <w:endnote w:type="continuationSeparator" w:id="0">
    <w:p w14:paraId="7C1C0202" w14:textId="77777777" w:rsidR="00D445F7" w:rsidRDefault="00D445F7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iTi">
    <w:altName w:val="Malgun Gothic Semilight"/>
    <w:charset w:val="86"/>
    <w:family w:val="modern"/>
    <w:pitch w:val="fixed"/>
    <w:sig w:usb0="00000000" w:usb1="38CF7CFA" w:usb2="00000016" w:usb3="00000000" w:csb0="00040001" w:csb1="00000000"/>
  </w:font>
  <w:font w:name="STZhongsong">
    <w:altName w:val="Times New Roman Uni"/>
    <w:charset w:val="86"/>
    <w:family w:val="auto"/>
    <w:pitch w:val="variable"/>
    <w:sig w:usb0="00000287" w:usb1="080F0000" w:usb2="00000010" w:usb3="00000000" w:csb0="0004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965658" w14:textId="7991FB7A" w:rsidR="0035454F" w:rsidRPr="00F05B64" w:rsidRDefault="0035454F" w:rsidP="007803B7">
    <w:pPr>
      <w:pStyle w:val="a7"/>
      <w:rPr>
        <w:rFonts w:asciiTheme="minorEastAsia" w:hAnsiTheme="minorEastAsia"/>
      </w:rPr>
    </w:pPr>
    <w:r w:rsidRPr="00F05B64">
      <w:rPr>
        <w:rFonts w:asciiTheme="minorEastAsia" w:hAnsiTheme="minorEastAsia" w:hint="eastAsia"/>
        <w:noProof/>
        <w:lang w:eastAsia="zh-TW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C29817A" wp14:editId="6F58FA2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群組 4" title="有不同角度灰色矩形的頁尾圖形設計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手繪多邊形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手繪多邊形​​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手繪多邊形​​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手繪多邊形​​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手繪多邊形​​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手繪多邊形​​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手繪多邊形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手繪多邊形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手繪多邊形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43460874" id="群組 4" o:spid="_x0000_s1026" alt="標題: 有不同角度灰色矩形的頁尾圖形設計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">
              <o:lock v:ext="edit" aspectratio="t"/>
              <v:shape id="手繪多邊形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手繪多邊形​​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手繪多邊形​​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手繪多邊形​​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手繪多邊形​​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手繪多邊形​​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手繪多邊形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手繪多邊形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手繪多邊形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rPr>
          <w:rFonts w:asciiTheme="minorEastAsia" w:hAnsiTheme="minorEastAsia" w:hint="eastAsia"/>
        </w:r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05B64">
          <w:rPr>
            <w:rFonts w:asciiTheme="minorEastAsia" w:hAnsiTheme="minorEastAsia" w:hint="eastAsia"/>
            <w:lang w:val="zh-TW" w:eastAsia="zh-TW" w:bidi="zh-TW"/>
          </w:rPr>
          <w:fldChar w:fldCharType="begin"/>
        </w:r>
        <w:r w:rsidRPr="00F05B64">
          <w:rPr>
            <w:rFonts w:asciiTheme="minorEastAsia" w:hAnsiTheme="minorEastAsia" w:hint="eastAsia"/>
            <w:lang w:val="zh-TW" w:eastAsia="zh-TW" w:bidi="zh-TW"/>
          </w:rPr>
          <w:instrText xml:space="preserve"> PAGE   \* MERGEFORMAT </w:instrText>
        </w:r>
        <w:r w:rsidRPr="00F05B64">
          <w:rPr>
            <w:rFonts w:asciiTheme="minorEastAsia" w:hAnsiTheme="minorEastAsia" w:hint="eastAsia"/>
            <w:lang w:val="zh-TW" w:eastAsia="zh-TW" w:bidi="zh-TW"/>
          </w:rPr>
          <w:fldChar w:fldCharType="separate"/>
        </w:r>
        <w:r w:rsidR="002F45DF">
          <w:rPr>
            <w:rFonts w:asciiTheme="minorEastAsia" w:hAnsiTheme="minorEastAsia"/>
            <w:noProof/>
            <w:lang w:val="zh-TW" w:eastAsia="zh-TW" w:bidi="zh-TW"/>
          </w:rPr>
          <w:t>1</w:t>
        </w:r>
        <w:r w:rsidRPr="00F05B64">
          <w:rPr>
            <w:rFonts w:asciiTheme="minorEastAsia" w:hAnsiTheme="minorEastAsia" w:hint="eastAsia"/>
            <w:noProof/>
            <w:lang w:val="zh-TW" w:eastAsia="zh-TW" w:bidi="zh-TW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FD289" w14:textId="77777777" w:rsidR="0035454F" w:rsidRDefault="0035454F">
    <w:pPr>
      <w:pStyle w:val="a7"/>
    </w:pPr>
    <w:r w:rsidRPr="00DC79BB">
      <w:rPr>
        <w:noProof/>
        <w:lang w:eastAsia="zh-TW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681721AF" wp14:editId="5A742A5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群組 4" title="有不同角度灰色矩形的頁尾圖形設計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手繪多邊形​​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手繪多邊形​​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手繪多邊形​​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手繪多邊形​​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手繪多邊形​​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手繪多邊形​​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手繪多邊形​​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手繪多邊形​​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手繪多邊形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1E3CCFE7" id="群組 4" o:spid="_x0000_s1026" alt="標題: 有不同角度灰色矩形的頁尾圖形設計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">
              <o:lock v:ext="edit" aspectratio="t"/>
              <v:shape id="手繪多邊形​​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手繪多邊形​​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手繪多邊形​​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手繪多邊形​​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手繪多邊形​​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手繪多邊形​​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手繪多邊形​​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手繪多邊形​​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手繪多邊形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8A3266" w14:textId="77777777" w:rsidR="00D445F7" w:rsidRDefault="00D445F7" w:rsidP="003856C9">
      <w:pPr>
        <w:spacing w:after="0" w:line="240" w:lineRule="auto"/>
      </w:pPr>
      <w:r>
        <w:separator/>
      </w:r>
    </w:p>
  </w:footnote>
  <w:footnote w:type="continuationSeparator" w:id="0">
    <w:p w14:paraId="47CA48C0" w14:textId="77777777" w:rsidR="00D445F7" w:rsidRDefault="00D445F7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B65D6" w14:textId="77777777" w:rsidR="0035454F" w:rsidRDefault="0035454F">
    <w:pPr>
      <w:pStyle w:val="a5"/>
    </w:pPr>
    <w:r w:rsidRPr="00DC79BB">
      <w:rPr>
        <w:noProof/>
        <w:lang w:eastAsia="zh-TW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2F82356F" wp14:editId="3148AD3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群組 17" title="有不同角度灰色矩形的頁首圖形設計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手繪多邊形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手繪多邊形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手繪多邊形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手繪多邊形​​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手繪多邊形​​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手繪多邊形​​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手繪多邊形​​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手繪多邊形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手繪多邊形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手繪多邊形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4ACAD3D5" id="群組 17" o:spid="_x0000_s1026" alt="標題: 有不同角度灰色矩形的頁首圖形設計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">
              <o:lock v:ext="edit" aspectratio="t"/>
              <v:shape id="手繪多邊形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手繪多邊形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手繪多邊形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手繪多邊形​​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手繪多邊形​​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手繪多邊形​​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手繪多邊形​​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手繪多邊形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手繪多邊形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手繪多邊形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0BA70C" w14:textId="77777777" w:rsidR="0035454F" w:rsidRDefault="0035454F">
    <w:pPr>
      <w:pStyle w:val="a5"/>
    </w:pPr>
    <w:r w:rsidRPr="00DC79BB">
      <w:rPr>
        <w:noProof/>
        <w:lang w:eastAsia="zh-TW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381023B" wp14:editId="473F727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群組 17" title="有不同角度灰色矩形的頁首圖形設計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手繪多邊形​​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手繪多邊形​​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手繪多邊形​​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手繪多邊形​​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手繪多邊形​​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手繪多邊形​​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手繪多邊形​​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手繪多邊形​​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手繪多邊形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手繪多邊形​​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75FFC657" id="群組 17" o:spid="_x0000_s1026" alt="標題: 有不同角度灰色矩形的頁首圖形設計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">
              <o:lock v:ext="edit" aspectratio="t"/>
              <v:shape id="手繪多邊形​​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手繪多邊形​​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手繪多邊形​​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手繪多邊形​​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手繪多邊形​​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手繪多邊形​​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手繪多邊形​​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手繪多邊形​​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手繪多邊形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手繪多邊形​​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45096"/>
    <w:multiLevelType w:val="hybridMultilevel"/>
    <w:tmpl w:val="818A115C"/>
    <w:lvl w:ilvl="0" w:tplc="3C6C827C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7B7B7B" w:themeColor="accent3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03AE64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04DD3452"/>
    <w:multiLevelType w:val="hybridMultilevel"/>
    <w:tmpl w:val="6FD231E2"/>
    <w:lvl w:ilvl="0" w:tplc="3C6C827C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7B7B7B" w:themeColor="accent3" w:themeShade="BF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089B542F"/>
    <w:multiLevelType w:val="multilevel"/>
    <w:tmpl w:val="DA12995E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102F1459"/>
    <w:multiLevelType w:val="hybridMultilevel"/>
    <w:tmpl w:val="BD8E869E"/>
    <w:lvl w:ilvl="0" w:tplc="2B3AD772">
      <w:start w:val="1"/>
      <w:numFmt w:val="taiwaneseCountingThousand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20ED50D9"/>
    <w:multiLevelType w:val="hybridMultilevel"/>
    <w:tmpl w:val="CE02BA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24D13A9"/>
    <w:multiLevelType w:val="hybridMultilevel"/>
    <w:tmpl w:val="BA50050A"/>
    <w:lvl w:ilvl="0" w:tplc="04090001">
      <w:start w:val="1"/>
      <w:numFmt w:val="bullet"/>
      <w:lvlText w:val=""/>
      <w:lvlJc w:val="left"/>
      <w:pPr>
        <w:ind w:left="40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1" w:hanging="480"/>
      </w:pPr>
      <w:rPr>
        <w:rFonts w:ascii="Wingdings" w:hAnsi="Wingdings" w:hint="default"/>
      </w:rPr>
    </w:lvl>
  </w:abstractNum>
  <w:abstractNum w:abstractNumId="17" w15:restartNumberingAfterBreak="0">
    <w:nsid w:val="27983DA3"/>
    <w:multiLevelType w:val="hybridMultilevel"/>
    <w:tmpl w:val="8F60CBA6"/>
    <w:lvl w:ilvl="0" w:tplc="FDC8A85E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1F3864" w:themeColor="accent5" w:themeShade="80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EAD71B5"/>
    <w:multiLevelType w:val="multilevel"/>
    <w:tmpl w:val="EC88BEA4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2F1B53E4"/>
    <w:multiLevelType w:val="multilevel"/>
    <w:tmpl w:val="1246852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(%2)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986793F"/>
    <w:multiLevelType w:val="hybridMultilevel"/>
    <w:tmpl w:val="ECB8E7EE"/>
    <w:lvl w:ilvl="0" w:tplc="708C4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BB02046"/>
    <w:multiLevelType w:val="hybridMultilevel"/>
    <w:tmpl w:val="8C1EE5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D3551C3"/>
    <w:multiLevelType w:val="hybridMultilevel"/>
    <w:tmpl w:val="76D89F40"/>
    <w:lvl w:ilvl="0" w:tplc="3C6C827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7B7B7B" w:themeColor="accent3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3E53261A"/>
    <w:multiLevelType w:val="hybridMultilevel"/>
    <w:tmpl w:val="2CE2210A"/>
    <w:lvl w:ilvl="0" w:tplc="D9BA4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 w15:restartNumberingAfterBreak="0">
    <w:nsid w:val="40972637"/>
    <w:multiLevelType w:val="hybridMultilevel"/>
    <w:tmpl w:val="01F8DF10"/>
    <w:lvl w:ilvl="0" w:tplc="537C29C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54B214B"/>
    <w:multiLevelType w:val="multilevel"/>
    <w:tmpl w:val="DA12995E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4FE66E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3C73798"/>
    <w:multiLevelType w:val="hybridMultilevel"/>
    <w:tmpl w:val="CC103BC8"/>
    <w:lvl w:ilvl="0" w:tplc="0409000F">
      <w:start w:val="1"/>
      <w:numFmt w:val="decimal"/>
      <w:lvlText w:val="%1."/>
      <w:lvlJc w:val="left"/>
      <w:pPr>
        <w:ind w:left="184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21" w:hanging="480"/>
      </w:pPr>
    </w:lvl>
    <w:lvl w:ilvl="2" w:tplc="0409001B" w:tentative="1">
      <w:start w:val="1"/>
      <w:numFmt w:val="lowerRoman"/>
      <w:lvlText w:val="%3."/>
      <w:lvlJc w:val="right"/>
      <w:pPr>
        <w:ind w:left="2801" w:hanging="480"/>
      </w:pPr>
    </w:lvl>
    <w:lvl w:ilvl="3" w:tplc="0409000F" w:tentative="1">
      <w:start w:val="1"/>
      <w:numFmt w:val="decimal"/>
      <w:lvlText w:val="%4."/>
      <w:lvlJc w:val="left"/>
      <w:pPr>
        <w:ind w:left="32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61" w:hanging="480"/>
      </w:pPr>
    </w:lvl>
    <w:lvl w:ilvl="5" w:tplc="0409001B" w:tentative="1">
      <w:start w:val="1"/>
      <w:numFmt w:val="lowerRoman"/>
      <w:lvlText w:val="%6."/>
      <w:lvlJc w:val="right"/>
      <w:pPr>
        <w:ind w:left="4241" w:hanging="480"/>
      </w:pPr>
    </w:lvl>
    <w:lvl w:ilvl="6" w:tplc="0409000F" w:tentative="1">
      <w:start w:val="1"/>
      <w:numFmt w:val="decimal"/>
      <w:lvlText w:val="%7."/>
      <w:lvlJc w:val="left"/>
      <w:pPr>
        <w:ind w:left="47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01" w:hanging="480"/>
      </w:pPr>
    </w:lvl>
    <w:lvl w:ilvl="8" w:tplc="0409001B" w:tentative="1">
      <w:start w:val="1"/>
      <w:numFmt w:val="lowerRoman"/>
      <w:lvlText w:val="%9."/>
      <w:lvlJc w:val="right"/>
      <w:pPr>
        <w:ind w:left="5681" w:hanging="480"/>
      </w:pPr>
    </w:lvl>
  </w:abstractNum>
  <w:abstractNum w:abstractNumId="28" w15:restartNumberingAfterBreak="0">
    <w:nsid w:val="55282BBE"/>
    <w:multiLevelType w:val="hybridMultilevel"/>
    <w:tmpl w:val="40A44948"/>
    <w:lvl w:ilvl="0" w:tplc="FDC8A85E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1F3864" w:themeColor="accent5" w:themeShade="80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C0C7AA9"/>
    <w:multiLevelType w:val="hybridMultilevel"/>
    <w:tmpl w:val="C9D45598"/>
    <w:lvl w:ilvl="0" w:tplc="0276B3C2">
      <w:start w:val="1"/>
      <w:numFmt w:val="decimal"/>
      <w:lvlText w:val="%1."/>
      <w:lvlJc w:val="left"/>
      <w:pPr>
        <w:ind w:left="360" w:hanging="360"/>
      </w:pPr>
      <w:rPr>
        <w:rFonts w:ascii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D42056E"/>
    <w:multiLevelType w:val="hybridMultilevel"/>
    <w:tmpl w:val="044645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608D534C"/>
    <w:multiLevelType w:val="multilevel"/>
    <w:tmpl w:val="96583E9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61A83AF2"/>
    <w:multiLevelType w:val="hybridMultilevel"/>
    <w:tmpl w:val="45D21876"/>
    <w:lvl w:ilvl="0" w:tplc="3C6C827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7B7B7B" w:themeColor="accent3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B1A136D"/>
    <w:multiLevelType w:val="multilevel"/>
    <w:tmpl w:val="DA12995E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892426F"/>
    <w:multiLevelType w:val="hybridMultilevel"/>
    <w:tmpl w:val="CD5AAA78"/>
    <w:lvl w:ilvl="0" w:tplc="3C6C827C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7B7B7B" w:themeColor="accent3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E2762E6"/>
    <w:multiLevelType w:val="hybridMultilevel"/>
    <w:tmpl w:val="6DC6D08E"/>
    <w:lvl w:ilvl="0" w:tplc="CD9C6A6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0"/>
  </w:num>
  <w:num w:numId="12">
    <w:abstractNumId w:val="12"/>
  </w:num>
  <w:num w:numId="13">
    <w:abstractNumId w:val="34"/>
  </w:num>
  <w:num w:numId="14">
    <w:abstractNumId w:val="10"/>
  </w:num>
  <w:num w:numId="15">
    <w:abstractNumId w:val="32"/>
  </w:num>
  <w:num w:numId="16">
    <w:abstractNumId w:val="22"/>
  </w:num>
  <w:num w:numId="17">
    <w:abstractNumId w:val="35"/>
  </w:num>
  <w:num w:numId="18">
    <w:abstractNumId w:val="28"/>
  </w:num>
  <w:num w:numId="19">
    <w:abstractNumId w:val="29"/>
  </w:num>
  <w:num w:numId="20">
    <w:abstractNumId w:val="20"/>
  </w:num>
  <w:num w:numId="21">
    <w:abstractNumId w:val="15"/>
  </w:num>
  <w:num w:numId="22">
    <w:abstractNumId w:val="23"/>
  </w:num>
  <w:num w:numId="23">
    <w:abstractNumId w:val="14"/>
  </w:num>
  <w:num w:numId="24">
    <w:abstractNumId w:val="21"/>
  </w:num>
  <w:num w:numId="25">
    <w:abstractNumId w:val="17"/>
  </w:num>
  <w:num w:numId="26">
    <w:abstractNumId w:val="24"/>
  </w:num>
  <w:num w:numId="27">
    <w:abstractNumId w:val="27"/>
  </w:num>
  <w:num w:numId="28">
    <w:abstractNumId w:val="16"/>
  </w:num>
  <w:num w:numId="29">
    <w:abstractNumId w:val="26"/>
  </w:num>
  <w:num w:numId="30">
    <w:abstractNumId w:val="31"/>
  </w:num>
  <w:num w:numId="31">
    <w:abstractNumId w:val="11"/>
  </w:num>
  <w:num w:numId="32">
    <w:abstractNumId w:val="19"/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 w:numId="35">
    <w:abstractNumId w:val="25"/>
  </w:num>
  <w:num w:numId="36">
    <w:abstractNumId w:val="33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857"/>
    <w:rsid w:val="00001586"/>
    <w:rsid w:val="00001FC8"/>
    <w:rsid w:val="00004183"/>
    <w:rsid w:val="000058B4"/>
    <w:rsid w:val="00010D3B"/>
    <w:rsid w:val="00011EF0"/>
    <w:rsid w:val="000178B1"/>
    <w:rsid w:val="000204A3"/>
    <w:rsid w:val="00026891"/>
    <w:rsid w:val="000362A1"/>
    <w:rsid w:val="00042009"/>
    <w:rsid w:val="00043426"/>
    <w:rsid w:val="00052BE1"/>
    <w:rsid w:val="000530A0"/>
    <w:rsid w:val="000536D2"/>
    <w:rsid w:val="00056632"/>
    <w:rsid w:val="00060CD9"/>
    <w:rsid w:val="000641AA"/>
    <w:rsid w:val="00067062"/>
    <w:rsid w:val="0007106C"/>
    <w:rsid w:val="00072917"/>
    <w:rsid w:val="00072F6D"/>
    <w:rsid w:val="0007320C"/>
    <w:rsid w:val="0007412A"/>
    <w:rsid w:val="00075328"/>
    <w:rsid w:val="00082A19"/>
    <w:rsid w:val="000844E2"/>
    <w:rsid w:val="000919B8"/>
    <w:rsid w:val="000939CE"/>
    <w:rsid w:val="00094C61"/>
    <w:rsid w:val="000A6468"/>
    <w:rsid w:val="000B2FFB"/>
    <w:rsid w:val="000C3D61"/>
    <w:rsid w:val="000C4180"/>
    <w:rsid w:val="000C4D6B"/>
    <w:rsid w:val="000D0EBD"/>
    <w:rsid w:val="000D2C64"/>
    <w:rsid w:val="000E2567"/>
    <w:rsid w:val="000E795A"/>
    <w:rsid w:val="000F79EE"/>
    <w:rsid w:val="0010199E"/>
    <w:rsid w:val="0010257B"/>
    <w:rsid w:val="001127B7"/>
    <w:rsid w:val="00113EE5"/>
    <w:rsid w:val="001157E9"/>
    <w:rsid w:val="001166C2"/>
    <w:rsid w:val="001173B8"/>
    <w:rsid w:val="0012103D"/>
    <w:rsid w:val="001235DF"/>
    <w:rsid w:val="00127645"/>
    <w:rsid w:val="00127C07"/>
    <w:rsid w:val="00130CB6"/>
    <w:rsid w:val="00142B34"/>
    <w:rsid w:val="00143915"/>
    <w:rsid w:val="001503AC"/>
    <w:rsid w:val="00152520"/>
    <w:rsid w:val="00153AA3"/>
    <w:rsid w:val="001612AE"/>
    <w:rsid w:val="00161761"/>
    <w:rsid w:val="00170671"/>
    <w:rsid w:val="00172C34"/>
    <w:rsid w:val="00174DD8"/>
    <w:rsid w:val="001765FE"/>
    <w:rsid w:val="001766B2"/>
    <w:rsid w:val="00184DD5"/>
    <w:rsid w:val="00186706"/>
    <w:rsid w:val="0018775A"/>
    <w:rsid w:val="00190E48"/>
    <w:rsid w:val="00193AF5"/>
    <w:rsid w:val="00194FF1"/>
    <w:rsid w:val="0019561F"/>
    <w:rsid w:val="00196ED7"/>
    <w:rsid w:val="001A0120"/>
    <w:rsid w:val="001A245D"/>
    <w:rsid w:val="001A42B2"/>
    <w:rsid w:val="001B0BFF"/>
    <w:rsid w:val="001B32D2"/>
    <w:rsid w:val="001B3DF3"/>
    <w:rsid w:val="001B4608"/>
    <w:rsid w:val="001D6B43"/>
    <w:rsid w:val="001D7D3B"/>
    <w:rsid w:val="001F398C"/>
    <w:rsid w:val="001F4706"/>
    <w:rsid w:val="001F7218"/>
    <w:rsid w:val="002063FB"/>
    <w:rsid w:val="00207A32"/>
    <w:rsid w:val="00213198"/>
    <w:rsid w:val="002205EA"/>
    <w:rsid w:val="00223049"/>
    <w:rsid w:val="00240D28"/>
    <w:rsid w:val="00240FFC"/>
    <w:rsid w:val="002426FD"/>
    <w:rsid w:val="0025216B"/>
    <w:rsid w:val="00265F21"/>
    <w:rsid w:val="00277269"/>
    <w:rsid w:val="002775FD"/>
    <w:rsid w:val="002776A7"/>
    <w:rsid w:val="00280BBA"/>
    <w:rsid w:val="00283B81"/>
    <w:rsid w:val="00286A99"/>
    <w:rsid w:val="00290529"/>
    <w:rsid w:val="00293B83"/>
    <w:rsid w:val="00296FBB"/>
    <w:rsid w:val="002A3621"/>
    <w:rsid w:val="002A4C3B"/>
    <w:rsid w:val="002A7C8C"/>
    <w:rsid w:val="002B3890"/>
    <w:rsid w:val="002B5356"/>
    <w:rsid w:val="002B7747"/>
    <w:rsid w:val="002C03AB"/>
    <w:rsid w:val="002C4506"/>
    <w:rsid w:val="002C77B9"/>
    <w:rsid w:val="002D0B63"/>
    <w:rsid w:val="002D4734"/>
    <w:rsid w:val="002D6883"/>
    <w:rsid w:val="002E0CEC"/>
    <w:rsid w:val="002E35DA"/>
    <w:rsid w:val="002F45DF"/>
    <w:rsid w:val="002F485A"/>
    <w:rsid w:val="002F5D15"/>
    <w:rsid w:val="002F6AB6"/>
    <w:rsid w:val="003011E3"/>
    <w:rsid w:val="003053D9"/>
    <w:rsid w:val="00316902"/>
    <w:rsid w:val="00317E14"/>
    <w:rsid w:val="00320D04"/>
    <w:rsid w:val="0032425E"/>
    <w:rsid w:val="00326FC0"/>
    <w:rsid w:val="00327E03"/>
    <w:rsid w:val="00334018"/>
    <w:rsid w:val="0034107F"/>
    <w:rsid w:val="0034199E"/>
    <w:rsid w:val="0034346E"/>
    <w:rsid w:val="00343BDC"/>
    <w:rsid w:val="0035454F"/>
    <w:rsid w:val="00357F2E"/>
    <w:rsid w:val="00360BD0"/>
    <w:rsid w:val="00360C1C"/>
    <w:rsid w:val="00383CB3"/>
    <w:rsid w:val="003856C9"/>
    <w:rsid w:val="00385F64"/>
    <w:rsid w:val="003928C1"/>
    <w:rsid w:val="00395FB7"/>
    <w:rsid w:val="00396369"/>
    <w:rsid w:val="0039752D"/>
    <w:rsid w:val="003A4D1D"/>
    <w:rsid w:val="003A6BDC"/>
    <w:rsid w:val="003A6CE0"/>
    <w:rsid w:val="003C2EDC"/>
    <w:rsid w:val="003C4CE1"/>
    <w:rsid w:val="003D7676"/>
    <w:rsid w:val="003D78D7"/>
    <w:rsid w:val="003F4D31"/>
    <w:rsid w:val="003F5A1B"/>
    <w:rsid w:val="003F5FDB"/>
    <w:rsid w:val="003F7651"/>
    <w:rsid w:val="003F7D3F"/>
    <w:rsid w:val="00400B34"/>
    <w:rsid w:val="004060D8"/>
    <w:rsid w:val="004065E3"/>
    <w:rsid w:val="00406EB1"/>
    <w:rsid w:val="004128EB"/>
    <w:rsid w:val="00413DB8"/>
    <w:rsid w:val="004222BC"/>
    <w:rsid w:val="00430857"/>
    <w:rsid w:val="0043426C"/>
    <w:rsid w:val="00441E5D"/>
    <w:rsid w:val="00441EB9"/>
    <w:rsid w:val="00443414"/>
    <w:rsid w:val="00454D1C"/>
    <w:rsid w:val="004552EE"/>
    <w:rsid w:val="004575EA"/>
    <w:rsid w:val="00463091"/>
    <w:rsid w:val="00463463"/>
    <w:rsid w:val="004646B6"/>
    <w:rsid w:val="004704AD"/>
    <w:rsid w:val="00473EF8"/>
    <w:rsid w:val="004760E5"/>
    <w:rsid w:val="00480062"/>
    <w:rsid w:val="004A17BD"/>
    <w:rsid w:val="004A4456"/>
    <w:rsid w:val="004B30C5"/>
    <w:rsid w:val="004B3CE7"/>
    <w:rsid w:val="004B4853"/>
    <w:rsid w:val="004B4F65"/>
    <w:rsid w:val="004C509E"/>
    <w:rsid w:val="004D22BB"/>
    <w:rsid w:val="004E7EE3"/>
    <w:rsid w:val="004F0133"/>
    <w:rsid w:val="004F086B"/>
    <w:rsid w:val="005034D7"/>
    <w:rsid w:val="005037A3"/>
    <w:rsid w:val="00503E47"/>
    <w:rsid w:val="005046EA"/>
    <w:rsid w:val="0051040E"/>
    <w:rsid w:val="005106E3"/>
    <w:rsid w:val="0051427F"/>
    <w:rsid w:val="005152F2"/>
    <w:rsid w:val="005246B9"/>
    <w:rsid w:val="00533B11"/>
    <w:rsid w:val="00534E4E"/>
    <w:rsid w:val="00542CF3"/>
    <w:rsid w:val="00543152"/>
    <w:rsid w:val="00546028"/>
    <w:rsid w:val="00546ED3"/>
    <w:rsid w:val="00551D35"/>
    <w:rsid w:val="005562D4"/>
    <w:rsid w:val="00557019"/>
    <w:rsid w:val="00560275"/>
    <w:rsid w:val="005674AC"/>
    <w:rsid w:val="00580925"/>
    <w:rsid w:val="00585489"/>
    <w:rsid w:val="00591036"/>
    <w:rsid w:val="00591F2E"/>
    <w:rsid w:val="005A1E51"/>
    <w:rsid w:val="005A32D0"/>
    <w:rsid w:val="005A5F6E"/>
    <w:rsid w:val="005A7E57"/>
    <w:rsid w:val="005B4B3A"/>
    <w:rsid w:val="005C69C1"/>
    <w:rsid w:val="005C7D7D"/>
    <w:rsid w:val="005D011F"/>
    <w:rsid w:val="005D47FE"/>
    <w:rsid w:val="005E2C4D"/>
    <w:rsid w:val="005F426C"/>
    <w:rsid w:val="005F5214"/>
    <w:rsid w:val="005F5A02"/>
    <w:rsid w:val="005F6F77"/>
    <w:rsid w:val="00611EDB"/>
    <w:rsid w:val="00612E62"/>
    <w:rsid w:val="00614CA7"/>
    <w:rsid w:val="00616FF4"/>
    <w:rsid w:val="0062078C"/>
    <w:rsid w:val="00622BA2"/>
    <w:rsid w:val="00623ACF"/>
    <w:rsid w:val="006332DF"/>
    <w:rsid w:val="00634267"/>
    <w:rsid w:val="006351C3"/>
    <w:rsid w:val="00653380"/>
    <w:rsid w:val="0065510B"/>
    <w:rsid w:val="00663658"/>
    <w:rsid w:val="00664430"/>
    <w:rsid w:val="00675416"/>
    <w:rsid w:val="00675C21"/>
    <w:rsid w:val="006769A5"/>
    <w:rsid w:val="00680530"/>
    <w:rsid w:val="00683A67"/>
    <w:rsid w:val="00684BFD"/>
    <w:rsid w:val="00693498"/>
    <w:rsid w:val="006937F8"/>
    <w:rsid w:val="006A06AA"/>
    <w:rsid w:val="006A33EB"/>
    <w:rsid w:val="006A3CE7"/>
    <w:rsid w:val="006B0260"/>
    <w:rsid w:val="006B1B6A"/>
    <w:rsid w:val="006B6883"/>
    <w:rsid w:val="006C26C5"/>
    <w:rsid w:val="006C4262"/>
    <w:rsid w:val="006C4A70"/>
    <w:rsid w:val="006E2538"/>
    <w:rsid w:val="006E304C"/>
    <w:rsid w:val="006E69F3"/>
    <w:rsid w:val="00712E54"/>
    <w:rsid w:val="00717AB1"/>
    <w:rsid w:val="00722395"/>
    <w:rsid w:val="00724F03"/>
    <w:rsid w:val="007316F5"/>
    <w:rsid w:val="007409FB"/>
    <w:rsid w:val="00743379"/>
    <w:rsid w:val="00747550"/>
    <w:rsid w:val="007513BE"/>
    <w:rsid w:val="00763202"/>
    <w:rsid w:val="00764CA1"/>
    <w:rsid w:val="00766250"/>
    <w:rsid w:val="007707C6"/>
    <w:rsid w:val="007735BB"/>
    <w:rsid w:val="00775A4F"/>
    <w:rsid w:val="00777375"/>
    <w:rsid w:val="007803B7"/>
    <w:rsid w:val="007859E2"/>
    <w:rsid w:val="00786617"/>
    <w:rsid w:val="00786C53"/>
    <w:rsid w:val="007A0417"/>
    <w:rsid w:val="007A3444"/>
    <w:rsid w:val="007A363C"/>
    <w:rsid w:val="007A4927"/>
    <w:rsid w:val="007A7C08"/>
    <w:rsid w:val="007B2F5C"/>
    <w:rsid w:val="007B7933"/>
    <w:rsid w:val="007B7CE9"/>
    <w:rsid w:val="007C5F05"/>
    <w:rsid w:val="007C60B7"/>
    <w:rsid w:val="007C735D"/>
    <w:rsid w:val="007D45D2"/>
    <w:rsid w:val="007D72B4"/>
    <w:rsid w:val="007E6442"/>
    <w:rsid w:val="007E6CB5"/>
    <w:rsid w:val="007E7388"/>
    <w:rsid w:val="007F2FAF"/>
    <w:rsid w:val="007F3E24"/>
    <w:rsid w:val="0080060B"/>
    <w:rsid w:val="008018E6"/>
    <w:rsid w:val="00803EC6"/>
    <w:rsid w:val="008104BE"/>
    <w:rsid w:val="00813609"/>
    <w:rsid w:val="00813A32"/>
    <w:rsid w:val="00815BE2"/>
    <w:rsid w:val="00817706"/>
    <w:rsid w:val="00825ED8"/>
    <w:rsid w:val="00832043"/>
    <w:rsid w:val="00832F81"/>
    <w:rsid w:val="00833E05"/>
    <w:rsid w:val="00834112"/>
    <w:rsid w:val="0083553D"/>
    <w:rsid w:val="00841714"/>
    <w:rsid w:val="0084639F"/>
    <w:rsid w:val="008501C7"/>
    <w:rsid w:val="00852EE8"/>
    <w:rsid w:val="008543D8"/>
    <w:rsid w:val="00854DD9"/>
    <w:rsid w:val="0085767B"/>
    <w:rsid w:val="008615C3"/>
    <w:rsid w:val="00871E0E"/>
    <w:rsid w:val="00893BE2"/>
    <w:rsid w:val="0089520C"/>
    <w:rsid w:val="008A1285"/>
    <w:rsid w:val="008B23F9"/>
    <w:rsid w:val="008C1A74"/>
    <w:rsid w:val="008C2C8C"/>
    <w:rsid w:val="008C31DE"/>
    <w:rsid w:val="008C3DB1"/>
    <w:rsid w:val="008C7832"/>
    <w:rsid w:val="008C7CA2"/>
    <w:rsid w:val="008D045D"/>
    <w:rsid w:val="008D3000"/>
    <w:rsid w:val="008D4B5E"/>
    <w:rsid w:val="008D5504"/>
    <w:rsid w:val="008D64E3"/>
    <w:rsid w:val="008E43C1"/>
    <w:rsid w:val="008F0489"/>
    <w:rsid w:val="008F5CE6"/>
    <w:rsid w:val="008F6337"/>
    <w:rsid w:val="008F74F3"/>
    <w:rsid w:val="00903286"/>
    <w:rsid w:val="00906210"/>
    <w:rsid w:val="00907772"/>
    <w:rsid w:val="009120E7"/>
    <w:rsid w:val="00914DAF"/>
    <w:rsid w:val="00920EDB"/>
    <w:rsid w:val="009318A2"/>
    <w:rsid w:val="00931D83"/>
    <w:rsid w:val="0093286E"/>
    <w:rsid w:val="009402AC"/>
    <w:rsid w:val="00940FF3"/>
    <w:rsid w:val="009439D1"/>
    <w:rsid w:val="009445D7"/>
    <w:rsid w:val="00957F26"/>
    <w:rsid w:val="00962471"/>
    <w:rsid w:val="009633FB"/>
    <w:rsid w:val="00964E93"/>
    <w:rsid w:val="00965F3C"/>
    <w:rsid w:val="00965F50"/>
    <w:rsid w:val="00977B21"/>
    <w:rsid w:val="009841F4"/>
    <w:rsid w:val="00985048"/>
    <w:rsid w:val="00986826"/>
    <w:rsid w:val="00987CF9"/>
    <w:rsid w:val="00993C2E"/>
    <w:rsid w:val="009A40F4"/>
    <w:rsid w:val="009A451B"/>
    <w:rsid w:val="009A71EB"/>
    <w:rsid w:val="009B1050"/>
    <w:rsid w:val="009C051B"/>
    <w:rsid w:val="009C44D8"/>
    <w:rsid w:val="009D1627"/>
    <w:rsid w:val="009D2E8A"/>
    <w:rsid w:val="009D5A25"/>
    <w:rsid w:val="009E1BE7"/>
    <w:rsid w:val="00A0059B"/>
    <w:rsid w:val="00A02726"/>
    <w:rsid w:val="00A03587"/>
    <w:rsid w:val="00A044CE"/>
    <w:rsid w:val="00A10082"/>
    <w:rsid w:val="00A116DE"/>
    <w:rsid w:val="00A120FA"/>
    <w:rsid w:val="00A1228B"/>
    <w:rsid w:val="00A13877"/>
    <w:rsid w:val="00A1555E"/>
    <w:rsid w:val="00A2264F"/>
    <w:rsid w:val="00A357A0"/>
    <w:rsid w:val="00A37E27"/>
    <w:rsid w:val="00A42F91"/>
    <w:rsid w:val="00A43609"/>
    <w:rsid w:val="00A50C94"/>
    <w:rsid w:val="00A54466"/>
    <w:rsid w:val="00A5659B"/>
    <w:rsid w:val="00A81546"/>
    <w:rsid w:val="00A828D2"/>
    <w:rsid w:val="00A8751F"/>
    <w:rsid w:val="00A921FF"/>
    <w:rsid w:val="00A96CFD"/>
    <w:rsid w:val="00AA0378"/>
    <w:rsid w:val="00AA06FD"/>
    <w:rsid w:val="00AA5F0C"/>
    <w:rsid w:val="00AB2C0D"/>
    <w:rsid w:val="00AB6A56"/>
    <w:rsid w:val="00AC419B"/>
    <w:rsid w:val="00AC5E82"/>
    <w:rsid w:val="00AC7437"/>
    <w:rsid w:val="00AD1275"/>
    <w:rsid w:val="00AD7929"/>
    <w:rsid w:val="00AE7F55"/>
    <w:rsid w:val="00AF1258"/>
    <w:rsid w:val="00AF2E72"/>
    <w:rsid w:val="00B00FD7"/>
    <w:rsid w:val="00B01E52"/>
    <w:rsid w:val="00B1034E"/>
    <w:rsid w:val="00B20FF8"/>
    <w:rsid w:val="00B21ADC"/>
    <w:rsid w:val="00B239E7"/>
    <w:rsid w:val="00B23A10"/>
    <w:rsid w:val="00B30BAC"/>
    <w:rsid w:val="00B34B44"/>
    <w:rsid w:val="00B34D63"/>
    <w:rsid w:val="00B351A8"/>
    <w:rsid w:val="00B3595F"/>
    <w:rsid w:val="00B35BB2"/>
    <w:rsid w:val="00B5363F"/>
    <w:rsid w:val="00B53C6B"/>
    <w:rsid w:val="00B550FC"/>
    <w:rsid w:val="00B70686"/>
    <w:rsid w:val="00B83831"/>
    <w:rsid w:val="00B8511B"/>
    <w:rsid w:val="00B85871"/>
    <w:rsid w:val="00B92B2F"/>
    <w:rsid w:val="00B93310"/>
    <w:rsid w:val="00B97AE1"/>
    <w:rsid w:val="00BA3762"/>
    <w:rsid w:val="00BA3C15"/>
    <w:rsid w:val="00BA690C"/>
    <w:rsid w:val="00BB3B21"/>
    <w:rsid w:val="00BB4C0D"/>
    <w:rsid w:val="00BC1F18"/>
    <w:rsid w:val="00BC20D2"/>
    <w:rsid w:val="00BD1A7B"/>
    <w:rsid w:val="00BD2E58"/>
    <w:rsid w:val="00BF0258"/>
    <w:rsid w:val="00BF4335"/>
    <w:rsid w:val="00BF4435"/>
    <w:rsid w:val="00BF6BAB"/>
    <w:rsid w:val="00C007A5"/>
    <w:rsid w:val="00C012A1"/>
    <w:rsid w:val="00C05351"/>
    <w:rsid w:val="00C14C3E"/>
    <w:rsid w:val="00C30A88"/>
    <w:rsid w:val="00C317A9"/>
    <w:rsid w:val="00C31C1B"/>
    <w:rsid w:val="00C420C8"/>
    <w:rsid w:val="00C4403A"/>
    <w:rsid w:val="00C51772"/>
    <w:rsid w:val="00C54254"/>
    <w:rsid w:val="00C60A31"/>
    <w:rsid w:val="00C63A2E"/>
    <w:rsid w:val="00C640DB"/>
    <w:rsid w:val="00C6584A"/>
    <w:rsid w:val="00C7000F"/>
    <w:rsid w:val="00C728D0"/>
    <w:rsid w:val="00C76CE2"/>
    <w:rsid w:val="00C81CEA"/>
    <w:rsid w:val="00C82645"/>
    <w:rsid w:val="00C855D7"/>
    <w:rsid w:val="00C96A31"/>
    <w:rsid w:val="00CA2D8C"/>
    <w:rsid w:val="00CB30D2"/>
    <w:rsid w:val="00CB54BD"/>
    <w:rsid w:val="00CB77AE"/>
    <w:rsid w:val="00CC0080"/>
    <w:rsid w:val="00CC10DC"/>
    <w:rsid w:val="00CC595D"/>
    <w:rsid w:val="00CC695D"/>
    <w:rsid w:val="00CD0595"/>
    <w:rsid w:val="00CD64D9"/>
    <w:rsid w:val="00CD6704"/>
    <w:rsid w:val="00CE6306"/>
    <w:rsid w:val="00CF7266"/>
    <w:rsid w:val="00D11C4D"/>
    <w:rsid w:val="00D11F8A"/>
    <w:rsid w:val="00D14A77"/>
    <w:rsid w:val="00D364EC"/>
    <w:rsid w:val="00D445F7"/>
    <w:rsid w:val="00D44CD6"/>
    <w:rsid w:val="00D5067A"/>
    <w:rsid w:val="00D66231"/>
    <w:rsid w:val="00D6723E"/>
    <w:rsid w:val="00D7094B"/>
    <w:rsid w:val="00D75A10"/>
    <w:rsid w:val="00D80C92"/>
    <w:rsid w:val="00D86A13"/>
    <w:rsid w:val="00D87A5D"/>
    <w:rsid w:val="00D95E77"/>
    <w:rsid w:val="00DA6DA0"/>
    <w:rsid w:val="00DB0619"/>
    <w:rsid w:val="00DB18D0"/>
    <w:rsid w:val="00DB3344"/>
    <w:rsid w:val="00DB4953"/>
    <w:rsid w:val="00DB7404"/>
    <w:rsid w:val="00DC0F74"/>
    <w:rsid w:val="00DC22C2"/>
    <w:rsid w:val="00DC2EA9"/>
    <w:rsid w:val="00DC34D6"/>
    <w:rsid w:val="00DC3713"/>
    <w:rsid w:val="00DC635B"/>
    <w:rsid w:val="00DC7296"/>
    <w:rsid w:val="00DC79BB"/>
    <w:rsid w:val="00DE05F6"/>
    <w:rsid w:val="00DF0415"/>
    <w:rsid w:val="00DF0A0F"/>
    <w:rsid w:val="00E05E00"/>
    <w:rsid w:val="00E12AA1"/>
    <w:rsid w:val="00E12B14"/>
    <w:rsid w:val="00E133EE"/>
    <w:rsid w:val="00E147C6"/>
    <w:rsid w:val="00E16A36"/>
    <w:rsid w:val="00E23A6E"/>
    <w:rsid w:val="00E268D3"/>
    <w:rsid w:val="00E326DE"/>
    <w:rsid w:val="00E347F4"/>
    <w:rsid w:val="00E34D58"/>
    <w:rsid w:val="00E526B5"/>
    <w:rsid w:val="00E55AB5"/>
    <w:rsid w:val="00E55D16"/>
    <w:rsid w:val="00E5651D"/>
    <w:rsid w:val="00E56EBB"/>
    <w:rsid w:val="00E72D13"/>
    <w:rsid w:val="00E75265"/>
    <w:rsid w:val="00E829C6"/>
    <w:rsid w:val="00E838CC"/>
    <w:rsid w:val="00E941EF"/>
    <w:rsid w:val="00E95623"/>
    <w:rsid w:val="00EA14E1"/>
    <w:rsid w:val="00EA4534"/>
    <w:rsid w:val="00EB13CB"/>
    <w:rsid w:val="00EB1C1B"/>
    <w:rsid w:val="00EB3D40"/>
    <w:rsid w:val="00EB7D0B"/>
    <w:rsid w:val="00EC077A"/>
    <w:rsid w:val="00ED66EF"/>
    <w:rsid w:val="00ED7658"/>
    <w:rsid w:val="00EF20AE"/>
    <w:rsid w:val="00EF2D57"/>
    <w:rsid w:val="00EF45FC"/>
    <w:rsid w:val="00EF48A0"/>
    <w:rsid w:val="00F0212D"/>
    <w:rsid w:val="00F04BCE"/>
    <w:rsid w:val="00F05754"/>
    <w:rsid w:val="00F05B64"/>
    <w:rsid w:val="00F077AE"/>
    <w:rsid w:val="00F07BCE"/>
    <w:rsid w:val="00F14687"/>
    <w:rsid w:val="00F14FC9"/>
    <w:rsid w:val="00F20B9A"/>
    <w:rsid w:val="00F40A68"/>
    <w:rsid w:val="00F5474C"/>
    <w:rsid w:val="00F55BB5"/>
    <w:rsid w:val="00F56435"/>
    <w:rsid w:val="00F7336F"/>
    <w:rsid w:val="00F74EE4"/>
    <w:rsid w:val="00F753B4"/>
    <w:rsid w:val="00F77EAC"/>
    <w:rsid w:val="00F84EC7"/>
    <w:rsid w:val="00F90144"/>
    <w:rsid w:val="00F91A9C"/>
    <w:rsid w:val="00F927F0"/>
    <w:rsid w:val="00F95E96"/>
    <w:rsid w:val="00FA07AA"/>
    <w:rsid w:val="00FA0EBF"/>
    <w:rsid w:val="00FA310B"/>
    <w:rsid w:val="00FA7098"/>
    <w:rsid w:val="00FB0134"/>
    <w:rsid w:val="00FB0A17"/>
    <w:rsid w:val="00FB22DF"/>
    <w:rsid w:val="00FB5F4A"/>
    <w:rsid w:val="00FB6A8F"/>
    <w:rsid w:val="00FC08A0"/>
    <w:rsid w:val="00FC3BAE"/>
    <w:rsid w:val="00FC7F2A"/>
    <w:rsid w:val="00FD0A62"/>
    <w:rsid w:val="00FD0B6C"/>
    <w:rsid w:val="00FD0D70"/>
    <w:rsid w:val="00FE1832"/>
    <w:rsid w:val="00FE20E6"/>
    <w:rsid w:val="00FE62F9"/>
    <w:rsid w:val="00FE7FC3"/>
    <w:rsid w:val="00FF2BD5"/>
    <w:rsid w:val="00FF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54D045"/>
  <w15:chartTrackingRefBased/>
  <w15:docId w15:val="{B8A449F1-1488-41AD-86B5-6258C725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077AE"/>
  </w:style>
  <w:style w:type="paragraph" w:styleId="1">
    <w:name w:val="heading 1"/>
    <w:basedOn w:val="a1"/>
    <w:link w:val="10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41">
    <w:name w:val="heading 4"/>
    <w:basedOn w:val="a1"/>
    <w:link w:val="42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51">
    <w:name w:val="heading 5"/>
    <w:basedOn w:val="a1"/>
    <w:next w:val="a1"/>
    <w:link w:val="52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007A5"/>
    <w:pPr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C007A5"/>
  </w:style>
  <w:style w:type="paragraph" w:styleId="a7">
    <w:name w:val="footer"/>
    <w:basedOn w:val="a1"/>
    <w:link w:val="a8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8">
    <w:name w:val="頁尾 字元"/>
    <w:basedOn w:val="a2"/>
    <w:link w:val="a7"/>
    <w:uiPriority w:val="99"/>
    <w:rsid w:val="00FE20E6"/>
  </w:style>
  <w:style w:type="table" w:styleId="a9">
    <w:name w:val="Table Grid"/>
    <w:basedOn w:val="a3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標題 2 字元"/>
    <w:basedOn w:val="a2"/>
    <w:link w:val="21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aa">
    <w:name w:val="Placeholder Text"/>
    <w:basedOn w:val="a2"/>
    <w:uiPriority w:val="99"/>
    <w:semiHidden/>
    <w:rsid w:val="003053D9"/>
    <w:rPr>
      <w:color w:val="808080"/>
    </w:rPr>
  </w:style>
  <w:style w:type="character" w:customStyle="1" w:styleId="10">
    <w:name w:val="標題 1 字元"/>
    <w:basedOn w:val="a2"/>
    <w:link w:val="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32">
    <w:name w:val="標題 3 字元"/>
    <w:basedOn w:val="a2"/>
    <w:link w:val="31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42">
    <w:name w:val="標題 4 字元"/>
    <w:basedOn w:val="a2"/>
    <w:link w:val="41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52">
    <w:name w:val="標題 5 字元"/>
    <w:basedOn w:val="a2"/>
    <w:link w:val="51"/>
    <w:uiPriority w:val="9"/>
    <w:rsid w:val="00463463"/>
    <w:rPr>
      <w:rFonts w:asciiTheme="majorHAnsi" w:eastAsiaTheme="majorEastAsia" w:hAnsiTheme="majorHAnsi" w:cstheme="majorBidi"/>
    </w:rPr>
  </w:style>
  <w:style w:type="paragraph" w:styleId="ab">
    <w:name w:val="No Spacing"/>
    <w:link w:val="ac"/>
    <w:uiPriority w:val="1"/>
    <w:qFormat/>
    <w:rsid w:val="005A7E57"/>
    <w:pPr>
      <w:spacing w:after="0" w:line="240" w:lineRule="auto"/>
    </w:pPr>
  </w:style>
  <w:style w:type="paragraph" w:customStyle="1" w:styleId="ad">
    <w:name w:val="圖形線條"/>
    <w:basedOn w:val="a1"/>
    <w:next w:val="a1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e">
    <w:name w:val="Title"/>
    <w:basedOn w:val="a1"/>
    <w:next w:val="a1"/>
    <w:link w:val="af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f">
    <w:name w:val="標題 字元"/>
    <w:basedOn w:val="a2"/>
    <w:link w:val="a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0">
    <w:name w:val="Subtitle"/>
    <w:basedOn w:val="a1"/>
    <w:next w:val="a1"/>
    <w:link w:val="af1"/>
    <w:uiPriority w:val="11"/>
    <w:semiHidden/>
    <w:unhideWhenUsed/>
    <w:qFormat/>
    <w:rsid w:val="00E941EF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af1">
    <w:name w:val="副標題 字元"/>
    <w:basedOn w:val="a2"/>
    <w:link w:val="af0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af2">
    <w:name w:val="Balloon Text"/>
    <w:basedOn w:val="a1"/>
    <w:link w:val="af3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3">
    <w:name w:val="註解方塊文字 字元"/>
    <w:basedOn w:val="a2"/>
    <w:link w:val="af2"/>
    <w:uiPriority w:val="99"/>
    <w:semiHidden/>
    <w:rsid w:val="00841714"/>
    <w:rPr>
      <w:rFonts w:ascii="Segoe UI" w:hAnsi="Segoe UI" w:cs="Segoe UI"/>
      <w:szCs w:val="18"/>
    </w:rPr>
  </w:style>
  <w:style w:type="paragraph" w:styleId="af4">
    <w:name w:val="Bibliography"/>
    <w:basedOn w:val="a1"/>
    <w:next w:val="a1"/>
    <w:uiPriority w:val="37"/>
    <w:semiHidden/>
    <w:unhideWhenUsed/>
    <w:rsid w:val="00841714"/>
  </w:style>
  <w:style w:type="paragraph" w:styleId="af5">
    <w:name w:val="Block Text"/>
    <w:basedOn w:val="a1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i/>
      <w:iCs/>
      <w:color w:val="37B6AE" w:themeColor="accent1"/>
    </w:rPr>
  </w:style>
  <w:style w:type="paragraph" w:styleId="af6">
    <w:name w:val="Body Text"/>
    <w:basedOn w:val="a1"/>
    <w:link w:val="af7"/>
    <w:uiPriority w:val="99"/>
    <w:semiHidden/>
    <w:unhideWhenUsed/>
    <w:rsid w:val="00841714"/>
    <w:pPr>
      <w:spacing w:after="120"/>
    </w:pPr>
  </w:style>
  <w:style w:type="character" w:customStyle="1" w:styleId="af7">
    <w:name w:val="本文 字元"/>
    <w:basedOn w:val="a2"/>
    <w:link w:val="af6"/>
    <w:uiPriority w:val="99"/>
    <w:semiHidden/>
    <w:rsid w:val="00841714"/>
  </w:style>
  <w:style w:type="paragraph" w:styleId="23">
    <w:name w:val="Body Text 2"/>
    <w:basedOn w:val="a1"/>
    <w:link w:val="24"/>
    <w:uiPriority w:val="99"/>
    <w:semiHidden/>
    <w:unhideWhenUsed/>
    <w:rsid w:val="00841714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semiHidden/>
    <w:rsid w:val="00841714"/>
  </w:style>
  <w:style w:type="paragraph" w:styleId="33">
    <w:name w:val="Body Text 3"/>
    <w:basedOn w:val="a1"/>
    <w:link w:val="34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34">
    <w:name w:val="本文 3 字元"/>
    <w:basedOn w:val="a2"/>
    <w:link w:val="33"/>
    <w:uiPriority w:val="99"/>
    <w:semiHidden/>
    <w:rsid w:val="00841714"/>
    <w:rPr>
      <w:szCs w:val="16"/>
    </w:rPr>
  </w:style>
  <w:style w:type="paragraph" w:styleId="af8">
    <w:name w:val="Body Text First Indent"/>
    <w:basedOn w:val="af6"/>
    <w:link w:val="af9"/>
    <w:uiPriority w:val="99"/>
    <w:semiHidden/>
    <w:unhideWhenUsed/>
    <w:rsid w:val="00841714"/>
    <w:pPr>
      <w:spacing w:after="60"/>
      <w:ind w:firstLine="360"/>
    </w:pPr>
  </w:style>
  <w:style w:type="character" w:customStyle="1" w:styleId="af9">
    <w:name w:val="本文第一層縮排 字元"/>
    <w:basedOn w:val="af7"/>
    <w:link w:val="af8"/>
    <w:uiPriority w:val="99"/>
    <w:semiHidden/>
    <w:rsid w:val="00841714"/>
  </w:style>
  <w:style w:type="paragraph" w:styleId="afa">
    <w:name w:val="Body Text Indent"/>
    <w:basedOn w:val="a1"/>
    <w:link w:val="afb"/>
    <w:uiPriority w:val="99"/>
    <w:semiHidden/>
    <w:unhideWhenUsed/>
    <w:rsid w:val="00841714"/>
    <w:pPr>
      <w:spacing w:after="120"/>
      <w:ind w:left="360"/>
    </w:pPr>
  </w:style>
  <w:style w:type="character" w:customStyle="1" w:styleId="afb">
    <w:name w:val="本文縮排 字元"/>
    <w:basedOn w:val="a2"/>
    <w:link w:val="afa"/>
    <w:uiPriority w:val="99"/>
    <w:semiHidden/>
    <w:rsid w:val="00841714"/>
  </w:style>
  <w:style w:type="paragraph" w:styleId="25">
    <w:name w:val="Body Text First Indent 2"/>
    <w:basedOn w:val="afa"/>
    <w:link w:val="26"/>
    <w:uiPriority w:val="99"/>
    <w:semiHidden/>
    <w:unhideWhenUsed/>
    <w:rsid w:val="00841714"/>
    <w:pPr>
      <w:spacing w:after="60"/>
      <w:ind w:firstLine="360"/>
    </w:pPr>
  </w:style>
  <w:style w:type="character" w:customStyle="1" w:styleId="26">
    <w:name w:val="本文第一層縮排 2 字元"/>
    <w:basedOn w:val="afb"/>
    <w:link w:val="25"/>
    <w:uiPriority w:val="99"/>
    <w:semiHidden/>
    <w:rsid w:val="00841714"/>
  </w:style>
  <w:style w:type="paragraph" w:styleId="27">
    <w:name w:val="Body Text Indent 2"/>
    <w:basedOn w:val="a1"/>
    <w:link w:val="28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28">
    <w:name w:val="本文縮排 2 字元"/>
    <w:basedOn w:val="a2"/>
    <w:link w:val="27"/>
    <w:uiPriority w:val="99"/>
    <w:semiHidden/>
    <w:rsid w:val="00841714"/>
  </w:style>
  <w:style w:type="paragraph" w:styleId="35">
    <w:name w:val="Body Text Indent 3"/>
    <w:basedOn w:val="a1"/>
    <w:link w:val="36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36">
    <w:name w:val="本文縮排 3 字元"/>
    <w:basedOn w:val="a2"/>
    <w:link w:val="35"/>
    <w:uiPriority w:val="99"/>
    <w:semiHidden/>
    <w:rsid w:val="00841714"/>
    <w:rPr>
      <w:szCs w:val="16"/>
    </w:rPr>
  </w:style>
  <w:style w:type="character" w:styleId="afc">
    <w:name w:val="Book Title"/>
    <w:basedOn w:val="a2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afd">
    <w:name w:val="caption"/>
    <w:basedOn w:val="a1"/>
    <w:next w:val="a1"/>
    <w:uiPriority w:val="35"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e">
    <w:name w:val="Closing"/>
    <w:basedOn w:val="a1"/>
    <w:link w:val="aff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f">
    <w:name w:val="結語 字元"/>
    <w:basedOn w:val="a2"/>
    <w:link w:val="afe"/>
    <w:uiPriority w:val="99"/>
    <w:semiHidden/>
    <w:rsid w:val="00841714"/>
  </w:style>
  <w:style w:type="table" w:styleId="aff0">
    <w:name w:val="Colorful Grid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1">
    <w:name w:val="Colorful List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2">
    <w:name w:val="Colorful Shading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3">
    <w:name w:val="annotation reference"/>
    <w:basedOn w:val="a2"/>
    <w:uiPriority w:val="99"/>
    <w:semiHidden/>
    <w:unhideWhenUsed/>
    <w:rsid w:val="00841714"/>
    <w:rPr>
      <w:sz w:val="22"/>
      <w:szCs w:val="16"/>
    </w:rPr>
  </w:style>
  <w:style w:type="paragraph" w:styleId="aff4">
    <w:name w:val="annotation text"/>
    <w:basedOn w:val="a1"/>
    <w:link w:val="aff5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aff5">
    <w:name w:val="註解文字 字元"/>
    <w:basedOn w:val="a2"/>
    <w:link w:val="aff4"/>
    <w:uiPriority w:val="99"/>
    <w:semiHidden/>
    <w:rsid w:val="00841714"/>
    <w:rPr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841714"/>
    <w:rPr>
      <w:b/>
      <w:bCs/>
    </w:rPr>
  </w:style>
  <w:style w:type="character" w:customStyle="1" w:styleId="aff7">
    <w:name w:val="註解主旨 字元"/>
    <w:basedOn w:val="aff5"/>
    <w:link w:val="aff6"/>
    <w:uiPriority w:val="99"/>
    <w:semiHidden/>
    <w:rsid w:val="00841714"/>
    <w:rPr>
      <w:b/>
      <w:bCs/>
      <w:szCs w:val="20"/>
    </w:rPr>
  </w:style>
  <w:style w:type="table" w:styleId="aff8">
    <w:name w:val="Dark List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9">
    <w:name w:val="Date"/>
    <w:basedOn w:val="a1"/>
    <w:next w:val="a1"/>
    <w:link w:val="affa"/>
    <w:uiPriority w:val="99"/>
    <w:semiHidden/>
    <w:unhideWhenUsed/>
    <w:rsid w:val="00841714"/>
  </w:style>
  <w:style w:type="character" w:customStyle="1" w:styleId="affa">
    <w:name w:val="日期 字元"/>
    <w:basedOn w:val="a2"/>
    <w:link w:val="aff9"/>
    <w:uiPriority w:val="99"/>
    <w:semiHidden/>
    <w:rsid w:val="00841714"/>
  </w:style>
  <w:style w:type="paragraph" w:styleId="affb">
    <w:name w:val="Document Map"/>
    <w:basedOn w:val="a1"/>
    <w:link w:val="affc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c">
    <w:name w:val="文件引導模式 字元"/>
    <w:basedOn w:val="a2"/>
    <w:link w:val="affb"/>
    <w:uiPriority w:val="99"/>
    <w:semiHidden/>
    <w:rsid w:val="00841714"/>
    <w:rPr>
      <w:rFonts w:ascii="Segoe UI" w:hAnsi="Segoe UI" w:cs="Segoe UI"/>
      <w:szCs w:val="16"/>
    </w:rPr>
  </w:style>
  <w:style w:type="paragraph" w:styleId="affd">
    <w:name w:val="E-mail Signature"/>
    <w:basedOn w:val="a1"/>
    <w:link w:val="affe"/>
    <w:uiPriority w:val="99"/>
    <w:semiHidden/>
    <w:unhideWhenUsed/>
    <w:rsid w:val="00841714"/>
    <w:pPr>
      <w:spacing w:after="0" w:line="240" w:lineRule="auto"/>
    </w:pPr>
  </w:style>
  <w:style w:type="character" w:customStyle="1" w:styleId="affe">
    <w:name w:val="電子郵件簽名 字元"/>
    <w:basedOn w:val="a2"/>
    <w:link w:val="affd"/>
    <w:uiPriority w:val="99"/>
    <w:semiHidden/>
    <w:rsid w:val="00841714"/>
  </w:style>
  <w:style w:type="character" w:styleId="afff">
    <w:name w:val="Emphasis"/>
    <w:basedOn w:val="a2"/>
    <w:uiPriority w:val="20"/>
    <w:semiHidden/>
    <w:unhideWhenUsed/>
    <w:qFormat/>
    <w:rsid w:val="00841714"/>
    <w:rPr>
      <w:i/>
      <w:iCs/>
    </w:rPr>
  </w:style>
  <w:style w:type="character" w:styleId="afff0">
    <w:name w:val="endnote reference"/>
    <w:basedOn w:val="a2"/>
    <w:uiPriority w:val="99"/>
    <w:semiHidden/>
    <w:unhideWhenUsed/>
    <w:rsid w:val="00841714"/>
    <w:rPr>
      <w:vertAlign w:val="superscript"/>
    </w:rPr>
  </w:style>
  <w:style w:type="paragraph" w:styleId="afff1">
    <w:name w:val="endnote text"/>
    <w:basedOn w:val="a1"/>
    <w:link w:val="afff2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2">
    <w:name w:val="章節附註文字 字元"/>
    <w:basedOn w:val="a2"/>
    <w:link w:val="afff1"/>
    <w:uiPriority w:val="99"/>
    <w:semiHidden/>
    <w:rsid w:val="00841714"/>
    <w:rPr>
      <w:szCs w:val="20"/>
    </w:rPr>
  </w:style>
  <w:style w:type="paragraph" w:styleId="afff3">
    <w:name w:val="envelope address"/>
    <w:basedOn w:val="a1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4">
    <w:name w:val="envelope return"/>
    <w:basedOn w:val="a1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5">
    <w:name w:val="FollowedHyperlink"/>
    <w:basedOn w:val="a2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afff6">
    <w:name w:val="footnote reference"/>
    <w:basedOn w:val="a2"/>
    <w:uiPriority w:val="99"/>
    <w:semiHidden/>
    <w:unhideWhenUsed/>
    <w:rsid w:val="00841714"/>
    <w:rPr>
      <w:vertAlign w:val="superscript"/>
    </w:rPr>
  </w:style>
  <w:style w:type="paragraph" w:styleId="afff7">
    <w:name w:val="footnote text"/>
    <w:basedOn w:val="a1"/>
    <w:link w:val="afff8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8">
    <w:name w:val="註腳文字 字元"/>
    <w:basedOn w:val="a2"/>
    <w:link w:val="afff7"/>
    <w:uiPriority w:val="99"/>
    <w:semiHidden/>
    <w:rsid w:val="00841714"/>
    <w:rPr>
      <w:szCs w:val="20"/>
    </w:rPr>
  </w:style>
  <w:style w:type="table" w:styleId="11">
    <w:name w:val="Grid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2-2">
    <w:name w:val="Grid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7">
    <w:name w:val="Grid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3">
    <w:name w:val="Grid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4-2">
    <w:name w:val="Grid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3">
    <w:name w:val="Grid Table 5 Dark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5-2">
    <w:name w:val="Grid Table 5 Dark Accent 2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6-2">
    <w:name w:val="Grid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60">
    <w:name w:val="標題 6 字元"/>
    <w:basedOn w:val="a2"/>
    <w:link w:val="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80">
    <w:name w:val="標題 8 字元"/>
    <w:basedOn w:val="a2"/>
    <w:link w:val="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標題 9 字元"/>
    <w:basedOn w:val="a2"/>
    <w:link w:val="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841714"/>
  </w:style>
  <w:style w:type="paragraph" w:styleId="HTML0">
    <w:name w:val="HTML Address"/>
    <w:basedOn w:val="a1"/>
    <w:link w:val="HTML1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1">
    <w:name w:val="HTML 位址 字元"/>
    <w:basedOn w:val="a2"/>
    <w:link w:val="HTML0"/>
    <w:uiPriority w:val="99"/>
    <w:semiHidden/>
    <w:rsid w:val="00841714"/>
    <w:rPr>
      <w:i/>
      <w:iCs/>
    </w:rPr>
  </w:style>
  <w:style w:type="character" w:styleId="HTML2">
    <w:name w:val="HTML Cite"/>
    <w:basedOn w:val="a2"/>
    <w:uiPriority w:val="99"/>
    <w:semiHidden/>
    <w:unhideWhenUsed/>
    <w:rsid w:val="00841714"/>
    <w:rPr>
      <w:i/>
      <w:iCs/>
    </w:rPr>
  </w:style>
  <w:style w:type="character" w:styleId="HTML3">
    <w:name w:val="HTML Code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841714"/>
    <w:rPr>
      <w:i/>
      <w:iCs/>
    </w:rPr>
  </w:style>
  <w:style w:type="character" w:styleId="HTML5">
    <w:name w:val="HTML Keyboard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HTML 預設格式 字元"/>
    <w:basedOn w:val="a2"/>
    <w:link w:val="HTML6"/>
    <w:uiPriority w:val="99"/>
    <w:semiHidden/>
    <w:rsid w:val="00841714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841714"/>
    <w:rPr>
      <w:i/>
      <w:iCs/>
    </w:rPr>
  </w:style>
  <w:style w:type="character" w:styleId="afff9">
    <w:name w:val="Hyperlink"/>
    <w:basedOn w:val="a2"/>
    <w:uiPriority w:val="99"/>
    <w:unhideWhenUsed/>
    <w:rsid w:val="00841714"/>
    <w:rPr>
      <w:color w:val="0563C1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afffa">
    <w:name w:val="index heading"/>
    <w:basedOn w:val="a1"/>
    <w:next w:val="12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afffb">
    <w:name w:val="Intense Emphasis"/>
    <w:basedOn w:val="a2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afffc">
    <w:name w:val="Intense Quote"/>
    <w:basedOn w:val="a1"/>
    <w:next w:val="a1"/>
    <w:link w:val="afffd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afffd">
    <w:name w:val="鮮明引文 字元"/>
    <w:basedOn w:val="a2"/>
    <w:link w:val="afffc"/>
    <w:uiPriority w:val="30"/>
    <w:semiHidden/>
    <w:rsid w:val="00841714"/>
    <w:rPr>
      <w:i/>
      <w:iCs/>
      <w:color w:val="37B6AE" w:themeColor="accent1"/>
    </w:rPr>
  </w:style>
  <w:style w:type="character" w:styleId="afffe">
    <w:name w:val="Intense Reference"/>
    <w:basedOn w:val="a2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affff">
    <w:name w:val="Light Grid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0">
    <w:name w:val="Light List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1">
    <w:name w:val="Light Shading"/>
    <w:basedOn w:val="a3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2">
    <w:name w:val="line number"/>
    <w:basedOn w:val="a2"/>
    <w:uiPriority w:val="99"/>
    <w:semiHidden/>
    <w:unhideWhenUsed/>
    <w:rsid w:val="00841714"/>
  </w:style>
  <w:style w:type="paragraph" w:styleId="affff3">
    <w:name w:val="List"/>
    <w:basedOn w:val="a1"/>
    <w:uiPriority w:val="99"/>
    <w:semiHidden/>
    <w:unhideWhenUsed/>
    <w:rsid w:val="00841714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841714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841714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841714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841714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affff4">
    <w:name w:val="List Continue"/>
    <w:basedOn w:val="a1"/>
    <w:uiPriority w:val="99"/>
    <w:semiHidden/>
    <w:unhideWhenUsed/>
    <w:rsid w:val="00841714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841714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affff5">
    <w:name w:val="List Paragraph"/>
    <w:basedOn w:val="a1"/>
    <w:uiPriority w:val="34"/>
    <w:unhideWhenUsed/>
    <w:qFormat/>
    <w:rsid w:val="00841714"/>
    <w:pPr>
      <w:ind w:left="720"/>
      <w:contextualSpacing/>
    </w:pPr>
  </w:style>
  <w:style w:type="table" w:styleId="13">
    <w:name w:val="List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1-20">
    <w:name w:val="List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d">
    <w:name w:val="List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2-20">
    <w:name w:val="List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b">
    <w:name w:val="List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4-20">
    <w:name w:val="List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6-20">
    <w:name w:val="List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macro"/>
    <w:link w:val="affff7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7">
    <w:name w:val="巨集文字 字元"/>
    <w:basedOn w:val="a2"/>
    <w:link w:val="affff6"/>
    <w:uiPriority w:val="99"/>
    <w:semiHidden/>
    <w:rsid w:val="00841714"/>
    <w:rPr>
      <w:rFonts w:ascii="Consolas" w:hAnsi="Consolas"/>
      <w:szCs w:val="20"/>
    </w:rPr>
  </w:style>
  <w:style w:type="table" w:styleId="14">
    <w:name w:val="Medium Grid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8">
    <w:name w:val="Message Header"/>
    <w:basedOn w:val="a1"/>
    <w:link w:val="affff9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9">
    <w:name w:val="訊息欄位名稱 字元"/>
    <w:basedOn w:val="a2"/>
    <w:link w:val="affff8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Web">
    <w:name w:val="Normal (Web)"/>
    <w:basedOn w:val="a1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affffa">
    <w:name w:val="Normal Indent"/>
    <w:basedOn w:val="a1"/>
    <w:uiPriority w:val="99"/>
    <w:semiHidden/>
    <w:unhideWhenUsed/>
    <w:rsid w:val="00841714"/>
    <w:pPr>
      <w:ind w:left="720"/>
    </w:pPr>
  </w:style>
  <w:style w:type="paragraph" w:styleId="affffb">
    <w:name w:val="Note Heading"/>
    <w:basedOn w:val="a1"/>
    <w:next w:val="a1"/>
    <w:link w:val="affffc"/>
    <w:uiPriority w:val="99"/>
    <w:semiHidden/>
    <w:unhideWhenUsed/>
    <w:rsid w:val="00841714"/>
    <w:pPr>
      <w:spacing w:after="0" w:line="240" w:lineRule="auto"/>
    </w:pPr>
  </w:style>
  <w:style w:type="character" w:customStyle="1" w:styleId="affffc">
    <w:name w:val="註釋標題 字元"/>
    <w:basedOn w:val="a2"/>
    <w:link w:val="affffb"/>
    <w:uiPriority w:val="99"/>
    <w:semiHidden/>
    <w:rsid w:val="00841714"/>
  </w:style>
  <w:style w:type="character" w:styleId="affffd">
    <w:name w:val="page number"/>
    <w:basedOn w:val="a2"/>
    <w:uiPriority w:val="99"/>
    <w:semiHidden/>
    <w:unhideWhenUsed/>
    <w:rsid w:val="00841714"/>
  </w:style>
  <w:style w:type="table" w:styleId="17">
    <w:name w:val="Plain Table 1"/>
    <w:basedOn w:val="a3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e">
    <w:name w:val="Plain Text"/>
    <w:basedOn w:val="a1"/>
    <w:link w:val="afffff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afffff">
    <w:name w:val="純文字 字元"/>
    <w:basedOn w:val="a2"/>
    <w:link w:val="affffe"/>
    <w:uiPriority w:val="99"/>
    <w:semiHidden/>
    <w:rsid w:val="00841714"/>
    <w:rPr>
      <w:rFonts w:ascii="Consolas" w:hAnsi="Consolas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afffff1">
    <w:name w:val="引文 字元"/>
    <w:basedOn w:val="a2"/>
    <w:link w:val="afffff0"/>
    <w:uiPriority w:val="29"/>
    <w:semiHidden/>
    <w:rsid w:val="00841714"/>
    <w:rPr>
      <w:i/>
      <w:iCs/>
      <w:color w:val="404040" w:themeColor="text1" w:themeTint="BF"/>
    </w:rPr>
  </w:style>
  <w:style w:type="paragraph" w:styleId="afffff2">
    <w:name w:val="Salutation"/>
    <w:basedOn w:val="a1"/>
    <w:next w:val="a1"/>
    <w:link w:val="afffff3"/>
    <w:uiPriority w:val="99"/>
    <w:semiHidden/>
    <w:unhideWhenUsed/>
    <w:rsid w:val="00841714"/>
  </w:style>
  <w:style w:type="character" w:customStyle="1" w:styleId="afffff3">
    <w:name w:val="問候 字元"/>
    <w:basedOn w:val="a2"/>
    <w:link w:val="afffff2"/>
    <w:uiPriority w:val="99"/>
    <w:semiHidden/>
    <w:rsid w:val="00841714"/>
  </w:style>
  <w:style w:type="paragraph" w:styleId="afffff4">
    <w:name w:val="Signature"/>
    <w:basedOn w:val="a1"/>
    <w:link w:val="afffff5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ffff5">
    <w:name w:val="簽名 字元"/>
    <w:basedOn w:val="a2"/>
    <w:link w:val="afffff4"/>
    <w:uiPriority w:val="99"/>
    <w:semiHidden/>
    <w:rsid w:val="00841714"/>
  </w:style>
  <w:style w:type="character" w:styleId="afffff6">
    <w:name w:val="Strong"/>
    <w:basedOn w:val="a2"/>
    <w:uiPriority w:val="22"/>
    <w:semiHidden/>
    <w:unhideWhenUsed/>
    <w:qFormat/>
    <w:rsid w:val="00841714"/>
    <w:rPr>
      <w:b/>
      <w:bCs/>
    </w:rPr>
  </w:style>
  <w:style w:type="character" w:styleId="afffff7">
    <w:name w:val="Subtle Emphasis"/>
    <w:basedOn w:val="a2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afffff8">
    <w:name w:val="Subtle Reference"/>
    <w:basedOn w:val="a2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3D1">
    <w:name w:val="Table 3D effects 1"/>
    <w:basedOn w:val="a3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3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3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3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3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3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3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3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3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3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3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3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3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3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1"/>
    <w:next w:val="a1"/>
    <w:uiPriority w:val="99"/>
    <w:semiHidden/>
    <w:unhideWhenUsed/>
    <w:rsid w:val="00841714"/>
    <w:pPr>
      <w:spacing w:after="0"/>
      <w:ind w:left="220" w:hanging="220"/>
    </w:pPr>
  </w:style>
  <w:style w:type="paragraph" w:styleId="afffffd">
    <w:name w:val="table of figures"/>
    <w:basedOn w:val="a1"/>
    <w:next w:val="a1"/>
    <w:uiPriority w:val="99"/>
    <w:unhideWhenUsed/>
    <w:rsid w:val="00841714"/>
    <w:pPr>
      <w:spacing w:after="0"/>
      <w:ind w:left="440" w:hanging="440"/>
      <w:jc w:val="left"/>
    </w:pPr>
    <w:rPr>
      <w:smallCaps/>
      <w:sz w:val="20"/>
      <w:szCs w:val="20"/>
    </w:rPr>
  </w:style>
  <w:style w:type="table" w:styleId="afffffe">
    <w:name w:val="Table Professional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3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3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3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3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3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3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1"/>
    <w:next w:val="a1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unhideWhenUsed/>
    <w:rsid w:val="00AA0378"/>
    <w:pPr>
      <w:tabs>
        <w:tab w:val="right" w:leader="dot" w:pos="9592"/>
      </w:tabs>
      <w:spacing w:after="100"/>
    </w:pPr>
    <w:rPr>
      <w:rFonts w:asciiTheme="majorHAnsi" w:eastAsiaTheme="majorEastAsia" w:hAnsiTheme="majorHAnsi" w:cstheme="majorBidi"/>
      <w:caps/>
      <w:noProof/>
      <w:color w:val="37B6AE" w:themeColor="accent1"/>
      <w:sz w:val="48"/>
      <w:szCs w:val="48"/>
      <w:lang w:eastAsia="zh-TW"/>
    </w:rPr>
  </w:style>
  <w:style w:type="paragraph" w:styleId="2f9">
    <w:name w:val="toc 2"/>
    <w:basedOn w:val="a1"/>
    <w:next w:val="a1"/>
    <w:autoRedefine/>
    <w:uiPriority w:val="39"/>
    <w:unhideWhenUsed/>
    <w:rsid w:val="00841714"/>
    <w:pPr>
      <w:spacing w:after="100"/>
      <w:ind w:left="220"/>
    </w:pPr>
  </w:style>
  <w:style w:type="paragraph" w:styleId="3f4">
    <w:name w:val="toc 3"/>
    <w:basedOn w:val="a1"/>
    <w:next w:val="a1"/>
    <w:autoRedefine/>
    <w:uiPriority w:val="39"/>
    <w:unhideWhenUsed/>
    <w:rsid w:val="00841714"/>
    <w:pPr>
      <w:spacing w:after="100"/>
      <w:ind w:left="440"/>
    </w:pPr>
  </w:style>
  <w:style w:type="paragraph" w:styleId="4d">
    <w:name w:val="toc 4"/>
    <w:basedOn w:val="a1"/>
    <w:next w:val="a1"/>
    <w:autoRedefine/>
    <w:uiPriority w:val="39"/>
    <w:semiHidden/>
    <w:unhideWhenUsed/>
    <w:rsid w:val="00841714"/>
    <w:pPr>
      <w:spacing w:after="100"/>
      <w:ind w:left="660"/>
    </w:pPr>
  </w:style>
  <w:style w:type="paragraph" w:styleId="5c">
    <w:name w:val="toc 5"/>
    <w:basedOn w:val="a1"/>
    <w:next w:val="a1"/>
    <w:autoRedefine/>
    <w:uiPriority w:val="39"/>
    <w:semiHidden/>
    <w:unhideWhenUsed/>
    <w:rsid w:val="00841714"/>
    <w:pPr>
      <w:spacing w:after="100"/>
      <w:ind w:left="880"/>
    </w:pPr>
  </w:style>
  <w:style w:type="paragraph" w:styleId="66">
    <w:name w:val="toc 6"/>
    <w:basedOn w:val="a1"/>
    <w:next w:val="a1"/>
    <w:autoRedefine/>
    <w:uiPriority w:val="39"/>
    <w:semiHidden/>
    <w:unhideWhenUsed/>
    <w:rsid w:val="00841714"/>
    <w:pPr>
      <w:spacing w:after="100"/>
      <w:ind w:left="1100"/>
    </w:pPr>
  </w:style>
  <w:style w:type="paragraph" w:styleId="76">
    <w:name w:val="toc 7"/>
    <w:basedOn w:val="a1"/>
    <w:next w:val="a1"/>
    <w:autoRedefine/>
    <w:uiPriority w:val="39"/>
    <w:semiHidden/>
    <w:unhideWhenUsed/>
    <w:rsid w:val="00841714"/>
    <w:pPr>
      <w:spacing w:after="100"/>
      <w:ind w:left="1320"/>
    </w:pPr>
  </w:style>
  <w:style w:type="paragraph" w:styleId="84">
    <w:name w:val="toc 8"/>
    <w:basedOn w:val="a1"/>
    <w:next w:val="a1"/>
    <w:autoRedefine/>
    <w:uiPriority w:val="39"/>
    <w:semiHidden/>
    <w:unhideWhenUsed/>
    <w:rsid w:val="00841714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841714"/>
    <w:pPr>
      <w:spacing w:after="100"/>
      <w:ind w:left="1760"/>
    </w:pPr>
  </w:style>
  <w:style w:type="paragraph" w:styleId="affffff1">
    <w:name w:val="TOC Heading"/>
    <w:basedOn w:val="1"/>
    <w:next w:val="a1"/>
    <w:uiPriority w:val="39"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affffff2">
    <w:name w:val="圖形"/>
    <w:basedOn w:val="a1"/>
    <w:next w:val="31"/>
    <w:link w:val="affffff3"/>
    <w:uiPriority w:val="10"/>
    <w:qFormat/>
    <w:rsid w:val="00C420C8"/>
    <w:pPr>
      <w:spacing w:before="320" w:after="80"/>
    </w:pPr>
  </w:style>
  <w:style w:type="character" w:customStyle="1" w:styleId="affffff3">
    <w:name w:val="圖形字元"/>
    <w:basedOn w:val="a2"/>
    <w:link w:val="affffff2"/>
    <w:uiPriority w:val="10"/>
    <w:rsid w:val="00C420C8"/>
  </w:style>
  <w:style w:type="character" w:customStyle="1" w:styleId="ac">
    <w:name w:val="無間距 字元"/>
    <w:basedOn w:val="a2"/>
    <w:link w:val="ab"/>
    <w:uiPriority w:val="1"/>
    <w:rsid w:val="00430857"/>
  </w:style>
  <w:style w:type="paragraph" w:customStyle="1" w:styleId="Default">
    <w:name w:val="Default"/>
    <w:rsid w:val="0034107F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KaiTi" w:eastAsia="KaiTi" w:cs="KaiT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8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open?id=1cPJmJ91qapjJWp1PDzUz6WLqI0fp4aGF" TargetMode="External"/><Relationship Id="rId18" Type="http://schemas.openxmlformats.org/officeDocument/2006/relationships/image" Target="media/image9.gif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gif"/><Relationship Id="rId20" Type="http://schemas.openxmlformats.org/officeDocument/2006/relationships/image" Target="media/image11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gif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5.gif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5254135\AppData\Roaming\Microsoft\Templates\&#21109;&#24847;&#23653;&#27511;&#34920;%20(&#30001;%20MOO%20&#35373;&#35336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6B88F61CF749F28CF0AE0AA63B40C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7EF5268-8A87-46DD-B2DD-7865DC3589A3}"/>
      </w:docPartPr>
      <w:docPartBody>
        <w:p w:rsidR="00CA7490" w:rsidRDefault="009864BE" w:rsidP="009864BE">
          <w:pPr>
            <w:pStyle w:val="BD6B88F61CF749F28CF0AE0AA63B40C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TW"/>
            </w:rPr>
            <w:t>]</w:t>
          </w:r>
        </w:p>
      </w:docPartBody>
    </w:docPart>
    <w:docPart>
      <w:docPartPr>
        <w:name w:val="29937FE7A9F947C39577883F667AF46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DED686B-2508-499C-BD18-ED4D98F085BB}"/>
      </w:docPartPr>
      <w:docPartBody>
        <w:p w:rsidR="00CA7490" w:rsidRDefault="009864BE" w:rsidP="009864BE">
          <w:pPr>
            <w:pStyle w:val="29937FE7A9F947C39577883F667AF46D"/>
          </w:pPr>
          <w:r>
            <w:rPr>
              <w:color w:val="5B9BD5" w:themeColor="accent1"/>
              <w:sz w:val="28"/>
              <w:szCs w:val="28"/>
              <w:lang w:val="zh-TW"/>
            </w:rPr>
            <w:t>[</w:t>
          </w:r>
          <w:r>
            <w:rPr>
              <w:color w:val="5B9BD5" w:themeColor="accent1"/>
              <w:sz w:val="28"/>
              <w:szCs w:val="28"/>
              <w:lang w:val="zh-TW"/>
            </w:rPr>
            <w:t>文件副標題</w:t>
          </w:r>
          <w:r>
            <w:rPr>
              <w:color w:val="5B9BD5" w:themeColor="accent1"/>
              <w:sz w:val="28"/>
              <w:szCs w:val="28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iTi">
    <w:altName w:val="Malgun Gothic Semilight"/>
    <w:charset w:val="86"/>
    <w:family w:val="modern"/>
    <w:pitch w:val="fixed"/>
    <w:sig w:usb0="00000000" w:usb1="38CF7CFA" w:usb2="00000016" w:usb3="00000000" w:csb0="00040001" w:csb1="00000000"/>
  </w:font>
  <w:font w:name="STZhongsong">
    <w:altName w:val="Times New Roman Uni"/>
    <w:charset w:val="86"/>
    <w:family w:val="auto"/>
    <w:pitch w:val="variable"/>
    <w:sig w:usb0="00000287" w:usb1="080F0000" w:usb2="00000010" w:usb3="00000000" w:csb0="0004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4BE"/>
    <w:rsid w:val="000128C8"/>
    <w:rsid w:val="00077CBA"/>
    <w:rsid w:val="001F0CB5"/>
    <w:rsid w:val="002605C2"/>
    <w:rsid w:val="00324078"/>
    <w:rsid w:val="003B229C"/>
    <w:rsid w:val="003C6E0E"/>
    <w:rsid w:val="003C6E8B"/>
    <w:rsid w:val="004951A0"/>
    <w:rsid w:val="004E0008"/>
    <w:rsid w:val="004F5C73"/>
    <w:rsid w:val="00576F50"/>
    <w:rsid w:val="005803D5"/>
    <w:rsid w:val="00596E9A"/>
    <w:rsid w:val="005B51ED"/>
    <w:rsid w:val="00711461"/>
    <w:rsid w:val="00727545"/>
    <w:rsid w:val="00765E55"/>
    <w:rsid w:val="00850315"/>
    <w:rsid w:val="00897482"/>
    <w:rsid w:val="009756FA"/>
    <w:rsid w:val="009864BE"/>
    <w:rsid w:val="009A4761"/>
    <w:rsid w:val="00A52593"/>
    <w:rsid w:val="00B532B8"/>
    <w:rsid w:val="00BB4E30"/>
    <w:rsid w:val="00CA7490"/>
    <w:rsid w:val="00D33CD0"/>
    <w:rsid w:val="00D45F5B"/>
    <w:rsid w:val="00D65733"/>
    <w:rsid w:val="00D81881"/>
    <w:rsid w:val="00E12DDB"/>
    <w:rsid w:val="00E16948"/>
    <w:rsid w:val="00E9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1CCC9CD26E64D10BE9AAAD91F1074AF">
    <w:name w:val="E1CCC9CD26E64D10BE9AAAD91F1074AF"/>
    <w:pPr>
      <w:widowControl w:val="0"/>
    </w:pPr>
  </w:style>
  <w:style w:type="paragraph" w:customStyle="1" w:styleId="D5E5890BC09C42A99521746BF8547553">
    <w:name w:val="D5E5890BC09C42A99521746BF8547553"/>
    <w:pPr>
      <w:widowControl w:val="0"/>
    </w:pPr>
  </w:style>
  <w:style w:type="paragraph" w:customStyle="1" w:styleId="6D034042E3594584BE3577396621CDB7">
    <w:name w:val="6D034042E3594584BE3577396621CDB7"/>
    <w:pPr>
      <w:widowControl w:val="0"/>
    </w:pPr>
  </w:style>
  <w:style w:type="paragraph" w:customStyle="1" w:styleId="1C5CFD0C6DD44C11ABA4B2A238EBA7C0">
    <w:name w:val="1C5CFD0C6DD44C11ABA4B2A238EBA7C0"/>
    <w:pPr>
      <w:widowControl w:val="0"/>
    </w:pPr>
  </w:style>
  <w:style w:type="paragraph" w:customStyle="1" w:styleId="43DC72B80A8A4321B4325C2FC83179DD">
    <w:name w:val="43DC72B80A8A4321B4325C2FC83179DD"/>
    <w:pPr>
      <w:widowControl w:val="0"/>
    </w:pPr>
  </w:style>
  <w:style w:type="paragraph" w:customStyle="1" w:styleId="099C9E69C5E04E91BC167B8C3420B34A">
    <w:name w:val="099C9E69C5E04E91BC167B8C3420B34A"/>
    <w:pPr>
      <w:widowControl w:val="0"/>
    </w:pPr>
  </w:style>
  <w:style w:type="paragraph" w:customStyle="1" w:styleId="D7CC620E635D43059F010037AED5957E">
    <w:name w:val="D7CC620E635D43059F010037AED5957E"/>
    <w:pPr>
      <w:widowControl w:val="0"/>
    </w:pPr>
  </w:style>
  <w:style w:type="paragraph" w:customStyle="1" w:styleId="060F3D9B5B15421F89E229D8BC2188E7">
    <w:name w:val="060F3D9B5B15421F89E229D8BC2188E7"/>
    <w:pPr>
      <w:widowControl w:val="0"/>
    </w:pPr>
  </w:style>
  <w:style w:type="paragraph" w:customStyle="1" w:styleId="9FB53C349BC14757910E0EF1DD936DA9">
    <w:name w:val="9FB53C349BC14757910E0EF1DD936DA9"/>
    <w:pPr>
      <w:widowControl w:val="0"/>
    </w:pPr>
  </w:style>
  <w:style w:type="paragraph" w:customStyle="1" w:styleId="69BB6032FCF143549272E6BBBB4339C9">
    <w:name w:val="69BB6032FCF143549272E6BBBB4339C9"/>
    <w:pPr>
      <w:widowControl w:val="0"/>
    </w:pPr>
  </w:style>
  <w:style w:type="paragraph" w:customStyle="1" w:styleId="7E24286A12D0400997C87A74298CE26D">
    <w:name w:val="7E24286A12D0400997C87A74298CE26D"/>
    <w:pPr>
      <w:widowControl w:val="0"/>
    </w:pPr>
  </w:style>
  <w:style w:type="paragraph" w:customStyle="1" w:styleId="B5136ED3E33D4D5C82333BC682FDE08B">
    <w:name w:val="B5136ED3E33D4D5C82333BC682FDE08B"/>
    <w:pPr>
      <w:widowControl w:val="0"/>
    </w:pPr>
  </w:style>
  <w:style w:type="paragraph" w:customStyle="1" w:styleId="563A209E203448698BB282EC808ED71C">
    <w:name w:val="563A209E203448698BB282EC808ED71C"/>
    <w:pPr>
      <w:widowControl w:val="0"/>
    </w:pPr>
  </w:style>
  <w:style w:type="paragraph" w:customStyle="1" w:styleId="8EC7DE77EABE4ED6B30694C2F48B103A">
    <w:name w:val="8EC7DE77EABE4ED6B30694C2F48B103A"/>
    <w:pPr>
      <w:widowControl w:val="0"/>
    </w:pPr>
  </w:style>
  <w:style w:type="paragraph" w:customStyle="1" w:styleId="B4C23BDAB8FA46208F1677A397B93740">
    <w:name w:val="B4C23BDAB8FA46208F1677A397B93740"/>
    <w:pPr>
      <w:widowControl w:val="0"/>
    </w:pPr>
  </w:style>
  <w:style w:type="paragraph" w:customStyle="1" w:styleId="C79C9A569992459A8DD48E9C2BAB1562">
    <w:name w:val="C79C9A569992459A8DD48E9C2BAB1562"/>
    <w:pPr>
      <w:widowControl w:val="0"/>
    </w:pPr>
  </w:style>
  <w:style w:type="paragraph" w:customStyle="1" w:styleId="6D958B1ED6FF4DDA89DCE5E63C7FAAAF">
    <w:name w:val="6D958B1ED6FF4DDA89DCE5E63C7FAAAF"/>
    <w:pPr>
      <w:widowControl w:val="0"/>
    </w:pPr>
  </w:style>
  <w:style w:type="paragraph" w:customStyle="1" w:styleId="C359446369504F83AB1E6A6A90961EB6">
    <w:name w:val="C359446369504F83AB1E6A6A90961EB6"/>
    <w:pPr>
      <w:widowControl w:val="0"/>
    </w:pPr>
  </w:style>
  <w:style w:type="paragraph" w:customStyle="1" w:styleId="8B76EF1BE3DF42009F82ADFC830A7CEA">
    <w:name w:val="8B76EF1BE3DF42009F82ADFC830A7CEA"/>
    <w:pPr>
      <w:widowControl w:val="0"/>
    </w:pPr>
  </w:style>
  <w:style w:type="paragraph" w:customStyle="1" w:styleId="04E9590903874E68AB7815968530DE7E">
    <w:name w:val="04E9590903874E68AB7815968530DE7E"/>
    <w:pPr>
      <w:widowControl w:val="0"/>
    </w:pPr>
  </w:style>
  <w:style w:type="paragraph" w:customStyle="1" w:styleId="8D1D949B32CD40258B147B240F8A0E0E">
    <w:name w:val="8D1D949B32CD40258B147B240F8A0E0E"/>
    <w:pPr>
      <w:widowControl w:val="0"/>
    </w:pPr>
  </w:style>
  <w:style w:type="paragraph" w:customStyle="1" w:styleId="349F75FCB27044979E27029CBAD03B38">
    <w:name w:val="349F75FCB27044979E27029CBAD03B38"/>
    <w:pPr>
      <w:widowControl w:val="0"/>
    </w:pPr>
  </w:style>
  <w:style w:type="paragraph" w:customStyle="1" w:styleId="57868A753CE54D8BB884B5198AD330EE">
    <w:name w:val="57868A753CE54D8BB884B5198AD330EE"/>
    <w:pPr>
      <w:widowControl w:val="0"/>
    </w:pPr>
  </w:style>
  <w:style w:type="paragraph" w:customStyle="1" w:styleId="C5C266911FA04E3AA7AE895145AA54E4">
    <w:name w:val="C5C266911FA04E3AA7AE895145AA54E4"/>
    <w:pPr>
      <w:widowControl w:val="0"/>
    </w:pPr>
  </w:style>
  <w:style w:type="paragraph" w:customStyle="1" w:styleId="BD6B88F61CF749F28CF0AE0AA63B40C8">
    <w:name w:val="BD6B88F61CF749F28CF0AE0AA63B40C8"/>
    <w:rsid w:val="009864BE"/>
    <w:pPr>
      <w:widowControl w:val="0"/>
    </w:pPr>
  </w:style>
  <w:style w:type="paragraph" w:customStyle="1" w:styleId="29937FE7A9F947C39577883F667AF46D">
    <w:name w:val="29937FE7A9F947C39577883F667AF46D"/>
    <w:rsid w:val="009864BE"/>
    <w:pPr>
      <w:widowControl w:val="0"/>
    </w:pPr>
  </w:style>
  <w:style w:type="paragraph" w:customStyle="1" w:styleId="7AED9C2E145F47969419356F6D9B1C7D">
    <w:name w:val="7AED9C2E145F47969419356F6D9B1C7D"/>
    <w:pPr>
      <w:widowControl w:val="0"/>
    </w:pPr>
  </w:style>
  <w:style w:type="paragraph" w:customStyle="1" w:styleId="9E874EA282B5499C85502452CA81241D">
    <w:name w:val="9E874EA282B5499C85502452CA81241D"/>
    <w:pPr>
      <w:widowControl w:val="0"/>
    </w:pPr>
  </w:style>
  <w:style w:type="paragraph" w:customStyle="1" w:styleId="B99BC75E69BD44429F70F845E0AF3080">
    <w:name w:val="B99BC75E69BD44429F70F845E0AF3080"/>
    <w:pPr>
      <w:widowControl w:val="0"/>
    </w:pPr>
  </w:style>
  <w:style w:type="paragraph" w:customStyle="1" w:styleId="786E3AA39A484BCAAA2E051CA705EC36">
    <w:name w:val="786E3AA39A484BCAAA2E051CA705EC36"/>
    <w:pPr>
      <w:widowControl w:val="0"/>
    </w:pPr>
  </w:style>
  <w:style w:type="paragraph" w:customStyle="1" w:styleId="83AD235014614DC397148BC141D63D9C">
    <w:name w:val="83AD235014614DC397148BC141D63D9C"/>
    <w:pPr>
      <w:widowControl w:val="0"/>
    </w:pPr>
  </w:style>
  <w:style w:type="paragraph" w:customStyle="1" w:styleId="1735E2F1FCCF4E5094E562F675FC4BDB">
    <w:name w:val="1735E2F1FCCF4E5094E562F675FC4BDB"/>
    <w:pPr>
      <w:widowControl w:val="0"/>
    </w:pPr>
  </w:style>
  <w:style w:type="paragraph" w:customStyle="1" w:styleId="ABCEB1AF08D04B5AB822D761E31BD9DC">
    <w:name w:val="ABCEB1AF08D04B5AB822D761E31BD9DC"/>
    <w:pPr>
      <w:widowControl w:val="0"/>
    </w:pPr>
  </w:style>
  <w:style w:type="paragraph" w:customStyle="1" w:styleId="89311D4260AF4C0E80C8D90796FB2322">
    <w:name w:val="89311D4260AF4C0E80C8D90796FB2322"/>
    <w:pPr>
      <w:widowControl w:val="0"/>
    </w:pPr>
  </w:style>
  <w:style w:type="paragraph" w:customStyle="1" w:styleId="5A5EF976B92A4466946425A47572581D">
    <w:name w:val="5A5EF976B92A4466946425A47572581D"/>
    <w:pPr>
      <w:widowControl w:val="0"/>
    </w:pPr>
  </w:style>
  <w:style w:type="paragraph" w:customStyle="1" w:styleId="CCDCAD88585842D1B6A68E452E4513C8">
    <w:name w:val="CCDCAD88585842D1B6A68E452E4513C8"/>
    <w:pPr>
      <w:widowControl w:val="0"/>
    </w:pPr>
  </w:style>
  <w:style w:type="paragraph" w:customStyle="1" w:styleId="E5399B506E6A48A48D3C57D5DC7999C7">
    <w:name w:val="E5399B506E6A48A48D3C57D5DC7999C7"/>
    <w:pPr>
      <w:widowControl w:val="0"/>
    </w:pPr>
  </w:style>
  <w:style w:type="paragraph" w:customStyle="1" w:styleId="AB370C92C355441A86E2E305F74CFC85">
    <w:name w:val="AB370C92C355441A86E2E305F74CFC85"/>
    <w:pPr>
      <w:widowControl w:val="0"/>
    </w:pPr>
  </w:style>
  <w:style w:type="paragraph" w:customStyle="1" w:styleId="56E15D36CC4640B58C20924333AA092F">
    <w:name w:val="56E15D36CC4640B58C20924333AA092F"/>
    <w:pPr>
      <w:widowControl w:val="0"/>
    </w:pPr>
  </w:style>
  <w:style w:type="paragraph" w:customStyle="1" w:styleId="7A9BD88D8B9A424B91CC117BC0A68995">
    <w:name w:val="7A9BD88D8B9A424B91CC117BC0A68995"/>
    <w:pPr>
      <w:widowControl w:val="0"/>
    </w:pPr>
  </w:style>
  <w:style w:type="paragraph" w:customStyle="1" w:styleId="BCAC3BC839864116A89FBBF11A1C2DFB">
    <w:name w:val="BCAC3BC839864116A89FBBF11A1C2DFB"/>
    <w:pPr>
      <w:widowControl w:val="0"/>
    </w:pPr>
  </w:style>
  <w:style w:type="paragraph" w:customStyle="1" w:styleId="049F6DE17FEE4B2E9128426630A89EC1">
    <w:name w:val="049F6DE17FEE4B2E9128426630A89EC1"/>
    <w:pPr>
      <w:widowControl w:val="0"/>
    </w:pPr>
  </w:style>
  <w:style w:type="paragraph" w:customStyle="1" w:styleId="6D2B5336C2CC42ADA7032FF175EBBBD9">
    <w:name w:val="6D2B5336C2CC42ADA7032FF175EBBBD9"/>
    <w:pPr>
      <w:widowControl w:val="0"/>
    </w:pPr>
  </w:style>
  <w:style w:type="paragraph" w:customStyle="1" w:styleId="62ED9FFCC73642C6ACDDF87819F0ACCA">
    <w:name w:val="62ED9FFCC73642C6ACDDF87819F0ACCA"/>
    <w:pPr>
      <w:widowControl w:val="0"/>
    </w:pPr>
  </w:style>
  <w:style w:type="paragraph" w:customStyle="1" w:styleId="490EA9D245634C8BA0D26EC854DF6535">
    <w:name w:val="490EA9D245634C8BA0D26EC854DF6535"/>
    <w:pPr>
      <w:widowControl w:val="0"/>
    </w:pPr>
  </w:style>
  <w:style w:type="paragraph" w:customStyle="1" w:styleId="DB617C5CF4654F4585577681F3C6F5CE">
    <w:name w:val="DB617C5CF4654F4585577681F3C6F5CE"/>
    <w:pPr>
      <w:widowControl w:val="0"/>
    </w:pPr>
  </w:style>
  <w:style w:type="paragraph" w:customStyle="1" w:styleId="632545588BD74B8D9F059601A86FE02F">
    <w:name w:val="632545588BD74B8D9F059601A86FE02F"/>
    <w:pPr>
      <w:widowControl w:val="0"/>
    </w:pPr>
  </w:style>
  <w:style w:type="paragraph" w:customStyle="1" w:styleId="9EE1E180FB314708A9A9890055D2B4BD">
    <w:name w:val="9EE1E180FB314708A9A9890055D2B4BD"/>
    <w:pPr>
      <w:widowControl w:val="0"/>
    </w:pPr>
  </w:style>
  <w:style w:type="paragraph" w:customStyle="1" w:styleId="C93294F5DE06482AABC40FF07D96B10B">
    <w:name w:val="C93294F5DE06482AABC40FF07D96B10B"/>
    <w:pPr>
      <w:widowControl w:val="0"/>
    </w:pPr>
  </w:style>
  <w:style w:type="paragraph" w:customStyle="1" w:styleId="DF283002522A42D5B186DBA7707AC864">
    <w:name w:val="DF283002522A42D5B186DBA7707AC864"/>
    <w:pPr>
      <w:widowControl w:val="0"/>
    </w:pPr>
  </w:style>
  <w:style w:type="paragraph" w:customStyle="1" w:styleId="E926E6A2EC2A4E39B7DE9D73FE4DA3A2">
    <w:name w:val="E926E6A2EC2A4E39B7DE9D73FE4DA3A2"/>
    <w:pPr>
      <w:widowControl w:val="0"/>
    </w:pPr>
  </w:style>
  <w:style w:type="paragraph" w:customStyle="1" w:styleId="32D9E79910614D03A9A70BEF901C757B">
    <w:name w:val="32D9E79910614D03A9A70BEF901C757B"/>
    <w:pPr>
      <w:widowControl w:val="0"/>
    </w:pPr>
  </w:style>
  <w:style w:type="paragraph" w:customStyle="1" w:styleId="EE751B164A01438AA8D6FE60FD9699DE">
    <w:name w:val="EE751B164A01438AA8D6FE60FD9699DE"/>
    <w:pPr>
      <w:widowControl w:val="0"/>
    </w:pPr>
  </w:style>
  <w:style w:type="paragraph" w:customStyle="1" w:styleId="C64BE5809735481C9F58A545363EE625">
    <w:name w:val="C64BE5809735481C9F58A545363EE625"/>
    <w:pPr>
      <w:widowControl w:val="0"/>
    </w:pPr>
  </w:style>
  <w:style w:type="paragraph" w:customStyle="1" w:styleId="8E453A864BB349BE91038D2C9FFC5515">
    <w:name w:val="8E453A864BB349BE91038D2C9FFC5515"/>
    <w:pPr>
      <w:widowControl w:val="0"/>
    </w:pPr>
  </w:style>
  <w:style w:type="paragraph" w:customStyle="1" w:styleId="93FE190C4F9D4BFCA5469D32C336596E">
    <w:name w:val="93FE190C4F9D4BFCA5469D32C336596E"/>
    <w:pPr>
      <w:widowControl w:val="0"/>
    </w:pPr>
  </w:style>
  <w:style w:type="paragraph" w:customStyle="1" w:styleId="3E8D7BF640B2428EAA05D2956B5EC16D">
    <w:name w:val="3E8D7BF640B2428EAA05D2956B5EC16D"/>
    <w:pPr>
      <w:widowControl w:val="0"/>
    </w:pPr>
  </w:style>
  <w:style w:type="paragraph" w:customStyle="1" w:styleId="4C7B1FFDBD05411F982558A2837E878A">
    <w:name w:val="4C7B1FFDBD05411F982558A2837E878A"/>
    <w:pPr>
      <w:widowControl w:val="0"/>
    </w:pPr>
  </w:style>
  <w:style w:type="paragraph" w:customStyle="1" w:styleId="885402B8DD8B436080EED5909A922A06">
    <w:name w:val="885402B8DD8B436080EED5909A922A06"/>
    <w:pPr>
      <w:widowControl w:val="0"/>
    </w:pPr>
  </w:style>
  <w:style w:type="paragraph" w:customStyle="1" w:styleId="DC45C70ED1F74B2E831C598D719AE32D">
    <w:name w:val="DC45C70ED1F74B2E831C598D719AE32D"/>
    <w:pPr>
      <w:widowControl w:val="0"/>
    </w:pPr>
  </w:style>
  <w:style w:type="paragraph" w:customStyle="1" w:styleId="FBE6EA3500504F24989AD8EE373DEA45">
    <w:name w:val="FBE6EA3500504F24989AD8EE373DEA45"/>
    <w:pPr>
      <w:widowControl w:val="0"/>
    </w:pPr>
  </w:style>
  <w:style w:type="paragraph" w:customStyle="1" w:styleId="98C0D636B0CD46B3AC4DEEE24C8404A4">
    <w:name w:val="98C0D636B0CD46B3AC4DEEE24C8404A4"/>
    <w:pPr>
      <w:widowControl w:val="0"/>
    </w:pPr>
  </w:style>
  <w:style w:type="paragraph" w:customStyle="1" w:styleId="5E44CE879E6A4F1A86D4F0B16B7008A2">
    <w:name w:val="5E44CE879E6A4F1A86D4F0B16B7008A2"/>
    <w:pPr>
      <w:widowControl w:val="0"/>
    </w:pPr>
  </w:style>
  <w:style w:type="paragraph" w:customStyle="1" w:styleId="822327F78C9048B0A1BC360AEDEFDE3A">
    <w:name w:val="822327F78C9048B0A1BC360AEDEFDE3A"/>
    <w:pPr>
      <w:widowControl w:val="0"/>
    </w:pPr>
  </w:style>
  <w:style w:type="paragraph" w:customStyle="1" w:styleId="AEED932DF89A40568DC5AE0667EBFDB3">
    <w:name w:val="AEED932DF89A40568DC5AE0667EBFDB3"/>
    <w:pPr>
      <w:widowControl w:val="0"/>
    </w:pPr>
  </w:style>
  <w:style w:type="paragraph" w:customStyle="1" w:styleId="E40D54F138084D4DB795213FE0A8E10F">
    <w:name w:val="E40D54F138084D4DB795213FE0A8E10F"/>
    <w:pPr>
      <w:widowControl w:val="0"/>
    </w:pPr>
  </w:style>
  <w:style w:type="paragraph" w:customStyle="1" w:styleId="F1D58B38AC45403ABA1FD71BD307484A">
    <w:name w:val="F1D58B38AC45403ABA1FD71BD307484A"/>
    <w:pPr>
      <w:widowControl w:val="0"/>
    </w:pPr>
  </w:style>
  <w:style w:type="paragraph" w:customStyle="1" w:styleId="0FCD67DBBDB7419EB2AC66DA9960732F">
    <w:name w:val="0FCD67DBBDB7419EB2AC66DA9960732F"/>
    <w:pPr>
      <w:widowControl w:val="0"/>
    </w:pPr>
  </w:style>
  <w:style w:type="paragraph" w:customStyle="1" w:styleId="191E69533E9A4D3495DC033D5AC288DB">
    <w:name w:val="191E69533E9A4D3495DC033D5AC288DB"/>
    <w:pPr>
      <w:widowControl w:val="0"/>
    </w:pPr>
  </w:style>
  <w:style w:type="paragraph" w:customStyle="1" w:styleId="1C0BB81A2FE7413EBD7C2CDE2F0F55C3">
    <w:name w:val="1C0BB81A2FE7413EBD7C2CDE2F0F55C3"/>
    <w:pPr>
      <w:widowControl w:val="0"/>
    </w:pPr>
  </w:style>
  <w:style w:type="paragraph" w:customStyle="1" w:styleId="40E4E8ADB78449F1A9FF287C163F8742">
    <w:name w:val="40E4E8ADB78449F1A9FF287C163F8742"/>
    <w:pPr>
      <w:widowControl w:val="0"/>
    </w:pPr>
  </w:style>
  <w:style w:type="paragraph" w:customStyle="1" w:styleId="C6D6FEB7CC4A47D4B97B94A1A150B211">
    <w:name w:val="C6D6FEB7CC4A47D4B97B94A1A150B211"/>
    <w:pPr>
      <w:widowControl w:val="0"/>
    </w:pPr>
  </w:style>
  <w:style w:type="paragraph" w:customStyle="1" w:styleId="A540A4F5135742D4B4C99A8C647559A3">
    <w:name w:val="A540A4F5135742D4B4C99A8C647559A3"/>
    <w:pPr>
      <w:widowControl w:val="0"/>
    </w:pPr>
  </w:style>
  <w:style w:type="paragraph" w:customStyle="1" w:styleId="8DD32FE3A4794574A8AA0EFBE44DAC9F">
    <w:name w:val="8DD32FE3A4794574A8AA0EFBE44DAC9F"/>
    <w:pPr>
      <w:widowControl w:val="0"/>
    </w:pPr>
  </w:style>
  <w:style w:type="paragraph" w:customStyle="1" w:styleId="EE863D00CCC64BF7B7D6A2FEA7A76034">
    <w:name w:val="EE863D00CCC64BF7B7D6A2FEA7A76034"/>
    <w:pPr>
      <w:widowControl w:val="0"/>
    </w:pPr>
  </w:style>
  <w:style w:type="paragraph" w:customStyle="1" w:styleId="C96D84414FB04797AD619328B44C3F1A">
    <w:name w:val="C96D84414FB04797AD619328B44C3F1A"/>
    <w:pPr>
      <w:widowControl w:val="0"/>
    </w:pPr>
  </w:style>
  <w:style w:type="paragraph" w:customStyle="1" w:styleId="503813BAFADF42739435BC031EDE119C">
    <w:name w:val="503813BAFADF42739435BC031EDE119C"/>
    <w:pPr>
      <w:widowControl w:val="0"/>
    </w:pPr>
  </w:style>
  <w:style w:type="paragraph" w:customStyle="1" w:styleId="7EEADB0F93E04BF3AB83CF28057579E1">
    <w:name w:val="7EEADB0F93E04BF3AB83CF28057579E1"/>
    <w:pPr>
      <w:widowControl w:val="0"/>
    </w:pPr>
  </w:style>
  <w:style w:type="paragraph" w:customStyle="1" w:styleId="C7DE021465FE4BC0953DB4BDC8941B5B">
    <w:name w:val="C7DE021465FE4BC0953DB4BDC8941B5B"/>
    <w:pPr>
      <w:widowControl w:val="0"/>
    </w:pPr>
  </w:style>
  <w:style w:type="paragraph" w:customStyle="1" w:styleId="4A785E762C8345939332F1A470D80232">
    <w:name w:val="4A785E762C8345939332F1A470D80232"/>
    <w:rsid w:val="00727545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A6409001_3B_邱郁涵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0F4D3D-60AC-414A-B313-6DFD9F43C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創意履歷表 (由 MOO 設計).dotx</Template>
  <TotalTime>2152</TotalTime>
  <Pages>17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基礎雲端運算程式設計</dc:title>
  <dc:subject>A6409001_3B_邱郁涵</dc:subject>
  <dc:creator>user</dc:creator>
  <cp:keywords/>
  <dc:description/>
  <cp:lastModifiedBy>E901</cp:lastModifiedBy>
  <cp:revision>445</cp:revision>
  <cp:lastPrinted>2019-01-14T18:50:00Z</cp:lastPrinted>
  <dcterms:created xsi:type="dcterms:W3CDTF">2018-11-11T06:36:00Z</dcterms:created>
  <dcterms:modified xsi:type="dcterms:W3CDTF">2019-05-04T10:40:00Z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