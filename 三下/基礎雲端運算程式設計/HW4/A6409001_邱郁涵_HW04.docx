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37B6AE" w:themeColor="accent1"/>
        </w:rPr>
        <w:id w:val="-19828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3AECDB1" w14:textId="2BA14AB9" w:rsidR="00AC5E82" w:rsidRDefault="00AC5E82" w:rsidP="00F05754">
          <w:pPr>
            <w:pStyle w:val="ab"/>
            <w:spacing w:before="1540" w:after="240"/>
            <w:jc w:val="both"/>
            <w:rPr>
              <w:color w:val="37B6AE" w:themeColor="accent1"/>
            </w:rPr>
          </w:pPr>
          <w:r>
            <w:rPr>
              <w:rFonts w:eastAsia="STZhongsong" w:hint="eastAsia"/>
              <w:noProof/>
              <w:color w:val="37B6AE" w:themeColor="accent1"/>
              <w:lang w:eastAsia="zh-TW"/>
            </w:rPr>
            <w:drawing>
              <wp:inline distT="0" distB="0" distL="0" distR="0" wp14:anchorId="236B54DC" wp14:editId="4257D4CB">
                <wp:extent cx="6224083" cy="3381375"/>
                <wp:effectExtent l="0" t="0" r="5715" b="0"/>
                <wp:docPr id="28" name="圖片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封面.jpg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2"/>
                        <a:stretch/>
                      </pic:blipFill>
                      <pic:spPr bwMode="auto">
                        <a:xfrm>
                          <a:off x="0" y="0"/>
                          <a:ext cx="6238100" cy="33889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5BC6A2E" w14:textId="77777777" w:rsidR="00AC5E82" w:rsidRPr="00AC5E82" w:rsidRDefault="00AC5E82" w:rsidP="00F05754">
          <w:pPr>
            <w:pStyle w:val="ab"/>
            <w:spacing w:before="1540" w:after="240"/>
            <w:jc w:val="both"/>
            <w:rPr>
              <w:rFonts w:eastAsia="STZhongsong"/>
              <w:color w:val="37B6AE" w:themeColor="accent1"/>
            </w:rPr>
          </w:pPr>
        </w:p>
        <w:bookmarkStart w:id="0" w:name="_Toc12293839" w:displacedByCustomXml="next"/>
        <w:sdt>
          <w:sdtPr>
            <w:rPr>
              <w:rFonts w:asciiTheme="majorHAnsi" w:eastAsiaTheme="majorEastAsia" w:hAnsiTheme="majorHAnsi" w:cstheme="majorBidi" w:hint="eastAsia"/>
              <w:caps/>
              <w:color w:val="298881" w:themeColor="accent1" w:themeShade="BF"/>
              <w:sz w:val="72"/>
              <w:szCs w:val="72"/>
              <w:lang w:eastAsia="zh-TW"/>
            </w:rPr>
            <w:alias w:val="標題"/>
            <w:tag w:val=""/>
            <w:id w:val="1735040861"/>
            <w:placeholder>
              <w:docPart w:val="BD6B88F61CF749F28CF0AE0AA63B40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DD9219" w14:textId="4EC96B38" w:rsidR="00430857" w:rsidRPr="00A5659B" w:rsidRDefault="00082A19" w:rsidP="00213198">
              <w:pPr>
                <w:pStyle w:val="ab"/>
                <w:pBdr>
                  <w:top w:val="single" w:sz="6" w:space="7" w:color="37B6AE" w:themeColor="accent1"/>
                  <w:bottom w:val="single" w:sz="6" w:space="6" w:color="37B6AE" w:themeColor="accent1"/>
                </w:pBdr>
                <w:spacing w:after="240"/>
                <w:outlineLvl w:val="0"/>
                <w:rPr>
                  <w:rFonts w:asciiTheme="majorHAnsi" w:eastAsiaTheme="majorEastAsia" w:hAnsiTheme="majorHAnsi" w:cstheme="majorBidi"/>
                  <w:caps/>
                  <w:color w:val="298881" w:themeColor="accent1" w:themeShade="BF"/>
                  <w:sz w:val="80"/>
                  <w:szCs w:val="80"/>
                  <w:lang w:eastAsia="zh-TW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298881" w:themeColor="accent1" w:themeShade="BF"/>
                  <w:sz w:val="72"/>
                  <w:szCs w:val="72"/>
                  <w:lang w:eastAsia="zh-TW"/>
                </w:rPr>
                <w:t>基礎雲端運算程式設計</w:t>
              </w:r>
            </w:p>
          </w:sdtContent>
        </w:sdt>
        <w:bookmarkEnd w:id="0" w:displacedByCustomXml="prev"/>
        <w:sdt>
          <w:sdtPr>
            <w:rPr>
              <w:caps/>
              <w:color w:val="A8D08D" w:themeColor="accent6" w:themeTint="99"/>
              <w:sz w:val="28"/>
              <w:szCs w:val="28"/>
              <w:lang w:eastAsia="zh-TW"/>
            </w:rPr>
            <w:alias w:val="副標題"/>
            <w:tag w:val=""/>
            <w:id w:val="328029620"/>
            <w:placeholder>
              <w:docPart w:val="29937FE7A9F947C39577883F667AF46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3A9967" w14:textId="77777777" w:rsidR="00430857" w:rsidRPr="00A5659B" w:rsidRDefault="00F05754">
              <w:pPr>
                <w:pStyle w:val="ab"/>
                <w:rPr>
                  <w:color w:val="A8D08D" w:themeColor="accent6" w:themeTint="99"/>
                  <w:sz w:val="28"/>
                  <w:szCs w:val="28"/>
                  <w:lang w:eastAsia="zh-TW"/>
                </w:rPr>
              </w:pPr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A6409001_3B_</w:t>
              </w:r>
              <w:proofErr w:type="gramStart"/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邱郁</w:t>
              </w:r>
              <w:proofErr w:type="gramEnd"/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涵</w:t>
              </w:r>
            </w:p>
          </w:sdtContent>
        </w:sdt>
        <w:p w14:paraId="421BF9D5" w14:textId="77777777" w:rsidR="00430857" w:rsidRDefault="00430857">
          <w:pPr>
            <w:pStyle w:val="ab"/>
            <w:spacing w:before="480"/>
            <w:rPr>
              <w:color w:val="37B6AE" w:themeColor="accent1"/>
            </w:rPr>
          </w:pPr>
          <w:r>
            <w:rPr>
              <w:noProof/>
              <w:color w:val="37B6AE" w:themeColor="accent1"/>
              <w:lang w:eastAsia="zh-TW"/>
            </w:rPr>
            <w:drawing>
              <wp:inline distT="0" distB="0" distL="0" distR="0" wp14:anchorId="1D09D533" wp14:editId="1D44C8D1">
                <wp:extent cx="758952" cy="478932"/>
                <wp:effectExtent l="0" t="0" r="3175" b="0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4C2C22" w14:textId="00CD348E" w:rsidR="005F5214" w:rsidRDefault="005F5214" w:rsidP="00001FC8">
          <w:pPr>
            <w:jc w:val="both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TW" w:eastAsia="zh-TW"/>
            </w:rPr>
            <w:id w:val="-1508742324"/>
            <w:docPartObj>
              <w:docPartGallery w:val="Table of Contents"/>
              <w:docPartUnique/>
            </w:docPartObj>
          </w:sdtPr>
          <w:sdtEndPr>
            <w:rPr>
              <w:b/>
              <w:bCs/>
              <w:lang w:eastAsia="zh-CN"/>
            </w:rPr>
          </w:sdtEndPr>
          <w:sdtContent>
            <w:p w14:paraId="7345E053" w14:textId="77777777" w:rsidR="000530A0" w:rsidRPr="000530A0" w:rsidRDefault="000530A0">
              <w:pPr>
                <w:pStyle w:val="affffff1"/>
                <w:rPr>
                  <w:sz w:val="96"/>
                  <w:szCs w:val="96"/>
                  <w:lang w:eastAsia="zh-TW"/>
                </w:rPr>
              </w:pPr>
              <w:r w:rsidRPr="000530A0">
                <w:rPr>
                  <w:rFonts w:hint="eastAsia"/>
                  <w:sz w:val="96"/>
                  <w:szCs w:val="96"/>
                  <w:lang w:val="zh-TW" w:eastAsia="zh-TW"/>
                </w:rPr>
                <w:t>目錄</w:t>
              </w:r>
            </w:p>
            <w:p w14:paraId="347F7CDA" w14:textId="75C74801" w:rsidR="00F37432" w:rsidRDefault="000530A0">
              <w:pPr>
                <w:pStyle w:val="1f"/>
                <w:rPr>
                  <w:rFonts w:asciiTheme="minorHAnsi" w:eastAsiaTheme="minorEastAsia" w:hAnsiTheme="minorHAnsi" w:cstheme="minorBidi"/>
                  <w:caps w:val="0"/>
                  <w:color w:val="auto"/>
                  <w:kern w:val="2"/>
                  <w:sz w:val="24"/>
                  <w:szCs w:val="22"/>
                </w:rPr>
              </w:pPr>
              <w:r w:rsidRPr="00AA0378">
                <w:rPr>
                  <w:rFonts w:asciiTheme="majorEastAsia" w:hAnsiTheme="majorEastAsia"/>
                  <w:b/>
                  <w:bCs/>
                  <w:lang w:val="zh-TW"/>
                </w:rPr>
                <w:fldChar w:fldCharType="begin"/>
              </w:r>
              <w:r w:rsidRPr="00AA0378">
                <w:rPr>
                  <w:b/>
                  <w:bCs/>
                  <w:lang w:val="zh-TW"/>
                </w:rPr>
                <w:instrText xml:space="preserve"> TOC \o "1-3" \h \z \u </w:instrText>
              </w:r>
              <w:r w:rsidRPr="00AA0378">
                <w:rPr>
                  <w:rFonts w:asciiTheme="majorEastAsia" w:hAnsiTheme="majorEastAsia"/>
                  <w:b/>
                  <w:bCs/>
                  <w:lang w:val="zh-TW"/>
                </w:rPr>
                <w:fldChar w:fldCharType="separate"/>
              </w:r>
              <w:hyperlink w:anchor="_Toc12293839" w:history="1">
                <w:r w:rsidR="00F37432" w:rsidRPr="00B528B6">
                  <w:rPr>
                    <w:rStyle w:val="afff9"/>
                    <w:rFonts w:hint="eastAsia"/>
                  </w:rPr>
                  <w:t>基礎雲端運算程式設計</w:t>
                </w:r>
                <w:r w:rsidR="00F37432">
                  <w:rPr>
                    <w:webHidden/>
                  </w:rPr>
                  <w:tab/>
                </w:r>
                <w:r w:rsidR="00F37432">
                  <w:rPr>
                    <w:webHidden/>
                  </w:rPr>
                  <w:fldChar w:fldCharType="begin"/>
                </w:r>
                <w:r w:rsidR="00F37432">
                  <w:rPr>
                    <w:webHidden/>
                  </w:rPr>
                  <w:instrText xml:space="preserve"> PAGEREF _Toc12293839 \h </w:instrText>
                </w:r>
                <w:r w:rsidR="00F37432">
                  <w:rPr>
                    <w:webHidden/>
                  </w:rPr>
                </w:r>
                <w:r w:rsidR="00F37432">
                  <w:rPr>
                    <w:webHidden/>
                  </w:rPr>
                  <w:fldChar w:fldCharType="separate"/>
                </w:r>
                <w:r w:rsidR="00F37432">
                  <w:rPr>
                    <w:webHidden/>
                  </w:rPr>
                  <w:t>0</w:t>
                </w:r>
                <w:r w:rsidR="00F37432">
                  <w:rPr>
                    <w:webHidden/>
                  </w:rPr>
                  <w:fldChar w:fldCharType="end"/>
                </w:r>
              </w:hyperlink>
            </w:p>
            <w:p w14:paraId="19E57C0F" w14:textId="02A4F8A0" w:rsidR="00F37432" w:rsidRDefault="00F37432">
              <w:pPr>
                <w:pStyle w:val="2f9"/>
                <w:tabs>
                  <w:tab w:val="right" w:leader="dot" w:pos="9592"/>
                </w:tabs>
                <w:rPr>
                  <w:noProof/>
                  <w:kern w:val="2"/>
                  <w:sz w:val="24"/>
                  <w:lang w:eastAsia="zh-TW"/>
                </w:rPr>
              </w:pPr>
              <w:hyperlink w:anchor="_Toc12293840" w:history="1">
                <w:r w:rsidRPr="00B528B6">
                  <w:rPr>
                    <w:rStyle w:val="afff9"/>
                    <w:rFonts w:asciiTheme="majorEastAsia" w:hAnsiTheme="majorEastAsia" w:hint="eastAsia"/>
                    <w:noProof/>
                    <w:lang w:eastAsia="zh-TW"/>
                  </w:rPr>
                  <w:t>題目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_Toc12293840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D4FC28" w14:textId="64B997D8" w:rsidR="00F37432" w:rsidRDefault="00F37432">
              <w:pPr>
                <w:pStyle w:val="2f9"/>
                <w:tabs>
                  <w:tab w:val="right" w:leader="dot" w:pos="9592"/>
                </w:tabs>
                <w:rPr>
                  <w:noProof/>
                  <w:kern w:val="2"/>
                  <w:sz w:val="24"/>
                  <w:lang w:eastAsia="zh-TW"/>
                </w:rPr>
              </w:pPr>
              <w:hyperlink w:anchor="_Toc12293841" w:history="1">
                <w:r w:rsidRPr="00B528B6">
                  <w:rPr>
                    <w:rStyle w:val="afff9"/>
                    <w:rFonts w:asciiTheme="majorEastAsia" w:hAnsiTheme="majorEastAsia" w:hint="eastAsia"/>
                    <w:noProof/>
                    <w:lang w:eastAsia="zh-TW"/>
                  </w:rPr>
                  <w:t>實作結果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_Toc12293841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DA408D" w14:textId="70C6733A" w:rsidR="00F37432" w:rsidRDefault="00F37432">
              <w:pPr>
                <w:pStyle w:val="2f9"/>
                <w:tabs>
                  <w:tab w:val="right" w:leader="dot" w:pos="9592"/>
                </w:tabs>
                <w:rPr>
                  <w:noProof/>
                  <w:kern w:val="2"/>
                  <w:sz w:val="24"/>
                  <w:lang w:eastAsia="zh-TW"/>
                </w:rPr>
              </w:pPr>
              <w:hyperlink w:anchor="_Toc12293842" w:history="1">
                <w:r w:rsidRPr="00B528B6">
                  <w:rPr>
                    <w:rStyle w:val="afff9"/>
                    <w:rFonts w:asciiTheme="majorEastAsia" w:hAnsiTheme="majorEastAsia" w:hint="eastAsia"/>
                    <w:noProof/>
                    <w:lang w:eastAsia="zh-TW"/>
                  </w:rPr>
                  <w:t>程式碼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_Toc12293842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EB6001" w14:textId="0F143B5C" w:rsidR="00F37432" w:rsidRDefault="00F37432">
              <w:pPr>
                <w:pStyle w:val="2f9"/>
                <w:tabs>
                  <w:tab w:val="right" w:leader="dot" w:pos="9592"/>
                </w:tabs>
                <w:rPr>
                  <w:noProof/>
                  <w:kern w:val="2"/>
                  <w:sz w:val="24"/>
                  <w:lang w:eastAsia="zh-TW"/>
                </w:rPr>
              </w:pPr>
              <w:hyperlink w:anchor="_Toc12293843" w:history="1">
                <w:r w:rsidRPr="00B528B6">
                  <w:rPr>
                    <w:rStyle w:val="afff9"/>
                    <w:rFonts w:asciiTheme="majorEastAsia" w:hAnsiTheme="majorEastAsia" w:hint="eastAsia"/>
                    <w:noProof/>
                    <w:lang w:eastAsia="zh-TW"/>
                  </w:rPr>
                  <w:t>學習心得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_Toc12293843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A649AE" w14:textId="6FE4B84E" w:rsidR="00871E0E" w:rsidRDefault="000530A0" w:rsidP="00766250">
              <w:pPr>
                <w:rPr>
                  <w:b/>
                  <w:bCs/>
                  <w:lang w:val="zh-TW"/>
                </w:rPr>
              </w:pPr>
              <w:r w:rsidRPr="00AA0378">
                <w:rPr>
                  <w:b/>
                  <w:bCs/>
                  <w:color w:val="525252" w:themeColor="accent3" w:themeShade="80"/>
                  <w:lang w:val="zh-TW"/>
                </w:rPr>
                <w:fldChar w:fldCharType="end"/>
              </w:r>
            </w:p>
            <w:p w14:paraId="5C2638DC" w14:textId="41A27456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1055DCAA" w14:textId="3DE6FEC2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61C83C21" w14:textId="0A98F45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8E30AB8" w14:textId="7F18C8D2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4DD104E" w14:textId="0467FFA5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4C71118" w14:textId="48629FA4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A9333A5" w14:textId="6DC050FC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5EFD4E1" w14:textId="2E303C0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B7C34FC" w14:textId="380C4781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4A1FE133" w14:textId="199B3331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20790A0" w14:textId="3D69FB6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5DF02F3" w14:textId="6D6F3503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5E51AF0C" w14:textId="08612BA3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12D3B7D4" w14:textId="4B726ACA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F77A018" w14:textId="1C6EC63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60B746A1" w14:textId="26544967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A90BCBA" w14:textId="3A05E98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545CECA2" w14:textId="17B7E86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7E772AF" w14:textId="6CE896F2" w:rsidR="00C317A9" w:rsidRDefault="00441E5D" w:rsidP="00C317A9">
              <w:pPr>
                <w:pStyle w:val="affffff1"/>
                <w:tabs>
                  <w:tab w:val="left" w:pos="1155"/>
                  <w:tab w:val="center" w:pos="4801"/>
                </w:tabs>
                <w:jc w:val="left"/>
                <w:rPr>
                  <w:rFonts w:asciiTheme="minorHAnsi" w:eastAsiaTheme="minorEastAsia" w:hAnsiTheme="minorHAnsi" w:cstheme="minorBidi"/>
                  <w:color w:val="37B6AE" w:themeColor="accent1"/>
                  <w:lang w:eastAsia="zh-TW"/>
                </w:rPr>
              </w:pPr>
              <w:r>
                <w:rPr>
                  <w:color w:val="F7CAAC" w:themeColor="accent2" w:themeTint="66"/>
                  <w:sz w:val="96"/>
                  <w:szCs w:val="96"/>
                  <w:lang w:val="zh-TW" w:eastAsia="zh-TW"/>
                </w:rPr>
                <w:lastRenderedPageBreak/>
                <w:tab/>
              </w:r>
              <w:r>
                <w:rPr>
                  <w:color w:val="F7CAAC" w:themeColor="accent2" w:themeTint="66"/>
                  <w:sz w:val="96"/>
                  <w:szCs w:val="96"/>
                  <w:lang w:val="zh-TW" w:eastAsia="zh-TW"/>
                </w:rPr>
                <w:tab/>
              </w:r>
              <w:r w:rsidR="00A2264F" w:rsidRPr="00A2264F">
                <w:rPr>
                  <w:rFonts w:hint="eastAsia"/>
                  <w:color w:val="F7CAAC" w:themeColor="accent2" w:themeTint="66"/>
                  <w:sz w:val="96"/>
                  <w:szCs w:val="96"/>
                  <w:lang w:val="zh-TW" w:eastAsia="zh-TW"/>
                </w:rPr>
                <w:t>圖目錄</w:t>
              </w:r>
            </w:p>
            <w:p w14:paraId="05DC5240" w14:textId="53B49A45" w:rsidR="00F37432" w:rsidRPr="00F37432" w:rsidRDefault="00C317A9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298881" w:themeColor="accent1" w:themeShade="BF"/>
                  <w:kern w:val="2"/>
                  <w:sz w:val="32"/>
                  <w:szCs w:val="32"/>
                  <w:lang w:eastAsia="zh-TW"/>
                </w:rPr>
              </w:pPr>
              <w:r w:rsidRPr="00F37432">
                <w:rPr>
                  <w:color w:val="298881" w:themeColor="accent1" w:themeShade="BF"/>
                  <w:sz w:val="32"/>
                  <w:szCs w:val="32"/>
                  <w:lang w:eastAsia="zh-TW"/>
                </w:rPr>
                <w:fldChar w:fldCharType="begin"/>
              </w:r>
              <w:r w:rsidRPr="00F37432">
                <w:rPr>
                  <w:color w:val="298881" w:themeColor="accent1" w:themeShade="BF"/>
                  <w:sz w:val="32"/>
                  <w:szCs w:val="32"/>
                  <w:lang w:eastAsia="zh-TW"/>
                </w:rPr>
                <w:instrText xml:space="preserve"> </w:instrText>
              </w:r>
              <w:r w:rsidRPr="00F37432">
                <w:rPr>
                  <w:rFonts w:hint="eastAsia"/>
                  <w:color w:val="298881" w:themeColor="accent1" w:themeShade="BF"/>
                  <w:sz w:val="32"/>
                  <w:szCs w:val="32"/>
                  <w:lang w:eastAsia="zh-TW"/>
                </w:rPr>
                <w:instrText>TOC \h \z \c "</w:instrText>
              </w:r>
              <w:r w:rsidRPr="00F37432">
                <w:rPr>
                  <w:rFonts w:hint="eastAsia"/>
                  <w:color w:val="298881" w:themeColor="accent1" w:themeShade="BF"/>
                  <w:sz w:val="32"/>
                  <w:szCs w:val="32"/>
                  <w:lang w:eastAsia="zh-TW"/>
                </w:rPr>
                <w:instrText>圖</w:instrText>
              </w:r>
              <w:r w:rsidRPr="00F37432">
                <w:rPr>
                  <w:rFonts w:hint="eastAsia"/>
                  <w:color w:val="298881" w:themeColor="accent1" w:themeShade="BF"/>
                  <w:sz w:val="32"/>
                  <w:szCs w:val="32"/>
                  <w:lang w:eastAsia="zh-TW"/>
                </w:rPr>
                <w:instrText>"</w:instrText>
              </w:r>
              <w:r w:rsidRPr="00F37432">
                <w:rPr>
                  <w:color w:val="298881" w:themeColor="accent1" w:themeShade="BF"/>
                  <w:sz w:val="32"/>
                  <w:szCs w:val="32"/>
                  <w:lang w:eastAsia="zh-TW"/>
                </w:rPr>
                <w:instrText xml:space="preserve"> </w:instrText>
              </w:r>
              <w:r w:rsidRPr="00F37432">
                <w:rPr>
                  <w:color w:val="298881" w:themeColor="accent1" w:themeShade="BF"/>
                  <w:sz w:val="32"/>
                  <w:szCs w:val="32"/>
                  <w:lang w:eastAsia="zh-TW"/>
                </w:rPr>
                <w:fldChar w:fldCharType="separate"/>
              </w:r>
              <w:hyperlink w:anchor="_Toc12293925" w:history="1">
                <w:r w:rsidR="00F37432" w:rsidRPr="00F37432">
                  <w:rPr>
                    <w:rStyle w:val="afff9"/>
                    <w:rFonts w:hint="eastAsia"/>
                    <w:noProof/>
                    <w:color w:val="298881" w:themeColor="accent1" w:themeShade="BF"/>
                    <w:sz w:val="32"/>
                    <w:szCs w:val="32"/>
                  </w:rPr>
                  <w:t>圖</w:t>
                </w:r>
                <w:r w:rsidR="00F37432" w:rsidRPr="00F37432">
                  <w:rPr>
                    <w:rStyle w:val="afff9"/>
                    <w:noProof/>
                    <w:color w:val="298881" w:themeColor="accent1" w:themeShade="BF"/>
                    <w:sz w:val="32"/>
                    <w:szCs w:val="32"/>
                  </w:rPr>
                  <w:t xml:space="preserve"> 1</w:t>
                </w:r>
                <w:r w:rsidR="00F37432" w:rsidRPr="00F37432">
                  <w:rPr>
                    <w:rStyle w:val="afff9"/>
                    <w:rFonts w:hint="eastAsia"/>
                    <w:noProof/>
                    <w:color w:val="298881" w:themeColor="accent1" w:themeShade="BF"/>
                    <w:sz w:val="32"/>
                    <w:szCs w:val="32"/>
                    <w:lang w:eastAsia="zh-TW"/>
                  </w:rPr>
                  <w:t xml:space="preserve">   </w:t>
                </w:r>
                <w:r w:rsidR="00F37432"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tab/>
                </w:r>
                <w:r w:rsidR="00F37432"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begin"/>
                </w:r>
                <w:r w:rsidR="00F37432"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instrText xml:space="preserve"> PAGEREF _Toc12293925 \h </w:instrText>
                </w:r>
                <w:r w:rsidR="00F37432"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</w:r>
                <w:r w:rsidR="00F37432"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separate"/>
                </w:r>
                <w:r w:rsidR="00F37432"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t>4</w:t>
                </w:r>
                <w:r w:rsidR="00F37432"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end"/>
                </w:r>
              </w:hyperlink>
            </w:p>
            <w:p w14:paraId="704C1014" w14:textId="3B47746F" w:rsidR="00F37432" w:rsidRPr="00F37432" w:rsidRDefault="00F37432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298881" w:themeColor="accent1" w:themeShade="BF"/>
                  <w:kern w:val="2"/>
                  <w:sz w:val="32"/>
                  <w:szCs w:val="32"/>
                  <w:lang w:eastAsia="zh-TW"/>
                </w:rPr>
              </w:pPr>
              <w:hyperlink w:anchor="_Toc12293926" w:history="1">
                <w:r w:rsidRPr="00F37432">
                  <w:rPr>
                    <w:rStyle w:val="afff9"/>
                    <w:rFonts w:hint="eastAsia"/>
                    <w:noProof/>
                    <w:color w:val="298881" w:themeColor="accent1" w:themeShade="BF"/>
                    <w:sz w:val="32"/>
                    <w:szCs w:val="32"/>
                  </w:rPr>
                  <w:t>圖</w:t>
                </w:r>
                <w:r w:rsidRPr="00F37432">
                  <w:rPr>
                    <w:rStyle w:val="afff9"/>
                    <w:noProof/>
                    <w:color w:val="298881" w:themeColor="accent1" w:themeShade="BF"/>
                    <w:sz w:val="32"/>
                    <w:szCs w:val="32"/>
                  </w:rPr>
                  <w:t xml:space="preserve"> 2</w:t>
                </w:r>
                <w:r w:rsidRPr="00F37432">
                  <w:rPr>
                    <w:rStyle w:val="afff9"/>
                    <w:rFonts w:hint="eastAsia"/>
                    <w:noProof/>
                    <w:color w:val="298881" w:themeColor="accent1" w:themeShade="BF"/>
                    <w:sz w:val="32"/>
                    <w:szCs w:val="32"/>
                    <w:lang w:eastAsia="zh-TW"/>
                  </w:rPr>
                  <w:t xml:space="preserve">   </w:t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tab/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begin"/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instrText xml:space="preserve"> PAGEREF _Toc12293926 \h </w:instrText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separate"/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t>5</w:t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end"/>
                </w:r>
              </w:hyperlink>
            </w:p>
            <w:p w14:paraId="3111BD43" w14:textId="584845D2" w:rsidR="00F37432" w:rsidRPr="00F37432" w:rsidRDefault="00F37432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298881" w:themeColor="accent1" w:themeShade="BF"/>
                  <w:kern w:val="2"/>
                  <w:sz w:val="32"/>
                  <w:szCs w:val="32"/>
                  <w:lang w:eastAsia="zh-TW"/>
                </w:rPr>
              </w:pPr>
              <w:hyperlink w:anchor="_Toc12293927" w:history="1">
                <w:r w:rsidRPr="00F37432">
                  <w:rPr>
                    <w:rStyle w:val="afff9"/>
                    <w:rFonts w:hint="eastAsia"/>
                    <w:noProof/>
                    <w:color w:val="298881" w:themeColor="accent1" w:themeShade="BF"/>
                    <w:sz w:val="32"/>
                    <w:szCs w:val="32"/>
                  </w:rPr>
                  <w:t>圖</w:t>
                </w:r>
                <w:r w:rsidRPr="00F37432">
                  <w:rPr>
                    <w:rStyle w:val="afff9"/>
                    <w:noProof/>
                    <w:color w:val="298881" w:themeColor="accent1" w:themeShade="BF"/>
                    <w:sz w:val="32"/>
                    <w:szCs w:val="32"/>
                  </w:rPr>
                  <w:t xml:space="preserve"> 3</w:t>
                </w:r>
                <w:r w:rsidRPr="00F37432">
                  <w:rPr>
                    <w:rStyle w:val="afff9"/>
                    <w:rFonts w:hint="eastAsia"/>
                    <w:noProof/>
                    <w:color w:val="298881" w:themeColor="accent1" w:themeShade="BF"/>
                    <w:sz w:val="32"/>
                    <w:szCs w:val="32"/>
                    <w:lang w:eastAsia="zh-TW"/>
                  </w:rPr>
                  <w:t xml:space="preserve">    </w:t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tab/>
                </w:r>
                <w:r w:rsidRPr="00F37432">
                  <w:rPr>
                    <w:rFonts w:hint="eastAsia"/>
                    <w:noProof/>
                    <w:webHidden/>
                    <w:color w:val="298881" w:themeColor="accent1" w:themeShade="BF"/>
                    <w:sz w:val="32"/>
                    <w:szCs w:val="32"/>
                    <w:lang w:eastAsia="zh-TW"/>
                  </w:rPr>
                  <w:t xml:space="preserve"> </w:t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begin"/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instrText xml:space="preserve"> PAGEREF _Toc12293927 \h </w:instrText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separate"/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t>5</w:t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end"/>
                </w:r>
              </w:hyperlink>
            </w:p>
            <w:p w14:paraId="10967FB2" w14:textId="242AE297" w:rsidR="00F37432" w:rsidRPr="00F37432" w:rsidRDefault="00F37432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298881" w:themeColor="accent1" w:themeShade="BF"/>
                  <w:kern w:val="2"/>
                  <w:sz w:val="32"/>
                  <w:szCs w:val="32"/>
                  <w:lang w:eastAsia="zh-TW"/>
                </w:rPr>
              </w:pPr>
              <w:hyperlink w:anchor="_Toc12293928" w:history="1">
                <w:r w:rsidRPr="00F37432">
                  <w:rPr>
                    <w:rStyle w:val="afff9"/>
                    <w:rFonts w:hint="eastAsia"/>
                    <w:noProof/>
                    <w:color w:val="298881" w:themeColor="accent1" w:themeShade="BF"/>
                    <w:sz w:val="32"/>
                    <w:szCs w:val="32"/>
                  </w:rPr>
                  <w:t>圖</w:t>
                </w:r>
                <w:r w:rsidRPr="00F37432">
                  <w:rPr>
                    <w:rStyle w:val="afff9"/>
                    <w:noProof/>
                    <w:color w:val="298881" w:themeColor="accent1" w:themeShade="BF"/>
                    <w:sz w:val="32"/>
                    <w:szCs w:val="32"/>
                  </w:rPr>
                  <w:t xml:space="preserve"> 4</w:t>
                </w:r>
                <w:r w:rsidRPr="00F37432">
                  <w:rPr>
                    <w:rStyle w:val="afff9"/>
                    <w:rFonts w:hint="eastAsia"/>
                    <w:noProof/>
                    <w:color w:val="298881" w:themeColor="accent1" w:themeShade="BF"/>
                    <w:sz w:val="32"/>
                    <w:szCs w:val="32"/>
                    <w:lang w:eastAsia="zh-TW"/>
                  </w:rPr>
                  <w:t xml:space="preserve">   </w:t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tab/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begin"/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instrText xml:space="preserve"> PAGEREF _Toc12293928 \h </w:instrText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separate"/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t>6</w:t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end"/>
                </w:r>
              </w:hyperlink>
            </w:p>
            <w:p w14:paraId="78AD86A9" w14:textId="56D84503" w:rsidR="00F37432" w:rsidRPr="00F37432" w:rsidRDefault="00F37432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298881" w:themeColor="accent1" w:themeShade="BF"/>
                  <w:kern w:val="2"/>
                  <w:sz w:val="32"/>
                  <w:szCs w:val="32"/>
                  <w:lang w:eastAsia="zh-TW"/>
                </w:rPr>
              </w:pPr>
              <w:hyperlink w:anchor="_Toc12293929" w:history="1">
                <w:r w:rsidRPr="00F37432">
                  <w:rPr>
                    <w:rStyle w:val="afff9"/>
                    <w:rFonts w:hint="eastAsia"/>
                    <w:noProof/>
                    <w:color w:val="298881" w:themeColor="accent1" w:themeShade="BF"/>
                    <w:sz w:val="32"/>
                    <w:szCs w:val="32"/>
                  </w:rPr>
                  <w:t>圖</w:t>
                </w:r>
                <w:r w:rsidRPr="00F37432">
                  <w:rPr>
                    <w:rStyle w:val="afff9"/>
                    <w:noProof/>
                    <w:color w:val="298881" w:themeColor="accent1" w:themeShade="BF"/>
                    <w:sz w:val="32"/>
                    <w:szCs w:val="32"/>
                  </w:rPr>
                  <w:t xml:space="preserve"> 5</w:t>
                </w:r>
                <w:r w:rsidRPr="00F37432">
                  <w:rPr>
                    <w:rStyle w:val="afff9"/>
                    <w:rFonts w:hint="eastAsia"/>
                    <w:noProof/>
                    <w:color w:val="298881" w:themeColor="accent1" w:themeShade="BF"/>
                    <w:sz w:val="32"/>
                    <w:szCs w:val="32"/>
                    <w:lang w:eastAsia="zh-TW"/>
                  </w:rPr>
                  <w:t xml:space="preserve">   </w:t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tab/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begin"/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instrText xml:space="preserve"> PAGEREF _Toc12293929 \h </w:instrText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separate"/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t>7</w:t>
                </w:r>
                <w:r w:rsidRPr="00F37432">
                  <w:rPr>
                    <w:noProof/>
                    <w:webHidden/>
                    <w:color w:val="298881" w:themeColor="accent1" w:themeShade="BF"/>
                    <w:sz w:val="32"/>
                    <w:szCs w:val="32"/>
                  </w:rPr>
                  <w:fldChar w:fldCharType="end"/>
                </w:r>
              </w:hyperlink>
            </w:p>
            <w:p w14:paraId="31F3A38C" w14:textId="539B3F68" w:rsidR="00C317A9" w:rsidRPr="00C317A9" w:rsidRDefault="00C317A9" w:rsidP="00C317A9">
              <w:pPr>
                <w:rPr>
                  <w:lang w:eastAsia="zh-TW"/>
                </w:rPr>
              </w:pPr>
              <w:r w:rsidRPr="00F37432">
                <w:rPr>
                  <w:color w:val="298881" w:themeColor="accent1" w:themeShade="BF"/>
                  <w:sz w:val="32"/>
                  <w:szCs w:val="32"/>
                  <w:lang w:eastAsia="zh-TW"/>
                </w:rPr>
                <w:fldChar w:fldCharType="end"/>
              </w:r>
            </w:p>
            <w:p w14:paraId="67042B78" w14:textId="5AB81680" w:rsidR="000058B4" w:rsidRPr="000058B4" w:rsidRDefault="000058B4" w:rsidP="000058B4">
              <w:pPr>
                <w:rPr>
                  <w:lang w:eastAsia="zh-TW"/>
                </w:rPr>
              </w:pPr>
            </w:p>
            <w:p w14:paraId="10177E27" w14:textId="2F663C09" w:rsidR="00430857" w:rsidRPr="00C855D7" w:rsidRDefault="00722ED5" w:rsidP="00AD7929">
              <w:pPr>
                <w:jc w:val="both"/>
                <w:rPr>
                  <w:lang w:eastAsia="zh-TW"/>
                </w:rPr>
              </w:pPr>
            </w:p>
            <w:bookmarkStart w:id="1" w:name="_GoBack" w:displacedByCustomXml="next"/>
            <w:bookmarkEnd w:id="1" w:displacedByCustomXml="next"/>
          </w:sdtContent>
        </w:sdt>
      </w:sdtContent>
    </w:sdt>
    <w:tbl>
      <w:tblPr>
        <w:tblW w:w="496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左側表格版面配置​​"/>
      </w:tblPr>
      <w:tblGrid>
        <w:gridCol w:w="9541"/>
      </w:tblGrid>
      <w:tr w:rsidR="00A5659B" w:rsidRPr="005152F2" w14:paraId="2DD2BEEF" w14:textId="77777777" w:rsidTr="00127645">
        <w:trPr>
          <w:trHeight w:val="11817"/>
        </w:trPr>
        <w:tc>
          <w:tcPr>
            <w:tcW w:w="9541" w:type="dxa"/>
            <w:tcBorders>
              <w:bottom w:val="single" w:sz="4" w:space="0" w:color="auto"/>
            </w:tcBorders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右側表格版面配置​​"/>
            </w:tblPr>
            <w:tblGrid>
              <w:gridCol w:w="9541"/>
            </w:tblGrid>
            <w:tr w:rsidR="00A5659B" w:rsidRPr="00893BE2" w14:paraId="04D86E36" w14:textId="77777777" w:rsidTr="005B4B3A">
              <w:trPr>
                <w:trHeight w:val="359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F1DE969" w14:textId="77777777" w:rsidR="00BA3762" w:rsidRPr="0012103D" w:rsidRDefault="00BA3762" w:rsidP="0012103D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F8B2609" w14:textId="256E3040" w:rsidR="00623ACF" w:rsidRPr="00442264" w:rsidRDefault="00777375" w:rsidP="00442264">
                  <w:pPr>
                    <w:pStyle w:val="21"/>
                    <w:rPr>
                      <w:rFonts w:asciiTheme="minorEastAsia" w:eastAsiaTheme="minorEastAsia" w:hAnsiTheme="minorEastAsia" w:hint="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2" w:name="_Toc12293840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t>題目</w:t>
                  </w:r>
                  <w:bookmarkEnd w:id="2"/>
                </w:p>
                <w:p w14:paraId="6CB9BCD8" w14:textId="52FBDDFD" w:rsidR="00442264" w:rsidRDefault="00442264" w:rsidP="00442264">
                  <w:pPr>
                    <w:ind w:left="728" w:hangingChars="280" w:hanging="728"/>
                    <w:jc w:val="both"/>
                    <w:rPr>
                      <w:rFonts w:ascii="微軟正黑體" w:eastAsia="微軟正黑體" w:hAnsi="微軟正黑體"/>
                      <w:b/>
                      <w:color w:val="5A6F8C"/>
                      <w:sz w:val="26"/>
                      <w:szCs w:val="26"/>
                      <w:lang w:eastAsia="zh-TW"/>
                    </w:rPr>
                  </w:pPr>
                  <w:r w:rsidRPr="00442264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題目：綜合本學期所學習到MVC網頁技術、HTML</w:t>
                  </w:r>
                  <w:r w:rsidRPr="00442264">
                    <w:rPr>
                      <w:rFonts w:ascii="微軟正黑體" w:eastAsia="微軟正黑體" w:hAnsi="微軟正黑體"/>
                      <w:b/>
                      <w:color w:val="5A6F8C"/>
                      <w:sz w:val="26"/>
                      <w:szCs w:val="26"/>
                      <w:lang w:eastAsia="zh-TW"/>
                    </w:rPr>
                    <w:t>5</w:t>
                  </w:r>
                  <w:r w:rsidRPr="00442264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+jQeruy+Boot</w:t>
                  </w:r>
                  <w:r w:rsidRPr="00442264">
                    <w:rPr>
                      <w:rFonts w:ascii="微軟正黑體" w:eastAsia="微軟正黑體" w:hAnsi="微軟正黑體"/>
                      <w:b/>
                      <w:color w:val="5A6F8C"/>
                      <w:sz w:val="26"/>
                      <w:szCs w:val="26"/>
                      <w:lang w:eastAsia="zh-TW"/>
                    </w:rPr>
                    <w:t>str</w:t>
                  </w:r>
                  <w:r w:rsidRPr="00442264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ap網頁技術、W</w:t>
                  </w:r>
                  <w:r w:rsidRPr="00442264">
                    <w:rPr>
                      <w:rFonts w:ascii="微軟正黑體" w:eastAsia="微軟正黑體" w:hAnsi="微軟正黑體"/>
                      <w:b/>
                      <w:color w:val="5A6F8C"/>
                      <w:sz w:val="26"/>
                      <w:szCs w:val="26"/>
                      <w:lang w:eastAsia="zh-TW"/>
                    </w:rPr>
                    <w:t>eb API</w:t>
                  </w:r>
                  <w:r w:rsidRPr="00442264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技術，並採用C</w:t>
                  </w:r>
                  <w:r w:rsidRPr="00442264">
                    <w:rPr>
                      <w:rFonts w:ascii="微軟正黑體" w:eastAsia="微軟正黑體" w:hAnsi="微軟正黑體"/>
                      <w:b/>
                      <w:color w:val="5A6F8C"/>
                      <w:sz w:val="26"/>
                      <w:szCs w:val="26"/>
                      <w:lang w:eastAsia="zh-TW"/>
                    </w:rPr>
                    <w:t>ode First</w:t>
                  </w:r>
                  <w:r w:rsidRPr="00442264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方式建立資料庫，建置含資料庫之雲端服務與其MVC網頁操作介面(參考課本)或</w:t>
                  </w:r>
                  <w:proofErr w:type="spellStart"/>
                  <w:r w:rsidRPr="00442264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HTML+jQuery+Bootstrap</w:t>
                  </w:r>
                  <w:proofErr w:type="spellEnd"/>
                  <w:r w:rsidRPr="00442264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網頁操作介面，要求如下：</w:t>
                  </w:r>
                </w:p>
                <w:p w14:paraId="238014EB" w14:textId="77777777" w:rsidR="00442264" w:rsidRPr="00442264" w:rsidRDefault="00442264" w:rsidP="00442264">
                  <w:pPr>
                    <w:ind w:left="728" w:hangingChars="280" w:hanging="728"/>
                    <w:jc w:val="both"/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</w:pPr>
                </w:p>
                <w:p w14:paraId="2C8EA2E1" w14:textId="77777777" w:rsidR="00442264" w:rsidRPr="00442264" w:rsidRDefault="00442264" w:rsidP="00442264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必須採用C</w:t>
                  </w:r>
                  <w:r w:rsidRPr="00442264"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  <w:t>ode First</w:t>
                  </w:r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的方式建置We</w:t>
                  </w:r>
                  <w:r w:rsidRPr="00442264"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  <w:t>b API</w:t>
                  </w:r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之資料庫(Mo</w:t>
                  </w:r>
                  <w:r w:rsidRPr="00442264"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  <w:t>del</w:t>
                  </w:r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)。</w:t>
                  </w:r>
                </w:p>
                <w:p w14:paraId="770B67AE" w14:textId="77777777" w:rsidR="00442264" w:rsidRPr="00442264" w:rsidRDefault="00442264" w:rsidP="00442264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一個雲端服務可以包含數個方法(A</w:t>
                  </w:r>
                  <w:r w:rsidRPr="00442264"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  <w:t>ction)</w:t>
                  </w:r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，雲端服務的內容請自訂，除了一般的服務方法外，一定要包含資料庫之新增、查詢、修改及刪除等方法。自訂的功能不能和之前繳交的作業一樣，也不能與老師的範例相同。請花揮創意。</w:t>
                  </w:r>
                </w:p>
                <w:p w14:paraId="0B95652A" w14:textId="77777777" w:rsidR="00442264" w:rsidRPr="00442264" w:rsidRDefault="00442264" w:rsidP="00442264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W</w:t>
                  </w:r>
                  <w:r w:rsidRPr="00442264"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  <w:t>eb API</w:t>
                  </w:r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服務及資料庫要部署到你的雲端空間，使它成為雲端服務及雲端資料庫。</w:t>
                  </w:r>
                </w:p>
                <w:p w14:paraId="7D56C5E9" w14:textId="77777777" w:rsidR="00442264" w:rsidRPr="00442264" w:rsidRDefault="00442264" w:rsidP="00442264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利用</w:t>
                  </w:r>
                  <w:proofErr w:type="spellStart"/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PostMan</w:t>
                  </w:r>
                  <w:proofErr w:type="spellEnd"/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測試你的服務。</w:t>
                  </w:r>
                </w:p>
                <w:p w14:paraId="04F36AB1" w14:textId="77777777" w:rsidR="00442264" w:rsidRPr="00442264" w:rsidRDefault="00442264" w:rsidP="00442264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為你的服務建置一個MVC網頁專案或是直接在Web API專案下建置基於HTML</w:t>
                  </w:r>
                  <w:r w:rsidRPr="00442264"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  <w:t>5</w:t>
                  </w:r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+jQeruy+Boot</w:t>
                  </w:r>
                  <w:r w:rsidRPr="00442264"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  <w:t>str</w:t>
                  </w:r>
                  <w:r w:rsidRPr="00442264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ap技術之網頁，可以來操作你建立的雲端服務，也須將你的網頁部署到你的雲端空間(MVC專案請部署在與服務不同的目錄中)。</w:t>
                  </w:r>
                </w:p>
                <w:p w14:paraId="35327ABA" w14:textId="5C12DF23" w:rsidR="00623ACF" w:rsidRPr="00442264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B07169B" w14:textId="617E4470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41457F3" w14:textId="201710D7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FEDB9B6" w14:textId="2577F029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54523A6" w14:textId="18826224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CFBCA3B" w14:textId="05624CD3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729FB05" w14:textId="6E02FCEA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3AD9DBD" w14:textId="04D7917F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CF563AA" w14:textId="22C0E631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D4B98C0" w14:textId="77777777" w:rsidR="00623ACF" w:rsidRPr="00777375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4157A79" w14:textId="34782C0D" w:rsidR="00664430" w:rsidRPr="00B23A10" w:rsidRDefault="001173B8" w:rsidP="00664430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3" w:name="_Toc12293841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t>實作結果</w:t>
                  </w:r>
                  <w:bookmarkEnd w:id="3"/>
                </w:p>
                <w:p w14:paraId="5E791C02" w14:textId="24E904DF" w:rsidR="00CC0080" w:rsidRPr="00871701" w:rsidRDefault="00903286" w:rsidP="004A4456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操作畫面</w:t>
                  </w:r>
                </w:p>
                <w:p w14:paraId="600CA9FE" w14:textId="3A14D2B8" w:rsidR="00C82645" w:rsidRDefault="00871701" w:rsidP="003A4D1D">
                  <w:pPr>
                    <w:pStyle w:val="affff5"/>
                    <w:widowControl w:val="0"/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首頁</w:t>
                  </w:r>
                </w:p>
                <w:p w14:paraId="4BE4BD33" w14:textId="6677D6B3" w:rsidR="007D3E8C" w:rsidRDefault="007D3E8C" w:rsidP="007D3E8C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部屬網址</w:t>
                  </w:r>
                </w:p>
                <w:p w14:paraId="1E747835" w14:textId="1DCD8D83" w:rsidR="007D3E8C" w:rsidRDefault="007D3E8C" w:rsidP="007D3E8C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hyperlink r:id="rId11" w:history="1">
                    <w:r w:rsidRPr="0079105D">
                      <w:rPr>
                        <w:rStyle w:val="afff9"/>
                        <w:rFonts w:ascii="微軟正黑體" w:eastAsia="微軟正黑體" w:hAnsi="微軟正黑體"/>
                        <w:sz w:val="24"/>
                        <w:szCs w:val="24"/>
                        <w:lang w:eastAsia="zh-TW"/>
                      </w:rPr>
                      <w:t>http://140.137.41.136:5558/A6409001/HW04/Index.html</w:t>
                    </w:r>
                  </w:hyperlink>
                </w:p>
                <w:p w14:paraId="3AD29F9B" w14:textId="77777777" w:rsidR="007D3E8C" w:rsidRDefault="007D3E8C" w:rsidP="007D3E8C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914EF2D" w14:textId="77777777" w:rsidR="00F37432" w:rsidRDefault="00871701" w:rsidP="00F37432">
                  <w:pPr>
                    <w:keepNext/>
                    <w:widowControl w:val="0"/>
                    <w:spacing w:after="0" w:line="240" w:lineRule="auto"/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570F3F8B" wp14:editId="02728416">
                        <wp:extent cx="5229946" cy="3613148"/>
                        <wp:effectExtent l="0" t="0" r="0" b="6985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API+MVC1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29946" cy="36131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088511" w14:textId="7C1182D0" w:rsidR="000A6468" w:rsidRPr="00F37432" w:rsidRDefault="00F37432" w:rsidP="00F37432">
                  <w:pPr>
                    <w:pStyle w:val="afd"/>
                    <w:rPr>
                      <w:rFonts w:eastAsia="STZhongsong" w:hint="eastAsia"/>
                    </w:rPr>
                  </w:pPr>
                  <w:bookmarkStart w:id="4" w:name="_Toc12293925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bookmarkEnd w:id="4"/>
                  <w:r>
                    <w:fldChar w:fldCharType="end"/>
                  </w:r>
                </w:p>
                <w:p w14:paraId="009B47FB" w14:textId="4144BDD2" w:rsidR="005411A9" w:rsidRPr="00B96CDF" w:rsidRDefault="007D3E8C" w:rsidP="00B96CDF">
                  <w:pPr>
                    <w:pStyle w:val="affff5"/>
                    <w:widowControl w:val="0"/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查詢</w:t>
                  </w:r>
                </w:p>
                <w:p w14:paraId="0D4C2F0B" w14:textId="77777777" w:rsidR="00F37432" w:rsidRDefault="005411A9" w:rsidP="00F37432">
                  <w:pPr>
                    <w:pStyle w:val="affff5"/>
                    <w:keepNext/>
                    <w:widowControl w:val="0"/>
                    <w:spacing w:after="0" w:line="240" w:lineRule="auto"/>
                    <w:ind w:leftChars="18" w:left="40"/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5A6F8C"/>
                      <w:sz w:val="24"/>
                      <w:szCs w:val="24"/>
                      <w:lang w:eastAsia="zh-TW"/>
                    </w:rPr>
                    <w:lastRenderedPageBreak/>
                    <w:drawing>
                      <wp:inline distT="0" distB="0" distL="0" distR="0" wp14:anchorId="6CE825C3" wp14:editId="11162950">
                        <wp:extent cx="4762500" cy="3290210"/>
                        <wp:effectExtent l="0" t="0" r="0" b="5715"/>
                        <wp:docPr id="18" name="圖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API+MVC2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5764" cy="3292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B97DA9" w14:textId="61D4C295" w:rsidR="00B96CDF" w:rsidRDefault="00F37432" w:rsidP="00F37432">
                  <w:pPr>
                    <w:pStyle w:val="afd"/>
                  </w:pPr>
                  <w:bookmarkStart w:id="5" w:name="_Toc12293926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bookmarkEnd w:id="5"/>
                  <w:r>
                    <w:fldChar w:fldCharType="end"/>
                  </w:r>
                </w:p>
                <w:p w14:paraId="32C74E5A" w14:textId="12AE1E1F" w:rsidR="005411A9" w:rsidRDefault="007D3E8C" w:rsidP="006554EA">
                  <w:pPr>
                    <w:pStyle w:val="affff5"/>
                    <w:widowControl w:val="0"/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刪除</w:t>
                  </w:r>
                </w:p>
                <w:p w14:paraId="3CC6355F" w14:textId="77777777" w:rsidR="006554EA" w:rsidRPr="006554EA" w:rsidRDefault="006554EA" w:rsidP="006554EA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644E2C2" w14:textId="77777777" w:rsidR="00F37432" w:rsidRDefault="005411A9" w:rsidP="00F37432">
                  <w:pPr>
                    <w:keepNext/>
                    <w:widowControl w:val="0"/>
                    <w:spacing w:after="0" w:line="240" w:lineRule="auto"/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5A6F8C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10DB1448" wp14:editId="790155A5">
                        <wp:extent cx="4324986" cy="2987950"/>
                        <wp:effectExtent l="0" t="0" r="0" b="3175"/>
                        <wp:docPr id="19" name="圖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API+MVC3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32880" cy="29934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98F309" w14:textId="4DAA2590" w:rsidR="005411A9" w:rsidRDefault="00F37432" w:rsidP="00F37432">
                  <w:pPr>
                    <w:pStyle w:val="afd"/>
                  </w:pPr>
                  <w:bookmarkStart w:id="6" w:name="_Toc12293927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bookmarkEnd w:id="6"/>
                  <w:r>
                    <w:fldChar w:fldCharType="end"/>
                  </w:r>
                </w:p>
                <w:p w14:paraId="30B6F709" w14:textId="77777777" w:rsidR="00F37432" w:rsidRPr="00F37432" w:rsidRDefault="00F37432" w:rsidP="00F37432">
                  <w:pPr>
                    <w:rPr>
                      <w:rFonts w:eastAsia="STZhongsong" w:hint="eastAsia"/>
                    </w:rPr>
                  </w:pPr>
                </w:p>
                <w:p w14:paraId="7FA3C0BC" w14:textId="303E017B" w:rsidR="007D3E8C" w:rsidRDefault="007D3E8C" w:rsidP="007D3E8C">
                  <w:pPr>
                    <w:pStyle w:val="affff5"/>
                    <w:widowControl w:val="0"/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lastRenderedPageBreak/>
                    <w:t>管理</w:t>
                  </w:r>
                </w:p>
                <w:p w14:paraId="7DB0E662" w14:textId="36ED2FB5" w:rsidR="00442264" w:rsidRDefault="00442264" w:rsidP="00DC635B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</w:p>
                <w:p w14:paraId="044BCD29" w14:textId="77777777" w:rsidR="00F37432" w:rsidRDefault="00442264" w:rsidP="00F37432">
                  <w:pPr>
                    <w:keepNext/>
                    <w:widowControl w:val="0"/>
                    <w:spacing w:after="0" w:line="240" w:lineRule="auto"/>
                  </w:pPr>
                  <w:r>
                    <w:rPr>
                      <w:rFonts w:ascii="微軟正黑體" w:eastAsia="微軟正黑體" w:hAnsi="微軟正黑體"/>
                      <w:b/>
                      <w:noProof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drawing>
                      <wp:inline distT="0" distB="0" distL="0" distR="0" wp14:anchorId="4650F822" wp14:editId="799B08B3">
                        <wp:extent cx="5601335" cy="3869690"/>
                        <wp:effectExtent l="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API5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335" cy="3869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4C137D" w14:textId="5F4D0E9B" w:rsidR="00442264" w:rsidRDefault="00F37432" w:rsidP="00F37432">
                  <w:pPr>
                    <w:pStyle w:val="afd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bookmarkStart w:id="7" w:name="_Toc12293928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bookmarkEnd w:id="7"/>
                  <w:r>
                    <w:fldChar w:fldCharType="end"/>
                  </w:r>
                </w:p>
                <w:p w14:paraId="27D8AC96" w14:textId="5D851717" w:rsidR="00442264" w:rsidRDefault="00442264" w:rsidP="00DC635B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</w:p>
                <w:p w14:paraId="0B843B54" w14:textId="504080C5" w:rsidR="00DC635B" w:rsidRPr="007735BB" w:rsidRDefault="00903286" w:rsidP="00DC635B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操作影片</w:t>
                  </w:r>
                </w:p>
                <w:p w14:paraId="0BCD6044" w14:textId="55CA394A" w:rsidR="000A6468" w:rsidRDefault="000A6468" w:rsidP="006351C3">
                  <w:pPr>
                    <w:widowControl w:val="0"/>
                    <w:tabs>
                      <w:tab w:val="left" w:pos="1425"/>
                    </w:tabs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662FC7B" w14:textId="2526AE33" w:rsidR="0035454F" w:rsidRPr="001A6014" w:rsidRDefault="006351C3" w:rsidP="001A6014">
                  <w:pPr>
                    <w:pStyle w:val="affff5"/>
                    <w:widowControl w:val="0"/>
                    <w:numPr>
                      <w:ilvl w:val="0"/>
                      <w:numId w:val="36"/>
                    </w:numPr>
                    <w:spacing w:after="0" w:line="240" w:lineRule="auto"/>
                    <w:jc w:val="left"/>
                    <w:rPr>
                      <w:rStyle w:val="afff9"/>
                      <w:rFonts w:ascii="微軟正黑體" w:eastAsia="微軟正黑體" w:hAnsi="微軟正黑體"/>
                      <w:color w:val="5A6F8C"/>
                      <w:sz w:val="24"/>
                      <w:szCs w:val="24"/>
                      <w:u w:val="none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有聲音_手機錄影</w:t>
                  </w:r>
                </w:p>
                <w:p w14:paraId="4960488D" w14:textId="61370776" w:rsidR="0035454F" w:rsidRDefault="00F37432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hyperlink r:id="rId16" w:history="1">
                    <w:r w:rsidRPr="0079105D">
                      <w:rPr>
                        <w:rStyle w:val="afff9"/>
                        <w:rFonts w:ascii="微軟正黑體" w:eastAsia="微軟正黑體" w:hAnsi="微軟正黑體"/>
                        <w:sz w:val="24"/>
                        <w:szCs w:val="24"/>
                        <w:lang w:eastAsia="zh-TW"/>
                      </w:rPr>
                      <w:t>https://drive.google.com/file/d/1-GKMNiwGWT__ktMda6Zob6YruzE3XZ5H/view?usp=sharing</w:t>
                    </w:r>
                  </w:hyperlink>
                </w:p>
                <w:p w14:paraId="2B04C480" w14:textId="77777777" w:rsidR="00F37432" w:rsidRDefault="00F37432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A7C0D9A" w14:textId="3091708C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6977D34" w14:textId="7AC5563C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F8A27B1" w14:textId="3538DE5F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1B7BBD3" w14:textId="7F3AB9C3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1FA1ECE" w14:textId="43D80522" w:rsidR="0035454F" w:rsidRPr="0035454F" w:rsidRDefault="0035454F" w:rsidP="0035454F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33A795D" w14:textId="0F2FADBA" w:rsidR="008E43C1" w:rsidRPr="000A2425" w:rsidRDefault="006351C3" w:rsidP="000A2425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8" w:name="_Toc12293842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t>程式碼</w:t>
                  </w:r>
                  <w:bookmarkEnd w:id="8"/>
                </w:p>
                <w:p w14:paraId="134A97BA" w14:textId="77777777" w:rsidR="000A2425" w:rsidRPr="000A2425" w:rsidRDefault="000A2425" w:rsidP="000A2425">
                  <w:pPr>
                    <w:ind w:left="728" w:hangingChars="280" w:hanging="728"/>
                    <w:jc w:val="both"/>
                    <w:rPr>
                      <w:rFonts w:ascii="微軟正黑體" w:eastAsia="微軟正黑體" w:hAnsi="微軟正黑體"/>
                      <w:b/>
                      <w:color w:val="5A6F8C"/>
                      <w:sz w:val="26"/>
                      <w:szCs w:val="26"/>
                      <w:lang w:eastAsia="zh-TW"/>
                    </w:rPr>
                  </w:pPr>
                  <w:r w:rsidRPr="000A2425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程式碼說明：</w:t>
                  </w:r>
                  <w:r w:rsidRPr="000A2425">
                    <w:rPr>
                      <w:rFonts w:ascii="微軟正黑體" w:eastAsia="微軟正黑體" w:hAnsi="微軟正黑體"/>
                      <w:b/>
                      <w:color w:val="5A6F8C"/>
                      <w:sz w:val="26"/>
                      <w:szCs w:val="26"/>
                      <w:lang w:eastAsia="zh-TW"/>
                    </w:rPr>
                    <w:t xml:space="preserve"> </w:t>
                  </w:r>
                </w:p>
                <w:p w14:paraId="2FAB82E1" w14:textId="77777777" w:rsidR="000A2425" w:rsidRPr="000A2425" w:rsidRDefault="000A2425" w:rsidP="000A2425">
                  <w:pPr>
                    <w:ind w:left="728" w:hangingChars="280" w:hanging="728"/>
                    <w:jc w:val="both"/>
                    <w:rPr>
                      <w:rFonts w:ascii="微軟正黑體" w:eastAsia="微軟正黑體" w:hAnsi="微軟正黑體"/>
                      <w:b/>
                      <w:color w:val="5A6F8C"/>
                      <w:sz w:val="26"/>
                      <w:szCs w:val="26"/>
                      <w:lang w:eastAsia="zh-TW"/>
                    </w:rPr>
                  </w:pPr>
                  <w:r w:rsidRPr="000A2425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老師期末</w:t>
                  </w:r>
                  <w:proofErr w:type="gramStart"/>
                  <w:r w:rsidRPr="000A2425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有教用</w:t>
                  </w:r>
                  <w:proofErr w:type="spellStart"/>
                  <w:proofErr w:type="gramEnd"/>
                  <w:r w:rsidRPr="000A2425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github</w:t>
                  </w:r>
                  <w:proofErr w:type="spellEnd"/>
                  <w:r w:rsidRPr="000A2425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放程式碼，所以我就把程式碼放在</w:t>
                  </w:r>
                  <w:proofErr w:type="spellStart"/>
                  <w:r w:rsidRPr="000A2425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github</w:t>
                  </w:r>
                  <w:proofErr w:type="spellEnd"/>
                  <w:r w:rsidRPr="000A2425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了。</w:t>
                  </w:r>
                </w:p>
                <w:p w14:paraId="4AC1CC17" w14:textId="7DC89BEB" w:rsidR="00AD323C" w:rsidRPr="00191F4B" w:rsidRDefault="000A2425" w:rsidP="00191F4B">
                  <w:pPr>
                    <w:ind w:left="728" w:hangingChars="280" w:hanging="728"/>
                    <w:jc w:val="both"/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</w:pPr>
                  <w:r w:rsidRPr="000A2425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如下圖</w:t>
                  </w:r>
                </w:p>
                <w:p w14:paraId="2308AF24" w14:textId="77777777" w:rsidR="00F37432" w:rsidRDefault="00191F4B" w:rsidP="00F37432">
                  <w:pPr>
                    <w:keepNext/>
                    <w:widowControl w:val="0"/>
                    <w:spacing w:after="0" w:line="240" w:lineRule="auto"/>
                  </w:pPr>
                  <w:r>
                    <w:rPr>
                      <w:noProof/>
                      <w:lang w:eastAsia="zh-TW"/>
                    </w:rPr>
                    <w:drawing>
                      <wp:inline distT="0" distB="0" distL="0" distR="0" wp14:anchorId="249E5657" wp14:editId="702D7F80">
                        <wp:extent cx="4258310" cy="3070272"/>
                        <wp:effectExtent l="0" t="0" r="8890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24394" cy="3117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84F5DA" w14:textId="1C377D6F" w:rsidR="006C4262" w:rsidRPr="00F37432" w:rsidRDefault="00F37432" w:rsidP="00F37432">
                  <w:pPr>
                    <w:pStyle w:val="afd"/>
                    <w:rPr>
                      <w:rFonts w:eastAsia="STZhongsong" w:hint="eastAsia"/>
                    </w:rPr>
                  </w:pPr>
                  <w:bookmarkStart w:id="9" w:name="_Toc12293929"/>
                  <w:r>
                    <w:rPr>
                      <w:rFonts w:hint="eastAsia"/>
                    </w:rPr>
                    <w:t>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bookmarkEnd w:id="9"/>
                  <w:r>
                    <w:fldChar w:fldCharType="end"/>
                  </w:r>
                </w:p>
              </w:tc>
            </w:tr>
            <w:tr w:rsidR="004F086B" w:rsidRPr="00893BE2" w14:paraId="44C25626" w14:textId="77777777" w:rsidTr="005B4B3A">
              <w:trPr>
                <w:trHeight w:val="359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963F53E" w14:textId="77777777" w:rsidR="00AD323C" w:rsidRPr="000274BB" w:rsidRDefault="00AD323C" w:rsidP="00AD323C">
                  <w:pPr>
                    <w:rPr>
                      <w:rFonts w:eastAsia="微軟正黑體"/>
                      <w:color w:val="E7E6E6" w:themeColor="background2"/>
                      <w:sz w:val="24"/>
                      <w:u w:val="single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4472C4" w:themeColor="accent5"/>
                      <w:sz w:val="24"/>
                      <w:szCs w:val="24"/>
                      <w:lang w:eastAsia="zh-TW"/>
                    </w:rPr>
                    <w:lastRenderedPageBreak/>
                    <w:t>程式碼網址</w:t>
                  </w:r>
                  <w:r w:rsidRPr="007F6833">
                    <w:rPr>
                      <w:rFonts w:ascii="微軟正黑體" w:eastAsia="微軟正黑體" w:hAnsi="微軟正黑體" w:hint="eastAsia"/>
                      <w:color w:val="4472C4" w:themeColor="accent5"/>
                      <w:sz w:val="24"/>
                      <w:szCs w:val="24"/>
                      <w:lang w:eastAsia="zh-TW"/>
                    </w:rPr>
                    <w:t xml:space="preserve">____: </w:t>
                  </w:r>
                  <w:r w:rsidRPr="003E0476">
                    <w:rPr>
                      <w:rFonts w:ascii="微軟正黑體" w:eastAsia="微軟正黑體" w:hAnsi="微軟正黑體" w:hint="eastAsia"/>
                      <w:color w:val="8EAADB" w:themeColor="accent5" w:themeTint="99"/>
                      <w:sz w:val="24"/>
                      <w:szCs w:val="24"/>
                      <w:lang w:eastAsia="zh-TW"/>
                    </w:rPr>
                    <w:t xml:space="preserve">  </w:t>
                  </w:r>
                </w:p>
                <w:p w14:paraId="6E41AC45" w14:textId="5BFA426B" w:rsidR="00AD323C" w:rsidRDefault="00191F4B" w:rsidP="0012103D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hyperlink r:id="rId18" w:history="1">
                    <w:r w:rsidRPr="0079105D">
                      <w:rPr>
                        <w:rStyle w:val="afff9"/>
                        <w:rFonts w:ascii="微軟正黑體" w:eastAsia="微軟正黑體" w:hAnsi="微軟正黑體"/>
                        <w:sz w:val="24"/>
                        <w:szCs w:val="24"/>
                        <w:lang w:eastAsia="zh-TW"/>
                      </w:rPr>
                      <w:t>https://github.com/QINGSHURUNINDEXINGMING/PccuHW/tree/master/%E4%B8%89%E4%B8%8B/%E5%9F%BA%E7%A4%8E%E9%9B%B2%E7%AB%AF%E9%81%8B%E7%AE%97%E7%A8%8B%E5%BC%8F%E8%A8%AD%E8%A8%88/HW4/code/HW04</w:t>
                    </w:r>
                  </w:hyperlink>
                </w:p>
                <w:p w14:paraId="159D0B2C" w14:textId="70906362" w:rsidR="00191F4B" w:rsidRPr="00AD323C" w:rsidRDefault="00191F4B" w:rsidP="0012103D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14:paraId="32E0F8EB" w14:textId="3776F54F" w:rsidR="006B1B6A" w:rsidRPr="006C4262" w:rsidRDefault="006B1B6A" w:rsidP="006C4262">
            <w:pPr>
              <w:widowControl w:val="0"/>
              <w:tabs>
                <w:tab w:val="left" w:pos="2250"/>
              </w:tabs>
              <w:spacing w:after="0" w:line="240" w:lineRule="auto"/>
              <w:jc w:val="left"/>
              <w:rPr>
                <w:rFonts w:asciiTheme="minorEastAsia" w:hAnsiTheme="minorEastAsia"/>
                <w:b/>
                <w:color w:val="1B5B56" w:themeColor="accent1" w:themeShade="80"/>
                <w:sz w:val="24"/>
                <w:szCs w:val="24"/>
                <w:lang w:eastAsia="zh-TW"/>
              </w:rPr>
            </w:pPr>
          </w:p>
          <w:p w14:paraId="7BBA167A" w14:textId="66EAEAC0" w:rsidR="006B1B6A" w:rsidRPr="00503E47" w:rsidRDefault="006B1B6A" w:rsidP="006B1B6A">
            <w:pPr>
              <w:pStyle w:val="21"/>
              <w:rPr>
                <w:rFonts w:asciiTheme="minorEastAsia" w:eastAsiaTheme="minorEastAsia" w:hAnsiTheme="minorEastAsia"/>
                <w:color w:val="FFC000" w:themeColor="accent4"/>
                <w:sz w:val="32"/>
                <w:szCs w:val="32"/>
                <w:lang w:eastAsia="zh-TW"/>
                <w14:textFill>
                  <w14:gradFill>
                    <w14:gsLst>
                      <w14:gs w14:pos="0">
                        <w14:schemeClr w14:val="accent4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0" w14:scaled="0"/>
                  </w14:gradFill>
                </w14:textFill>
              </w:rPr>
            </w:pPr>
            <w:bookmarkStart w:id="10" w:name="_Toc12293843"/>
            <w:r>
              <w:rPr>
                <w:rFonts w:asciiTheme="majorEastAsia" w:hAnsiTheme="majorEastAsia" w:hint="eastAsia"/>
                <w:color w:val="70AD47" w:themeColor="accent6"/>
                <w:sz w:val="32"/>
                <w:szCs w:val="32"/>
                <w:lang w:eastAsia="zh-TW"/>
              </w:rPr>
              <w:t>學習心得</w:t>
            </w:r>
            <w:bookmarkEnd w:id="10"/>
          </w:p>
          <w:p w14:paraId="3B3B682B" w14:textId="4C840589" w:rsidR="00086F39" w:rsidRDefault="007D3E8C" w:rsidP="00086F39">
            <w:pPr>
              <w:widowControl w:val="0"/>
              <w:spacing w:after="0" w:line="240" w:lineRule="auto"/>
              <w:ind w:leftChars="200" w:left="440" w:firstLineChars="200" w:firstLine="560"/>
              <w:jc w:val="left"/>
              <w:rPr>
                <w:rFonts w:ascii="微軟正黑體" w:eastAsia="微軟正黑體" w:hAnsi="微軟正黑體"/>
                <w:color w:val="5A6F8C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感謝老師提供的範例檔及上課錄影，</w:t>
            </w:r>
            <w:r w:rsidR="00327D85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不然自己可能摸索非常久</w:t>
            </w:r>
          </w:p>
          <w:p w14:paraId="4799664B" w14:textId="33A4CAD0" w:rsidR="002F0FFD" w:rsidRPr="006B1B6A" w:rsidRDefault="002F0FFD" w:rsidP="002F0FFD">
            <w:pPr>
              <w:widowControl w:val="0"/>
              <w:spacing w:after="0" w:line="240" w:lineRule="auto"/>
              <w:ind w:leftChars="200" w:left="440"/>
              <w:jc w:val="left"/>
              <w:rPr>
                <w:rFonts w:ascii="微軟正黑體" w:eastAsia="微軟正黑體" w:hAnsi="微軟正黑體"/>
                <w:color w:val="5A6F8C"/>
                <w:sz w:val="28"/>
                <w:szCs w:val="28"/>
                <w:lang w:eastAsia="zh-TW"/>
              </w:rPr>
            </w:pPr>
          </w:p>
          <w:p w14:paraId="14BD17CB" w14:textId="77777777" w:rsidR="006B1B6A" w:rsidRDefault="006B1B6A" w:rsidP="006B1B6A">
            <w:pPr>
              <w:widowControl w:val="0"/>
              <w:spacing w:after="0" w:line="240" w:lineRule="auto"/>
              <w:jc w:val="left"/>
              <w:rPr>
                <w:rFonts w:ascii="微軟正黑體" w:eastAsia="微軟正黑體" w:hAnsi="微軟正黑體"/>
                <w:b/>
                <w:color w:val="5A6F8C"/>
                <w:sz w:val="28"/>
                <w:szCs w:val="28"/>
                <w:shd w:val="pct15" w:color="auto" w:fill="FFFFFF"/>
                <w:lang w:eastAsia="zh-TW"/>
              </w:rPr>
            </w:pPr>
          </w:p>
          <w:p w14:paraId="2893167F" w14:textId="2CB79663" w:rsidR="00815BE2" w:rsidRDefault="00815BE2" w:rsidP="006B1B6A">
            <w:pPr>
              <w:widowControl w:val="0"/>
              <w:spacing w:after="0" w:line="240" w:lineRule="auto"/>
              <w:jc w:val="left"/>
              <w:rPr>
                <w:rFonts w:asciiTheme="minorEastAsia" w:hAnsiTheme="minorEastAsia"/>
                <w:b/>
                <w:color w:val="1B5B56" w:themeColor="accent1" w:themeShade="80"/>
                <w:sz w:val="24"/>
                <w:szCs w:val="24"/>
                <w:lang w:eastAsia="zh-TW"/>
              </w:rPr>
            </w:pPr>
          </w:p>
          <w:p w14:paraId="1A112C9C" w14:textId="7F4FC8B9" w:rsidR="006B1B6A" w:rsidRPr="00815BE2" w:rsidRDefault="00815BE2" w:rsidP="00815BE2">
            <w:pPr>
              <w:tabs>
                <w:tab w:val="left" w:pos="2850"/>
                <w:tab w:val="center" w:pos="4770"/>
              </w:tabs>
              <w:jc w:val="left"/>
              <w:rPr>
                <w:rFonts w:ascii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</w:p>
        </w:tc>
      </w:tr>
    </w:tbl>
    <w:p w14:paraId="1FC4337C" w14:textId="1DAC3072" w:rsidR="00F77EAC" w:rsidRPr="00F77EAC" w:rsidRDefault="00F77EAC" w:rsidP="00BF4335">
      <w:pPr>
        <w:jc w:val="both"/>
        <w:rPr>
          <w:lang w:eastAsia="zh-TW"/>
        </w:rPr>
      </w:pPr>
    </w:p>
    <w:sectPr w:rsidR="00F77EAC" w:rsidRPr="00F77EAC" w:rsidSect="009C44D8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0" w:right="1152" w:bottom="2304" w:left="1152" w:header="1397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6CAB5" w14:textId="77777777" w:rsidR="00722ED5" w:rsidRDefault="00722ED5" w:rsidP="003856C9">
      <w:pPr>
        <w:spacing w:after="0" w:line="240" w:lineRule="auto"/>
      </w:pPr>
      <w:r>
        <w:separator/>
      </w:r>
    </w:p>
  </w:endnote>
  <w:endnote w:type="continuationSeparator" w:id="0">
    <w:p w14:paraId="7CCE0B6F" w14:textId="77777777" w:rsidR="00722ED5" w:rsidRDefault="00722ED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STZhongsong">
    <w:altName w:val="Times New Roman Uni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65658" w14:textId="333FB7F1" w:rsidR="0035454F" w:rsidRPr="00F05B64" w:rsidRDefault="0035454F" w:rsidP="007803B7">
    <w:pPr>
      <w:pStyle w:val="a7"/>
      <w:rPr>
        <w:rFonts w:asciiTheme="minorEastAsia" w:hAnsiTheme="minorEastAsia"/>
      </w:rPr>
    </w:pPr>
    <w:r w:rsidRPr="00F05B64">
      <w:rPr>
        <w:rFonts w:asciiTheme="minorEastAsia" w:hAnsiTheme="minorEastAsia" w:hint="eastAsia"/>
        <w:noProof/>
        <w:lang w:eastAsia="zh-TW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29817A" wp14:editId="6F58FA2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群組 4" title="有不同角度灰色矩形的頁尾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手繪多邊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手繪多邊形​​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手繪多邊形​​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手繪多邊形​​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手繪多邊形​​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手繪多邊形​​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手繪多邊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手繪多邊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手繪多邊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3460874" id="群組 4" o:spid="_x0000_s1026" alt="標題: 有不同角度灰色矩形的頁尾圖形設計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ClJzOx4a&#10;AAAhtAAADgAAAAAAAAAAAAAAAAAuAgAAZHJzL2Uyb0RvYy54bWxQSwECLQAUAAYACAAAACEAc7c4&#10;/NoAAAAFAQAADwAAAAAAAAAAAAAAAAB4HAAAZHJzL2Rvd25yZXYueG1sUEsFBgAAAAAEAAQA8wAA&#10;AH8dAAAAAA==&#10;">
              <o:lock v:ext="edit" aspectratio="t"/>
              <v:shape id="手繪多邊形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手繪多邊形​​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手繪多邊形​​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手繪多邊形​​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手繪多邊形​​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手繪多邊形​​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手繪多邊形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手繪多邊形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手繪多邊形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rPr>
          <w:rFonts w:asciiTheme="minorEastAsia" w:hAnsiTheme="minorEastAsia" w:hint="eastAsia"/>
        </w:r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05B64">
          <w:rPr>
            <w:rFonts w:asciiTheme="minorEastAsia" w:hAnsiTheme="minorEastAsia" w:hint="eastAsia"/>
            <w:lang w:val="zh-TW" w:eastAsia="zh-TW" w:bidi="zh-TW"/>
          </w:rPr>
          <w:fldChar w:fldCharType="begin"/>
        </w:r>
        <w:r w:rsidRPr="00F05B64">
          <w:rPr>
            <w:rFonts w:asciiTheme="minorEastAsia" w:hAnsiTheme="minorEastAsia" w:hint="eastAsia"/>
            <w:lang w:val="zh-TW" w:eastAsia="zh-TW" w:bidi="zh-TW"/>
          </w:rPr>
          <w:instrText xml:space="preserve"> PAGE   \* MERGEFORMAT </w:instrText>
        </w:r>
        <w:r w:rsidRPr="00F05B64">
          <w:rPr>
            <w:rFonts w:asciiTheme="minorEastAsia" w:hAnsiTheme="minorEastAsia" w:hint="eastAsia"/>
            <w:lang w:val="zh-TW" w:eastAsia="zh-TW" w:bidi="zh-TW"/>
          </w:rPr>
          <w:fldChar w:fldCharType="separate"/>
        </w:r>
        <w:r w:rsidR="00F37432">
          <w:rPr>
            <w:rFonts w:asciiTheme="minorEastAsia" w:hAnsiTheme="minorEastAsia"/>
            <w:noProof/>
            <w:lang w:val="zh-TW" w:eastAsia="zh-TW" w:bidi="zh-TW"/>
          </w:rPr>
          <w:t>7</w:t>
        </w:r>
        <w:r w:rsidRPr="00F05B64">
          <w:rPr>
            <w:rFonts w:asciiTheme="minorEastAsia" w:hAnsiTheme="minorEastAsia" w:hint="eastAsia"/>
            <w:noProof/>
            <w:lang w:val="zh-TW" w:eastAsia="zh-TW" w:bidi="zh-TW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FD289" w14:textId="77777777" w:rsidR="0035454F" w:rsidRDefault="0035454F">
    <w:pPr>
      <w:pStyle w:val="a7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81721AF" wp14:editId="5A742A5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群組 4" title="有不同角度灰色矩形的頁尾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手繪多邊形​​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手繪多邊形​​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手繪多邊形​​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手繪多邊形​​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手繪多邊形​​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手繪多邊形​​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手繪多邊形​​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手繪多邊形​​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手繪多邊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E3CCFE7" id="群組 4" o:spid="_x0000_s1026" alt="標題: 有不同角度灰色矩形的頁尾圖形設計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">
              <o:lock v:ext="edit" aspectratio="t"/>
              <v:shape id="手繪多邊形​​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手繪多邊形​​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手繪多邊形​​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手繪多邊形​​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手繪多邊形​​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手繪多邊形​​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手繪多邊形​​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手繪多邊形​​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手繪多邊形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97E1B" w14:textId="77777777" w:rsidR="00722ED5" w:rsidRDefault="00722ED5" w:rsidP="003856C9">
      <w:pPr>
        <w:spacing w:after="0" w:line="240" w:lineRule="auto"/>
      </w:pPr>
      <w:r>
        <w:separator/>
      </w:r>
    </w:p>
  </w:footnote>
  <w:footnote w:type="continuationSeparator" w:id="0">
    <w:p w14:paraId="3775CDE0" w14:textId="77777777" w:rsidR="00722ED5" w:rsidRDefault="00722ED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B65D6" w14:textId="77777777" w:rsidR="0035454F" w:rsidRDefault="0035454F">
    <w:pPr>
      <w:pStyle w:val="a5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F82356F" wp14:editId="3148AD3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群組 17" title="有不同角度灰色矩形的頁首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手繪多邊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手繪多邊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手繪多邊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手繪多邊形​​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手繪多邊形​​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手繪多邊形​​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手繪多邊形​​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手繪多邊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手繪多邊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手繪多邊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ACAD3D5" id="群組 17" o:spid="_x0000_s1026" alt="標題: 有不同角度灰色矩形的頁首圖形設計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">
              <o:lock v:ext="edit" aspectratio="t"/>
              <v:shape id="手繪多邊形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手繪多邊形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手繪多邊形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手繪多邊形​​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手繪多邊形​​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手繪多邊形​​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手繪多邊形​​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手繪多邊形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手繪多邊形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手繪多邊形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BA70C" w14:textId="77777777" w:rsidR="0035454F" w:rsidRDefault="0035454F">
    <w:pPr>
      <w:pStyle w:val="a5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381023B" wp14:editId="473F72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群組 17" title="有不同角度灰色矩形的頁首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手繪多邊形​​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手繪多邊形​​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手繪多邊形​​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手繪多邊形​​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手繪多邊形​​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手繪多邊形​​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手繪多邊形​​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手繪多邊形​​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手繪多邊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手繪多邊形​​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5FFC657" id="群組 17" o:spid="_x0000_s1026" alt="標題: 有不同角度灰色矩形的頁首圖形設計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">
              <o:lock v:ext="edit" aspectratio="t"/>
              <v:shape id="手繪多邊形​​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手繪多邊形​​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手繪多邊形​​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手繪多邊形​​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手繪多邊形​​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手繪多邊形​​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手繪多邊形​​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手繪多邊形​​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手繪多邊形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手繪多邊形​​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45096"/>
    <w:multiLevelType w:val="hybridMultilevel"/>
    <w:tmpl w:val="818A115C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3AE64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04DD3452"/>
    <w:multiLevelType w:val="hybridMultilevel"/>
    <w:tmpl w:val="6FD231E2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89B542F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02F1459"/>
    <w:multiLevelType w:val="hybridMultilevel"/>
    <w:tmpl w:val="BD8E869E"/>
    <w:lvl w:ilvl="0" w:tplc="2B3AD772">
      <w:start w:val="1"/>
      <w:numFmt w:val="taiwaneseCountingThousand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20ED50D9"/>
    <w:multiLevelType w:val="hybridMultilevel"/>
    <w:tmpl w:val="CE02BA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24D13A9"/>
    <w:multiLevelType w:val="hybridMultilevel"/>
    <w:tmpl w:val="BA50050A"/>
    <w:lvl w:ilvl="0" w:tplc="04090001">
      <w:start w:val="1"/>
      <w:numFmt w:val="bullet"/>
      <w:lvlText w:val=""/>
      <w:lvlJc w:val="left"/>
      <w:pPr>
        <w:ind w:left="4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1" w:hanging="480"/>
      </w:pPr>
      <w:rPr>
        <w:rFonts w:ascii="Wingdings" w:hAnsi="Wingdings" w:hint="default"/>
      </w:rPr>
    </w:lvl>
  </w:abstractNum>
  <w:abstractNum w:abstractNumId="17" w15:restartNumberingAfterBreak="0">
    <w:nsid w:val="27983DA3"/>
    <w:multiLevelType w:val="hybridMultilevel"/>
    <w:tmpl w:val="8F60CBA6"/>
    <w:lvl w:ilvl="0" w:tplc="FDC8A85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1F3864" w:themeColor="accent5" w:themeShade="80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AD71B5"/>
    <w:multiLevelType w:val="multilevel"/>
    <w:tmpl w:val="EC88BEA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F1B53E4"/>
    <w:multiLevelType w:val="multilevel"/>
    <w:tmpl w:val="124685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986793F"/>
    <w:multiLevelType w:val="hybridMultilevel"/>
    <w:tmpl w:val="ECB8E7EE"/>
    <w:lvl w:ilvl="0" w:tplc="708C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BB02046"/>
    <w:multiLevelType w:val="hybridMultilevel"/>
    <w:tmpl w:val="8C1EE5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D3551C3"/>
    <w:multiLevelType w:val="hybridMultilevel"/>
    <w:tmpl w:val="76D89F40"/>
    <w:lvl w:ilvl="0" w:tplc="3C6C82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E53261A"/>
    <w:multiLevelType w:val="hybridMultilevel"/>
    <w:tmpl w:val="2CE2210A"/>
    <w:lvl w:ilvl="0" w:tplc="D9BA4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40972637"/>
    <w:multiLevelType w:val="hybridMultilevel"/>
    <w:tmpl w:val="01F8DF10"/>
    <w:lvl w:ilvl="0" w:tplc="537C29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54B214B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FE66E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3C73798"/>
    <w:multiLevelType w:val="hybridMultilevel"/>
    <w:tmpl w:val="CC103BC8"/>
    <w:lvl w:ilvl="0" w:tplc="0409000F">
      <w:start w:val="1"/>
      <w:numFmt w:val="decimal"/>
      <w:lvlText w:val="%1."/>
      <w:lvlJc w:val="left"/>
      <w:pPr>
        <w:ind w:left="18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21" w:hanging="480"/>
      </w:pPr>
    </w:lvl>
    <w:lvl w:ilvl="2" w:tplc="0409001B" w:tentative="1">
      <w:start w:val="1"/>
      <w:numFmt w:val="lowerRoman"/>
      <w:lvlText w:val="%3."/>
      <w:lvlJc w:val="right"/>
      <w:pPr>
        <w:ind w:left="2801" w:hanging="480"/>
      </w:pPr>
    </w:lvl>
    <w:lvl w:ilvl="3" w:tplc="0409000F" w:tentative="1">
      <w:start w:val="1"/>
      <w:numFmt w:val="decimal"/>
      <w:lvlText w:val="%4."/>
      <w:lvlJc w:val="left"/>
      <w:pPr>
        <w:ind w:left="32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1" w:hanging="480"/>
      </w:pPr>
    </w:lvl>
    <w:lvl w:ilvl="5" w:tplc="0409001B" w:tentative="1">
      <w:start w:val="1"/>
      <w:numFmt w:val="lowerRoman"/>
      <w:lvlText w:val="%6."/>
      <w:lvlJc w:val="right"/>
      <w:pPr>
        <w:ind w:left="4241" w:hanging="480"/>
      </w:pPr>
    </w:lvl>
    <w:lvl w:ilvl="6" w:tplc="0409000F" w:tentative="1">
      <w:start w:val="1"/>
      <w:numFmt w:val="decimal"/>
      <w:lvlText w:val="%7."/>
      <w:lvlJc w:val="left"/>
      <w:pPr>
        <w:ind w:left="47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1" w:hanging="480"/>
      </w:pPr>
    </w:lvl>
    <w:lvl w:ilvl="8" w:tplc="0409001B" w:tentative="1">
      <w:start w:val="1"/>
      <w:numFmt w:val="lowerRoman"/>
      <w:lvlText w:val="%9."/>
      <w:lvlJc w:val="right"/>
      <w:pPr>
        <w:ind w:left="5681" w:hanging="480"/>
      </w:pPr>
    </w:lvl>
  </w:abstractNum>
  <w:abstractNum w:abstractNumId="28" w15:restartNumberingAfterBreak="0">
    <w:nsid w:val="55282BBE"/>
    <w:multiLevelType w:val="hybridMultilevel"/>
    <w:tmpl w:val="40A44948"/>
    <w:lvl w:ilvl="0" w:tplc="FDC8A85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1F3864" w:themeColor="accent5" w:themeShade="80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BC85536"/>
    <w:multiLevelType w:val="hybridMultilevel"/>
    <w:tmpl w:val="2DDA8E36"/>
    <w:lvl w:ilvl="0" w:tplc="1518BB9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 w15:restartNumberingAfterBreak="0">
    <w:nsid w:val="5C0C7AA9"/>
    <w:multiLevelType w:val="hybridMultilevel"/>
    <w:tmpl w:val="C9D45598"/>
    <w:lvl w:ilvl="0" w:tplc="0276B3C2">
      <w:start w:val="1"/>
      <w:numFmt w:val="decimal"/>
      <w:lvlText w:val="%1."/>
      <w:lvlJc w:val="left"/>
      <w:pPr>
        <w:ind w:left="360" w:hanging="36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D42056E"/>
    <w:multiLevelType w:val="hybridMultilevel"/>
    <w:tmpl w:val="044645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08D534C"/>
    <w:multiLevelType w:val="multilevel"/>
    <w:tmpl w:val="96583E9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1A83AF2"/>
    <w:multiLevelType w:val="hybridMultilevel"/>
    <w:tmpl w:val="45D21876"/>
    <w:lvl w:ilvl="0" w:tplc="3C6C82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B1A136D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892426F"/>
    <w:multiLevelType w:val="hybridMultilevel"/>
    <w:tmpl w:val="CD5AAA78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E2762E6"/>
    <w:multiLevelType w:val="hybridMultilevel"/>
    <w:tmpl w:val="6DC6D08E"/>
    <w:lvl w:ilvl="0" w:tplc="CD9C6A6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12"/>
  </w:num>
  <w:num w:numId="13">
    <w:abstractNumId w:val="35"/>
  </w:num>
  <w:num w:numId="14">
    <w:abstractNumId w:val="10"/>
  </w:num>
  <w:num w:numId="15">
    <w:abstractNumId w:val="33"/>
  </w:num>
  <w:num w:numId="16">
    <w:abstractNumId w:val="22"/>
  </w:num>
  <w:num w:numId="17">
    <w:abstractNumId w:val="36"/>
  </w:num>
  <w:num w:numId="18">
    <w:abstractNumId w:val="28"/>
  </w:num>
  <w:num w:numId="19">
    <w:abstractNumId w:val="30"/>
  </w:num>
  <w:num w:numId="20">
    <w:abstractNumId w:val="20"/>
  </w:num>
  <w:num w:numId="21">
    <w:abstractNumId w:val="15"/>
  </w:num>
  <w:num w:numId="22">
    <w:abstractNumId w:val="23"/>
  </w:num>
  <w:num w:numId="23">
    <w:abstractNumId w:val="14"/>
  </w:num>
  <w:num w:numId="24">
    <w:abstractNumId w:val="21"/>
  </w:num>
  <w:num w:numId="25">
    <w:abstractNumId w:val="17"/>
  </w:num>
  <w:num w:numId="26">
    <w:abstractNumId w:val="24"/>
  </w:num>
  <w:num w:numId="27">
    <w:abstractNumId w:val="27"/>
  </w:num>
  <w:num w:numId="28">
    <w:abstractNumId w:val="16"/>
  </w:num>
  <w:num w:numId="29">
    <w:abstractNumId w:val="26"/>
  </w:num>
  <w:num w:numId="30">
    <w:abstractNumId w:val="32"/>
  </w:num>
  <w:num w:numId="31">
    <w:abstractNumId w:val="11"/>
  </w:num>
  <w:num w:numId="32">
    <w:abstractNumId w:val="19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5"/>
  </w:num>
  <w:num w:numId="36">
    <w:abstractNumId w:val="34"/>
  </w:num>
  <w:num w:numId="37">
    <w:abstractNumId w:val="13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57"/>
    <w:rsid w:val="00001586"/>
    <w:rsid w:val="00001FC8"/>
    <w:rsid w:val="00004183"/>
    <w:rsid w:val="000058B4"/>
    <w:rsid w:val="00010D3B"/>
    <w:rsid w:val="00011EF0"/>
    <w:rsid w:val="000178B1"/>
    <w:rsid w:val="000204A3"/>
    <w:rsid w:val="00026891"/>
    <w:rsid w:val="000362A1"/>
    <w:rsid w:val="00042009"/>
    <w:rsid w:val="00043426"/>
    <w:rsid w:val="00052BE1"/>
    <w:rsid w:val="000530A0"/>
    <w:rsid w:val="000536D2"/>
    <w:rsid w:val="00056632"/>
    <w:rsid w:val="00060CD9"/>
    <w:rsid w:val="000641AA"/>
    <w:rsid w:val="00067062"/>
    <w:rsid w:val="0007106C"/>
    <w:rsid w:val="00072917"/>
    <w:rsid w:val="00072F6D"/>
    <w:rsid w:val="0007320C"/>
    <w:rsid w:val="0007412A"/>
    <w:rsid w:val="00075328"/>
    <w:rsid w:val="00082A19"/>
    <w:rsid w:val="000844E2"/>
    <w:rsid w:val="00086F39"/>
    <w:rsid w:val="000919B8"/>
    <w:rsid w:val="000939CE"/>
    <w:rsid w:val="00094C61"/>
    <w:rsid w:val="000A2425"/>
    <w:rsid w:val="000A6468"/>
    <w:rsid w:val="000B2FFB"/>
    <w:rsid w:val="000C3D61"/>
    <w:rsid w:val="000C4180"/>
    <w:rsid w:val="000C4D6B"/>
    <w:rsid w:val="000D0EBD"/>
    <w:rsid w:val="000D2C64"/>
    <w:rsid w:val="000E2567"/>
    <w:rsid w:val="000E795A"/>
    <w:rsid w:val="000F79EE"/>
    <w:rsid w:val="0010199E"/>
    <w:rsid w:val="0010257B"/>
    <w:rsid w:val="001127B7"/>
    <w:rsid w:val="00113EE5"/>
    <w:rsid w:val="001157E9"/>
    <w:rsid w:val="001166C2"/>
    <w:rsid w:val="001173B8"/>
    <w:rsid w:val="0012103D"/>
    <w:rsid w:val="001235DF"/>
    <w:rsid w:val="00127645"/>
    <w:rsid w:val="00127C07"/>
    <w:rsid w:val="00130CB6"/>
    <w:rsid w:val="00142B34"/>
    <w:rsid w:val="00143915"/>
    <w:rsid w:val="001503AC"/>
    <w:rsid w:val="00152520"/>
    <w:rsid w:val="00153AA3"/>
    <w:rsid w:val="001612AE"/>
    <w:rsid w:val="00161761"/>
    <w:rsid w:val="00170671"/>
    <w:rsid w:val="00172C34"/>
    <w:rsid w:val="00174DD8"/>
    <w:rsid w:val="001765FE"/>
    <w:rsid w:val="001766B2"/>
    <w:rsid w:val="00184DD5"/>
    <w:rsid w:val="00186706"/>
    <w:rsid w:val="0018775A"/>
    <w:rsid w:val="00190E48"/>
    <w:rsid w:val="00191F4B"/>
    <w:rsid w:val="00193AF5"/>
    <w:rsid w:val="00194FF1"/>
    <w:rsid w:val="0019561F"/>
    <w:rsid w:val="00196ED7"/>
    <w:rsid w:val="001A0120"/>
    <w:rsid w:val="001A245D"/>
    <w:rsid w:val="001A42B2"/>
    <w:rsid w:val="001A6014"/>
    <w:rsid w:val="001B0BFF"/>
    <w:rsid w:val="001B32D2"/>
    <w:rsid w:val="001B3DF3"/>
    <w:rsid w:val="001B4608"/>
    <w:rsid w:val="001D6B43"/>
    <w:rsid w:val="001D7D3B"/>
    <w:rsid w:val="001F398C"/>
    <w:rsid w:val="001F4706"/>
    <w:rsid w:val="001F7218"/>
    <w:rsid w:val="002063FB"/>
    <w:rsid w:val="00207A32"/>
    <w:rsid w:val="00213198"/>
    <w:rsid w:val="002205EA"/>
    <w:rsid w:val="00223049"/>
    <w:rsid w:val="00240D28"/>
    <w:rsid w:val="00240FFC"/>
    <w:rsid w:val="002426FD"/>
    <w:rsid w:val="0025216B"/>
    <w:rsid w:val="00265F21"/>
    <w:rsid w:val="00277269"/>
    <w:rsid w:val="002775FD"/>
    <w:rsid w:val="002776A7"/>
    <w:rsid w:val="00280BBA"/>
    <w:rsid w:val="00283B81"/>
    <w:rsid w:val="00286A99"/>
    <w:rsid w:val="00290529"/>
    <w:rsid w:val="00293B83"/>
    <w:rsid w:val="0029503E"/>
    <w:rsid w:val="00296FBB"/>
    <w:rsid w:val="002A3621"/>
    <w:rsid w:val="002A4C3B"/>
    <w:rsid w:val="002A7C8C"/>
    <w:rsid w:val="002B3890"/>
    <w:rsid w:val="002B5356"/>
    <w:rsid w:val="002B7747"/>
    <w:rsid w:val="002C03AB"/>
    <w:rsid w:val="002C4506"/>
    <w:rsid w:val="002C77B9"/>
    <w:rsid w:val="002D0B63"/>
    <w:rsid w:val="002D4734"/>
    <w:rsid w:val="002D6883"/>
    <w:rsid w:val="002E0CEC"/>
    <w:rsid w:val="002E35DA"/>
    <w:rsid w:val="002F0FFD"/>
    <w:rsid w:val="002F45DF"/>
    <w:rsid w:val="002F485A"/>
    <w:rsid w:val="002F5D15"/>
    <w:rsid w:val="002F6AB6"/>
    <w:rsid w:val="003011E3"/>
    <w:rsid w:val="003053D9"/>
    <w:rsid w:val="00316902"/>
    <w:rsid w:val="00317E14"/>
    <w:rsid w:val="00320D04"/>
    <w:rsid w:val="0032425E"/>
    <w:rsid w:val="00326FC0"/>
    <w:rsid w:val="00327D85"/>
    <w:rsid w:val="00327E03"/>
    <w:rsid w:val="00334018"/>
    <w:rsid w:val="0034107F"/>
    <w:rsid w:val="0034199E"/>
    <w:rsid w:val="0034346E"/>
    <w:rsid w:val="00343BDC"/>
    <w:rsid w:val="0035454F"/>
    <w:rsid w:val="00357F2E"/>
    <w:rsid w:val="00360BD0"/>
    <w:rsid w:val="00360C1C"/>
    <w:rsid w:val="00383CB3"/>
    <w:rsid w:val="003856C9"/>
    <w:rsid w:val="00385F64"/>
    <w:rsid w:val="003928C1"/>
    <w:rsid w:val="00395FB7"/>
    <w:rsid w:val="00396369"/>
    <w:rsid w:val="0039752D"/>
    <w:rsid w:val="003A4D1D"/>
    <w:rsid w:val="003A6BDC"/>
    <w:rsid w:val="003A6CE0"/>
    <w:rsid w:val="003C2EDC"/>
    <w:rsid w:val="003C4CE1"/>
    <w:rsid w:val="003D7676"/>
    <w:rsid w:val="003D78D7"/>
    <w:rsid w:val="003F4D31"/>
    <w:rsid w:val="003F5A1B"/>
    <w:rsid w:val="003F5FDB"/>
    <w:rsid w:val="003F7651"/>
    <w:rsid w:val="003F7D3F"/>
    <w:rsid w:val="00400B34"/>
    <w:rsid w:val="004060D8"/>
    <w:rsid w:val="004065E3"/>
    <w:rsid w:val="00406EB1"/>
    <w:rsid w:val="004128EB"/>
    <w:rsid w:val="00413DB8"/>
    <w:rsid w:val="004222BC"/>
    <w:rsid w:val="00430857"/>
    <w:rsid w:val="0043426C"/>
    <w:rsid w:val="00441E5D"/>
    <w:rsid w:val="00441EB9"/>
    <w:rsid w:val="00442264"/>
    <w:rsid w:val="00443414"/>
    <w:rsid w:val="00454D1C"/>
    <w:rsid w:val="004552EE"/>
    <w:rsid w:val="004575EA"/>
    <w:rsid w:val="00463091"/>
    <w:rsid w:val="00463463"/>
    <w:rsid w:val="004646B6"/>
    <w:rsid w:val="004704AD"/>
    <w:rsid w:val="00473EF8"/>
    <w:rsid w:val="004760E5"/>
    <w:rsid w:val="00480062"/>
    <w:rsid w:val="004A17BD"/>
    <w:rsid w:val="004A4456"/>
    <w:rsid w:val="004B30C5"/>
    <w:rsid w:val="004B3CE7"/>
    <w:rsid w:val="004B4853"/>
    <w:rsid w:val="004B4F65"/>
    <w:rsid w:val="004C509E"/>
    <w:rsid w:val="004D22BB"/>
    <w:rsid w:val="004E4883"/>
    <w:rsid w:val="004E7EE3"/>
    <w:rsid w:val="004F0133"/>
    <w:rsid w:val="004F086B"/>
    <w:rsid w:val="005034D7"/>
    <w:rsid w:val="005037A3"/>
    <w:rsid w:val="00503E47"/>
    <w:rsid w:val="005046EA"/>
    <w:rsid w:val="0051040E"/>
    <w:rsid w:val="005106E3"/>
    <w:rsid w:val="0051427F"/>
    <w:rsid w:val="005152F2"/>
    <w:rsid w:val="005246B9"/>
    <w:rsid w:val="00533B11"/>
    <w:rsid w:val="00534E4E"/>
    <w:rsid w:val="005411A9"/>
    <w:rsid w:val="00542CF3"/>
    <w:rsid w:val="00543152"/>
    <w:rsid w:val="00546028"/>
    <w:rsid w:val="00546ED3"/>
    <w:rsid w:val="00551D35"/>
    <w:rsid w:val="005562D4"/>
    <w:rsid w:val="00557019"/>
    <w:rsid w:val="00560275"/>
    <w:rsid w:val="005674AC"/>
    <w:rsid w:val="00580925"/>
    <w:rsid w:val="00585489"/>
    <w:rsid w:val="00591036"/>
    <w:rsid w:val="00591F2E"/>
    <w:rsid w:val="005A1E51"/>
    <w:rsid w:val="005A32D0"/>
    <w:rsid w:val="005A5F6E"/>
    <w:rsid w:val="005A7E57"/>
    <w:rsid w:val="005B4B3A"/>
    <w:rsid w:val="005C69C1"/>
    <w:rsid w:val="005C7D7D"/>
    <w:rsid w:val="005D011F"/>
    <w:rsid w:val="005D47FE"/>
    <w:rsid w:val="005E2C4D"/>
    <w:rsid w:val="005F426C"/>
    <w:rsid w:val="005F5214"/>
    <w:rsid w:val="005F5A02"/>
    <w:rsid w:val="005F6F77"/>
    <w:rsid w:val="00611EDB"/>
    <w:rsid w:val="00612E62"/>
    <w:rsid w:val="00614CA7"/>
    <w:rsid w:val="00616FF4"/>
    <w:rsid w:val="0062078C"/>
    <w:rsid w:val="00622BA2"/>
    <w:rsid w:val="00623ACF"/>
    <w:rsid w:val="006332DF"/>
    <w:rsid w:val="00634267"/>
    <w:rsid w:val="006351C3"/>
    <w:rsid w:val="00653380"/>
    <w:rsid w:val="0065510B"/>
    <w:rsid w:val="006554EA"/>
    <w:rsid w:val="00663658"/>
    <w:rsid w:val="00664430"/>
    <w:rsid w:val="00675416"/>
    <w:rsid w:val="00675C21"/>
    <w:rsid w:val="006769A5"/>
    <w:rsid w:val="00680530"/>
    <w:rsid w:val="00683A67"/>
    <w:rsid w:val="00684BFD"/>
    <w:rsid w:val="00693498"/>
    <w:rsid w:val="006937F8"/>
    <w:rsid w:val="006A06AA"/>
    <w:rsid w:val="006A33EB"/>
    <w:rsid w:val="006A3CE7"/>
    <w:rsid w:val="006B0260"/>
    <w:rsid w:val="006B1B6A"/>
    <w:rsid w:val="006B6883"/>
    <w:rsid w:val="006C26C5"/>
    <w:rsid w:val="006C4262"/>
    <w:rsid w:val="006C4A70"/>
    <w:rsid w:val="006E2538"/>
    <w:rsid w:val="006E304C"/>
    <w:rsid w:val="006E69F3"/>
    <w:rsid w:val="00712E54"/>
    <w:rsid w:val="00717AB1"/>
    <w:rsid w:val="00722395"/>
    <w:rsid w:val="00722ED5"/>
    <w:rsid w:val="00724F03"/>
    <w:rsid w:val="007316F5"/>
    <w:rsid w:val="007409FB"/>
    <w:rsid w:val="00743379"/>
    <w:rsid w:val="00747550"/>
    <w:rsid w:val="007513BE"/>
    <w:rsid w:val="00763202"/>
    <w:rsid w:val="00764CA1"/>
    <w:rsid w:val="00766250"/>
    <w:rsid w:val="007707C6"/>
    <w:rsid w:val="007735BB"/>
    <w:rsid w:val="00775A4F"/>
    <w:rsid w:val="00777375"/>
    <w:rsid w:val="007803B7"/>
    <w:rsid w:val="007859E2"/>
    <w:rsid w:val="00786617"/>
    <w:rsid w:val="00786C53"/>
    <w:rsid w:val="007A0417"/>
    <w:rsid w:val="007A3444"/>
    <w:rsid w:val="007A363C"/>
    <w:rsid w:val="007A4927"/>
    <w:rsid w:val="007A7C08"/>
    <w:rsid w:val="007B2F5C"/>
    <w:rsid w:val="007B7933"/>
    <w:rsid w:val="007B7CE9"/>
    <w:rsid w:val="007C5F05"/>
    <w:rsid w:val="007C60B7"/>
    <w:rsid w:val="007C735D"/>
    <w:rsid w:val="007D3E8C"/>
    <w:rsid w:val="007D45D2"/>
    <w:rsid w:val="007D72B4"/>
    <w:rsid w:val="007E6442"/>
    <w:rsid w:val="007E6CB5"/>
    <w:rsid w:val="007E7388"/>
    <w:rsid w:val="007F2FAF"/>
    <w:rsid w:val="007F3E24"/>
    <w:rsid w:val="0080060B"/>
    <w:rsid w:val="008018E6"/>
    <w:rsid w:val="00803EC6"/>
    <w:rsid w:val="008104BE"/>
    <w:rsid w:val="00813609"/>
    <w:rsid w:val="00813A32"/>
    <w:rsid w:val="00815BE2"/>
    <w:rsid w:val="00817706"/>
    <w:rsid w:val="00825ED8"/>
    <w:rsid w:val="00832043"/>
    <w:rsid w:val="00832F81"/>
    <w:rsid w:val="00833E05"/>
    <w:rsid w:val="00834112"/>
    <w:rsid w:val="0083553D"/>
    <w:rsid w:val="00841714"/>
    <w:rsid w:val="0084639F"/>
    <w:rsid w:val="008501C7"/>
    <w:rsid w:val="00852EE8"/>
    <w:rsid w:val="008543D8"/>
    <w:rsid w:val="00854DD9"/>
    <w:rsid w:val="0085767B"/>
    <w:rsid w:val="008615C3"/>
    <w:rsid w:val="00871701"/>
    <w:rsid w:val="00871E0E"/>
    <w:rsid w:val="00893BE2"/>
    <w:rsid w:val="0089520C"/>
    <w:rsid w:val="008A1285"/>
    <w:rsid w:val="008B23F9"/>
    <w:rsid w:val="008C1A74"/>
    <w:rsid w:val="008C2C8C"/>
    <w:rsid w:val="008C31DE"/>
    <w:rsid w:val="008C3DB1"/>
    <w:rsid w:val="008C7832"/>
    <w:rsid w:val="008C7CA2"/>
    <w:rsid w:val="008D045D"/>
    <w:rsid w:val="008D3000"/>
    <w:rsid w:val="008D4B5E"/>
    <w:rsid w:val="008D5504"/>
    <w:rsid w:val="008D64E3"/>
    <w:rsid w:val="008E43C1"/>
    <w:rsid w:val="008F0489"/>
    <w:rsid w:val="008F5CE6"/>
    <w:rsid w:val="008F6337"/>
    <w:rsid w:val="008F74F3"/>
    <w:rsid w:val="00903286"/>
    <w:rsid w:val="00906210"/>
    <w:rsid w:val="00907772"/>
    <w:rsid w:val="009120E7"/>
    <w:rsid w:val="00914DAF"/>
    <w:rsid w:val="00920EDB"/>
    <w:rsid w:val="009318A2"/>
    <w:rsid w:val="00931D83"/>
    <w:rsid w:val="0093286E"/>
    <w:rsid w:val="009402AC"/>
    <w:rsid w:val="00940FF3"/>
    <w:rsid w:val="009439D1"/>
    <w:rsid w:val="009445D7"/>
    <w:rsid w:val="00957F26"/>
    <w:rsid w:val="00962471"/>
    <w:rsid w:val="009633FB"/>
    <w:rsid w:val="00964E93"/>
    <w:rsid w:val="00965F3C"/>
    <w:rsid w:val="00965F50"/>
    <w:rsid w:val="00977B21"/>
    <w:rsid w:val="009841F4"/>
    <w:rsid w:val="00985048"/>
    <w:rsid w:val="00986826"/>
    <w:rsid w:val="00987CF9"/>
    <w:rsid w:val="00993C2E"/>
    <w:rsid w:val="009A40F4"/>
    <w:rsid w:val="009A451B"/>
    <w:rsid w:val="009A71EB"/>
    <w:rsid w:val="009B1050"/>
    <w:rsid w:val="009C051B"/>
    <w:rsid w:val="009C44D8"/>
    <w:rsid w:val="009D1627"/>
    <w:rsid w:val="009D2E8A"/>
    <w:rsid w:val="009D5A25"/>
    <w:rsid w:val="009E1BE7"/>
    <w:rsid w:val="009F2797"/>
    <w:rsid w:val="00A0059B"/>
    <w:rsid w:val="00A02726"/>
    <w:rsid w:val="00A03587"/>
    <w:rsid w:val="00A044CE"/>
    <w:rsid w:val="00A10082"/>
    <w:rsid w:val="00A116DE"/>
    <w:rsid w:val="00A120FA"/>
    <w:rsid w:val="00A1228B"/>
    <w:rsid w:val="00A13877"/>
    <w:rsid w:val="00A1555E"/>
    <w:rsid w:val="00A2264F"/>
    <w:rsid w:val="00A357A0"/>
    <w:rsid w:val="00A37E27"/>
    <w:rsid w:val="00A42F91"/>
    <w:rsid w:val="00A43609"/>
    <w:rsid w:val="00A50C94"/>
    <w:rsid w:val="00A54466"/>
    <w:rsid w:val="00A5659B"/>
    <w:rsid w:val="00A81546"/>
    <w:rsid w:val="00A828D2"/>
    <w:rsid w:val="00A8751F"/>
    <w:rsid w:val="00A921FF"/>
    <w:rsid w:val="00A96CFD"/>
    <w:rsid w:val="00AA0378"/>
    <w:rsid w:val="00AA06FD"/>
    <w:rsid w:val="00AA5F0C"/>
    <w:rsid w:val="00AB2C0D"/>
    <w:rsid w:val="00AB6A56"/>
    <w:rsid w:val="00AC419B"/>
    <w:rsid w:val="00AC5E82"/>
    <w:rsid w:val="00AC7437"/>
    <w:rsid w:val="00AD1275"/>
    <w:rsid w:val="00AD323C"/>
    <w:rsid w:val="00AD7929"/>
    <w:rsid w:val="00AE7F55"/>
    <w:rsid w:val="00AF1258"/>
    <w:rsid w:val="00AF2E72"/>
    <w:rsid w:val="00B00FD7"/>
    <w:rsid w:val="00B01E52"/>
    <w:rsid w:val="00B1034E"/>
    <w:rsid w:val="00B20FF8"/>
    <w:rsid w:val="00B21ADC"/>
    <w:rsid w:val="00B239E7"/>
    <w:rsid w:val="00B23A10"/>
    <w:rsid w:val="00B30BAC"/>
    <w:rsid w:val="00B34B44"/>
    <w:rsid w:val="00B34D63"/>
    <w:rsid w:val="00B351A8"/>
    <w:rsid w:val="00B3595F"/>
    <w:rsid w:val="00B35BB2"/>
    <w:rsid w:val="00B5363F"/>
    <w:rsid w:val="00B53C6B"/>
    <w:rsid w:val="00B550FC"/>
    <w:rsid w:val="00B70686"/>
    <w:rsid w:val="00B83831"/>
    <w:rsid w:val="00B8511B"/>
    <w:rsid w:val="00B85871"/>
    <w:rsid w:val="00B92B2F"/>
    <w:rsid w:val="00B93310"/>
    <w:rsid w:val="00B96CDF"/>
    <w:rsid w:val="00B97AE1"/>
    <w:rsid w:val="00BA3762"/>
    <w:rsid w:val="00BA3C15"/>
    <w:rsid w:val="00BA4BD2"/>
    <w:rsid w:val="00BA690C"/>
    <w:rsid w:val="00BB3B21"/>
    <w:rsid w:val="00BB4C0D"/>
    <w:rsid w:val="00BC1F18"/>
    <w:rsid w:val="00BC20D2"/>
    <w:rsid w:val="00BD1A7B"/>
    <w:rsid w:val="00BD2E58"/>
    <w:rsid w:val="00BE6E84"/>
    <w:rsid w:val="00BF0258"/>
    <w:rsid w:val="00BF4335"/>
    <w:rsid w:val="00BF4435"/>
    <w:rsid w:val="00BF6BAB"/>
    <w:rsid w:val="00C007A5"/>
    <w:rsid w:val="00C012A1"/>
    <w:rsid w:val="00C05351"/>
    <w:rsid w:val="00C14C3E"/>
    <w:rsid w:val="00C30A88"/>
    <w:rsid w:val="00C317A9"/>
    <w:rsid w:val="00C31C1B"/>
    <w:rsid w:val="00C420C8"/>
    <w:rsid w:val="00C4403A"/>
    <w:rsid w:val="00C51772"/>
    <w:rsid w:val="00C54254"/>
    <w:rsid w:val="00C60A31"/>
    <w:rsid w:val="00C63A2E"/>
    <w:rsid w:val="00C640DB"/>
    <w:rsid w:val="00C6584A"/>
    <w:rsid w:val="00C7000F"/>
    <w:rsid w:val="00C728D0"/>
    <w:rsid w:val="00C76CE2"/>
    <w:rsid w:val="00C81CEA"/>
    <w:rsid w:val="00C82645"/>
    <w:rsid w:val="00C855D7"/>
    <w:rsid w:val="00C96A31"/>
    <w:rsid w:val="00CA24CB"/>
    <w:rsid w:val="00CA2D8C"/>
    <w:rsid w:val="00CB30D2"/>
    <w:rsid w:val="00CB54BD"/>
    <w:rsid w:val="00CB77AE"/>
    <w:rsid w:val="00CC0080"/>
    <w:rsid w:val="00CC10DC"/>
    <w:rsid w:val="00CC595D"/>
    <w:rsid w:val="00CC695D"/>
    <w:rsid w:val="00CD0595"/>
    <w:rsid w:val="00CD64D9"/>
    <w:rsid w:val="00CD6704"/>
    <w:rsid w:val="00CE6306"/>
    <w:rsid w:val="00CF7266"/>
    <w:rsid w:val="00D11C4D"/>
    <w:rsid w:val="00D11F8A"/>
    <w:rsid w:val="00D14A77"/>
    <w:rsid w:val="00D364EC"/>
    <w:rsid w:val="00D4033E"/>
    <w:rsid w:val="00D445F7"/>
    <w:rsid w:val="00D44CD6"/>
    <w:rsid w:val="00D5067A"/>
    <w:rsid w:val="00D66231"/>
    <w:rsid w:val="00D6723E"/>
    <w:rsid w:val="00D7094B"/>
    <w:rsid w:val="00D75A10"/>
    <w:rsid w:val="00D80C92"/>
    <w:rsid w:val="00D86A13"/>
    <w:rsid w:val="00D87A5D"/>
    <w:rsid w:val="00D95E77"/>
    <w:rsid w:val="00DA6DA0"/>
    <w:rsid w:val="00DA747E"/>
    <w:rsid w:val="00DB0619"/>
    <w:rsid w:val="00DB18D0"/>
    <w:rsid w:val="00DB3344"/>
    <w:rsid w:val="00DB4953"/>
    <w:rsid w:val="00DB7404"/>
    <w:rsid w:val="00DC0F74"/>
    <w:rsid w:val="00DC22C2"/>
    <w:rsid w:val="00DC2EA9"/>
    <w:rsid w:val="00DC34D6"/>
    <w:rsid w:val="00DC3713"/>
    <w:rsid w:val="00DC635B"/>
    <w:rsid w:val="00DC7296"/>
    <w:rsid w:val="00DC79BB"/>
    <w:rsid w:val="00DE05F6"/>
    <w:rsid w:val="00DF0415"/>
    <w:rsid w:val="00DF0A0F"/>
    <w:rsid w:val="00E05E00"/>
    <w:rsid w:val="00E12AA1"/>
    <w:rsid w:val="00E12B14"/>
    <w:rsid w:val="00E133EE"/>
    <w:rsid w:val="00E147C6"/>
    <w:rsid w:val="00E16A36"/>
    <w:rsid w:val="00E23A6E"/>
    <w:rsid w:val="00E268D3"/>
    <w:rsid w:val="00E326DE"/>
    <w:rsid w:val="00E347F4"/>
    <w:rsid w:val="00E34D58"/>
    <w:rsid w:val="00E526B5"/>
    <w:rsid w:val="00E55AB5"/>
    <w:rsid w:val="00E55D16"/>
    <w:rsid w:val="00E5651D"/>
    <w:rsid w:val="00E56EBB"/>
    <w:rsid w:val="00E72D13"/>
    <w:rsid w:val="00E75265"/>
    <w:rsid w:val="00E829C6"/>
    <w:rsid w:val="00E838CC"/>
    <w:rsid w:val="00E941EF"/>
    <w:rsid w:val="00E95623"/>
    <w:rsid w:val="00EA14E1"/>
    <w:rsid w:val="00EA4534"/>
    <w:rsid w:val="00EB13CB"/>
    <w:rsid w:val="00EB1C1B"/>
    <w:rsid w:val="00EB3D40"/>
    <w:rsid w:val="00EB7D0B"/>
    <w:rsid w:val="00EC077A"/>
    <w:rsid w:val="00ED66EF"/>
    <w:rsid w:val="00ED7658"/>
    <w:rsid w:val="00EF20AE"/>
    <w:rsid w:val="00EF2D57"/>
    <w:rsid w:val="00EF45FC"/>
    <w:rsid w:val="00EF48A0"/>
    <w:rsid w:val="00F0212D"/>
    <w:rsid w:val="00F04BCE"/>
    <w:rsid w:val="00F05754"/>
    <w:rsid w:val="00F05B64"/>
    <w:rsid w:val="00F077AE"/>
    <w:rsid w:val="00F07BCE"/>
    <w:rsid w:val="00F14687"/>
    <w:rsid w:val="00F14FC9"/>
    <w:rsid w:val="00F20B9A"/>
    <w:rsid w:val="00F37432"/>
    <w:rsid w:val="00F40A68"/>
    <w:rsid w:val="00F5474C"/>
    <w:rsid w:val="00F55BB5"/>
    <w:rsid w:val="00F56435"/>
    <w:rsid w:val="00F7336F"/>
    <w:rsid w:val="00F74EE4"/>
    <w:rsid w:val="00F753B4"/>
    <w:rsid w:val="00F77EAC"/>
    <w:rsid w:val="00F84EC7"/>
    <w:rsid w:val="00F90144"/>
    <w:rsid w:val="00F91A9C"/>
    <w:rsid w:val="00F927F0"/>
    <w:rsid w:val="00F95E96"/>
    <w:rsid w:val="00FA07AA"/>
    <w:rsid w:val="00FA0EBF"/>
    <w:rsid w:val="00FA310B"/>
    <w:rsid w:val="00FA7098"/>
    <w:rsid w:val="00FB0134"/>
    <w:rsid w:val="00FB0A17"/>
    <w:rsid w:val="00FB22DF"/>
    <w:rsid w:val="00FB5F4A"/>
    <w:rsid w:val="00FB6A8F"/>
    <w:rsid w:val="00FC08A0"/>
    <w:rsid w:val="00FC3BAE"/>
    <w:rsid w:val="00FC7F2A"/>
    <w:rsid w:val="00FD0A62"/>
    <w:rsid w:val="00FD0B6C"/>
    <w:rsid w:val="00FD0D70"/>
    <w:rsid w:val="00FE1832"/>
    <w:rsid w:val="00FE20E6"/>
    <w:rsid w:val="00FE62F9"/>
    <w:rsid w:val="00FE7FC3"/>
    <w:rsid w:val="00FF2BD5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4D045"/>
  <w15:chartTrackingRefBased/>
  <w15:docId w15:val="{B8A449F1-1488-41AD-86B5-6258C725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077AE"/>
  </w:style>
  <w:style w:type="paragraph" w:styleId="1">
    <w:name w:val="heading 1"/>
    <w:basedOn w:val="a1"/>
    <w:link w:val="10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頁尾 字元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標題 2 字元"/>
    <w:basedOn w:val="a2"/>
    <w:link w:val="21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標題 1 字元"/>
    <w:basedOn w:val="a2"/>
    <w:link w:val="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2">
    <w:name w:val="標題 3 字元"/>
    <w:basedOn w:val="a2"/>
    <w:link w:val="31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2">
    <w:name w:val="標題 4 字元"/>
    <w:basedOn w:val="a2"/>
    <w:link w:val="41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52">
    <w:name w:val="標題 5 字元"/>
    <w:basedOn w:val="a2"/>
    <w:link w:val="51"/>
    <w:uiPriority w:val="9"/>
    <w:rsid w:val="00463463"/>
    <w:rPr>
      <w:rFonts w:asciiTheme="majorHAnsi" w:eastAsiaTheme="majorEastAsia" w:hAnsiTheme="majorHAnsi" w:cstheme="majorBidi"/>
    </w:rPr>
  </w:style>
  <w:style w:type="paragraph" w:styleId="ab">
    <w:name w:val="No Spacing"/>
    <w:link w:val="ac"/>
    <w:uiPriority w:val="1"/>
    <w:qFormat/>
    <w:rsid w:val="005A7E57"/>
    <w:pPr>
      <w:spacing w:after="0" w:line="240" w:lineRule="auto"/>
    </w:pPr>
  </w:style>
  <w:style w:type="paragraph" w:customStyle="1" w:styleId="ad">
    <w:name w:val="圖形線條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e">
    <w:name w:val="Title"/>
    <w:basedOn w:val="a1"/>
    <w:next w:val="a1"/>
    <w:link w:val="af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">
    <w:name w:val="標題 字元"/>
    <w:basedOn w:val="a2"/>
    <w:link w:val="a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0">
    <w:name w:val="Subtitle"/>
    <w:basedOn w:val="a1"/>
    <w:next w:val="a1"/>
    <w:link w:val="af1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f1">
    <w:name w:val="副標題 字元"/>
    <w:basedOn w:val="a2"/>
    <w:link w:val="af0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2">
    <w:name w:val="Balloon Text"/>
    <w:basedOn w:val="a1"/>
    <w:link w:val="af3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註解方塊文字 字元"/>
    <w:basedOn w:val="a2"/>
    <w:link w:val="af2"/>
    <w:uiPriority w:val="99"/>
    <w:semiHidden/>
    <w:rsid w:val="00841714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841714"/>
  </w:style>
  <w:style w:type="paragraph" w:styleId="af5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i/>
      <w:iCs/>
      <w:color w:val="37B6AE" w:themeColor="accent1"/>
    </w:rPr>
  </w:style>
  <w:style w:type="paragraph" w:styleId="af6">
    <w:name w:val="Body Text"/>
    <w:basedOn w:val="a1"/>
    <w:link w:val="af7"/>
    <w:uiPriority w:val="99"/>
    <w:semiHidden/>
    <w:unhideWhenUsed/>
    <w:rsid w:val="00841714"/>
    <w:pPr>
      <w:spacing w:after="120"/>
    </w:pPr>
  </w:style>
  <w:style w:type="character" w:customStyle="1" w:styleId="af7">
    <w:name w:val="本文 字元"/>
    <w:basedOn w:val="a2"/>
    <w:link w:val="af6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841714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841714"/>
    <w:pPr>
      <w:spacing w:after="60"/>
      <w:ind w:firstLine="360"/>
    </w:pPr>
  </w:style>
  <w:style w:type="character" w:customStyle="1" w:styleId="af9">
    <w:name w:val="本文第一層縮排 字元"/>
    <w:basedOn w:val="af7"/>
    <w:link w:val="af8"/>
    <w:uiPriority w:val="99"/>
    <w:semiHidden/>
    <w:rsid w:val="00841714"/>
  </w:style>
  <w:style w:type="paragraph" w:styleId="afa">
    <w:name w:val="Body Text Indent"/>
    <w:basedOn w:val="a1"/>
    <w:link w:val="afb"/>
    <w:uiPriority w:val="99"/>
    <w:semiHidden/>
    <w:unhideWhenUsed/>
    <w:rsid w:val="00841714"/>
    <w:pPr>
      <w:spacing w:after="120"/>
      <w:ind w:left="360"/>
    </w:pPr>
  </w:style>
  <w:style w:type="character" w:customStyle="1" w:styleId="afb">
    <w:name w:val="本文縮排 字元"/>
    <w:basedOn w:val="a2"/>
    <w:link w:val="afa"/>
    <w:uiPriority w:val="99"/>
    <w:semiHidden/>
    <w:rsid w:val="00841714"/>
  </w:style>
  <w:style w:type="paragraph" w:styleId="25">
    <w:name w:val="Body Text First Indent 2"/>
    <w:basedOn w:val="afa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本文第一層縮排 2 字元"/>
    <w:basedOn w:val="afb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841714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">
    <w:name w:val="結語 字元"/>
    <w:basedOn w:val="a2"/>
    <w:link w:val="afe"/>
    <w:uiPriority w:val="99"/>
    <w:semiHidden/>
    <w:rsid w:val="00841714"/>
  </w:style>
  <w:style w:type="table" w:styleId="aff0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5">
    <w:name w:val="註解文字 字元"/>
    <w:basedOn w:val="a2"/>
    <w:link w:val="aff4"/>
    <w:uiPriority w:val="99"/>
    <w:semiHidden/>
    <w:rsid w:val="00841714"/>
    <w:rPr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841714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841714"/>
    <w:rPr>
      <w:b/>
      <w:bCs/>
      <w:szCs w:val="20"/>
    </w:rPr>
  </w:style>
  <w:style w:type="table" w:styleId="aff8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9">
    <w:name w:val="Date"/>
    <w:basedOn w:val="a1"/>
    <w:next w:val="a1"/>
    <w:link w:val="affa"/>
    <w:uiPriority w:val="99"/>
    <w:semiHidden/>
    <w:unhideWhenUsed/>
    <w:rsid w:val="00841714"/>
  </w:style>
  <w:style w:type="character" w:customStyle="1" w:styleId="affa">
    <w:name w:val="日期 字元"/>
    <w:basedOn w:val="a2"/>
    <w:link w:val="aff9"/>
    <w:uiPriority w:val="99"/>
    <w:semiHidden/>
    <w:rsid w:val="00841714"/>
  </w:style>
  <w:style w:type="paragraph" w:styleId="affb">
    <w:name w:val="Document Map"/>
    <w:basedOn w:val="a1"/>
    <w:link w:val="affc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c">
    <w:name w:val="文件引導模式 字元"/>
    <w:basedOn w:val="a2"/>
    <w:link w:val="affb"/>
    <w:uiPriority w:val="99"/>
    <w:semiHidden/>
    <w:rsid w:val="00841714"/>
    <w:rPr>
      <w:rFonts w:ascii="Segoe UI" w:hAnsi="Segoe UI" w:cs="Segoe UI"/>
      <w:szCs w:val="16"/>
    </w:rPr>
  </w:style>
  <w:style w:type="paragraph" w:styleId="affd">
    <w:name w:val="E-mail Signature"/>
    <w:basedOn w:val="a1"/>
    <w:link w:val="affe"/>
    <w:uiPriority w:val="99"/>
    <w:semiHidden/>
    <w:unhideWhenUsed/>
    <w:rsid w:val="00841714"/>
    <w:pPr>
      <w:spacing w:after="0" w:line="240" w:lineRule="auto"/>
    </w:pPr>
  </w:style>
  <w:style w:type="character" w:customStyle="1" w:styleId="affe">
    <w:name w:val="電子郵件簽名 字元"/>
    <w:basedOn w:val="a2"/>
    <w:link w:val="affd"/>
    <w:uiPriority w:val="99"/>
    <w:semiHidden/>
    <w:rsid w:val="00841714"/>
  </w:style>
  <w:style w:type="character" w:styleId="afff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0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1">
    <w:name w:val="endnote text"/>
    <w:basedOn w:val="a1"/>
    <w:link w:val="afff2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2">
    <w:name w:val="章節附註文字 字元"/>
    <w:basedOn w:val="a2"/>
    <w:link w:val="afff1"/>
    <w:uiPriority w:val="99"/>
    <w:semiHidden/>
    <w:rsid w:val="00841714"/>
    <w:rPr>
      <w:szCs w:val="20"/>
    </w:rPr>
  </w:style>
  <w:style w:type="paragraph" w:styleId="afff3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4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5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6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7">
    <w:name w:val="footnote text"/>
    <w:basedOn w:val="a1"/>
    <w:link w:val="afff8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8">
    <w:name w:val="註腳文字 字元"/>
    <w:basedOn w:val="a2"/>
    <w:link w:val="afff7"/>
    <w:uiPriority w:val="99"/>
    <w:semiHidden/>
    <w:rsid w:val="00841714"/>
    <w:rPr>
      <w:szCs w:val="20"/>
    </w:rPr>
  </w:style>
  <w:style w:type="table" w:styleId="11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標題 6 字元"/>
    <w:basedOn w:val="a2"/>
    <w:link w:val="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標題 8 字元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HTML 位址 字元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預設格式 字元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9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a">
    <w:name w:val="index heading"/>
    <w:basedOn w:val="a1"/>
    <w:next w:val="12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b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c">
    <w:name w:val="Intense Quote"/>
    <w:basedOn w:val="a1"/>
    <w:next w:val="a1"/>
    <w:link w:val="afffd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d">
    <w:name w:val="鮮明引文 字元"/>
    <w:basedOn w:val="a2"/>
    <w:link w:val="afffc"/>
    <w:uiPriority w:val="30"/>
    <w:semiHidden/>
    <w:rsid w:val="00841714"/>
    <w:rPr>
      <w:i/>
      <w:iCs/>
      <w:color w:val="37B6AE" w:themeColor="accent1"/>
    </w:rPr>
  </w:style>
  <w:style w:type="character" w:styleId="afffe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f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841714"/>
  </w:style>
  <w:style w:type="paragraph" w:styleId="affff3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5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13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7">
    <w:name w:val="巨集文字 字元"/>
    <w:basedOn w:val="a2"/>
    <w:link w:val="affff6"/>
    <w:uiPriority w:val="99"/>
    <w:semiHidden/>
    <w:rsid w:val="00841714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訊息欄位名稱 字元"/>
    <w:basedOn w:val="a2"/>
    <w:link w:val="affff8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Web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841714"/>
    <w:pPr>
      <w:spacing w:after="0" w:line="240" w:lineRule="auto"/>
    </w:pPr>
  </w:style>
  <w:style w:type="character" w:customStyle="1" w:styleId="affffc">
    <w:name w:val="註釋標題 字元"/>
    <w:basedOn w:val="a2"/>
    <w:link w:val="affffb"/>
    <w:uiPriority w:val="99"/>
    <w:semiHidden/>
    <w:rsid w:val="00841714"/>
  </w:style>
  <w:style w:type="character" w:styleId="affffd">
    <w:name w:val="page number"/>
    <w:basedOn w:val="a2"/>
    <w:uiPriority w:val="99"/>
    <w:semiHidden/>
    <w:unhideWhenUsed/>
    <w:rsid w:val="00841714"/>
  </w:style>
  <w:style w:type="table" w:styleId="17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純文字 字元"/>
    <w:basedOn w:val="a2"/>
    <w:link w:val="affffe"/>
    <w:uiPriority w:val="99"/>
    <w:semiHidden/>
    <w:rsid w:val="00841714"/>
    <w:rPr>
      <w:rFonts w:ascii="Consolas" w:hAnsi="Consolas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f1">
    <w:name w:val="引文 字元"/>
    <w:basedOn w:val="a2"/>
    <w:link w:val="afffff0"/>
    <w:uiPriority w:val="29"/>
    <w:semiHidden/>
    <w:rsid w:val="00841714"/>
    <w:rPr>
      <w:i/>
      <w:iCs/>
      <w:color w:val="404040" w:themeColor="text1" w:themeTint="BF"/>
    </w:r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841714"/>
  </w:style>
  <w:style w:type="character" w:customStyle="1" w:styleId="afffff3">
    <w:name w:val="問候 字元"/>
    <w:basedOn w:val="a2"/>
    <w:link w:val="afffff2"/>
    <w:uiPriority w:val="99"/>
    <w:semiHidden/>
    <w:rsid w:val="00841714"/>
  </w:style>
  <w:style w:type="paragraph" w:styleId="afffff4">
    <w:name w:val="Signature"/>
    <w:basedOn w:val="a1"/>
    <w:link w:val="afffff5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5">
    <w:name w:val="簽名 字元"/>
    <w:basedOn w:val="a2"/>
    <w:link w:val="afffff4"/>
    <w:uiPriority w:val="99"/>
    <w:semiHidden/>
    <w:rsid w:val="00841714"/>
  </w:style>
  <w:style w:type="character" w:styleId="afffff6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D1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unhideWhenUsed/>
    <w:rsid w:val="00841714"/>
    <w:pPr>
      <w:spacing w:after="0"/>
      <w:ind w:left="440" w:hanging="440"/>
      <w:jc w:val="left"/>
    </w:pPr>
    <w:rPr>
      <w:smallCaps/>
      <w:sz w:val="20"/>
      <w:szCs w:val="20"/>
    </w:rPr>
  </w:style>
  <w:style w:type="table" w:styleId="afffffe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unhideWhenUsed/>
    <w:rsid w:val="00AA0378"/>
    <w:pPr>
      <w:tabs>
        <w:tab w:val="right" w:leader="dot" w:pos="9592"/>
      </w:tabs>
      <w:spacing w:after="100"/>
    </w:pPr>
    <w:rPr>
      <w:rFonts w:asciiTheme="majorHAnsi" w:eastAsiaTheme="majorEastAsia" w:hAnsiTheme="majorHAnsi" w:cstheme="majorBidi"/>
      <w:caps/>
      <w:noProof/>
      <w:color w:val="37B6AE" w:themeColor="accent1"/>
      <w:sz w:val="48"/>
      <w:szCs w:val="48"/>
      <w:lang w:eastAsia="zh-TW"/>
    </w:rPr>
  </w:style>
  <w:style w:type="paragraph" w:styleId="2f9">
    <w:name w:val="toc 2"/>
    <w:basedOn w:val="a1"/>
    <w:next w:val="a1"/>
    <w:autoRedefine/>
    <w:uiPriority w:val="39"/>
    <w:unhideWhenUsed/>
    <w:rsid w:val="00841714"/>
    <w:pPr>
      <w:spacing w:after="100"/>
      <w:ind w:left="220"/>
    </w:pPr>
  </w:style>
  <w:style w:type="paragraph" w:styleId="3f4">
    <w:name w:val="toc 3"/>
    <w:basedOn w:val="a1"/>
    <w:next w:val="a1"/>
    <w:autoRedefine/>
    <w:uiPriority w:val="39"/>
    <w:unhideWhenUsed/>
    <w:rsid w:val="00841714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f1">
    <w:name w:val="TOC Heading"/>
    <w:basedOn w:val="1"/>
    <w:next w:val="a1"/>
    <w:uiPriority w:val="39"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2">
    <w:name w:val="圖形"/>
    <w:basedOn w:val="a1"/>
    <w:next w:val="31"/>
    <w:link w:val="affffff3"/>
    <w:uiPriority w:val="10"/>
    <w:qFormat/>
    <w:rsid w:val="00C420C8"/>
    <w:pPr>
      <w:spacing w:before="320" w:after="80"/>
    </w:pPr>
  </w:style>
  <w:style w:type="character" w:customStyle="1" w:styleId="affffff3">
    <w:name w:val="圖形字元"/>
    <w:basedOn w:val="a2"/>
    <w:link w:val="affffff2"/>
    <w:uiPriority w:val="10"/>
    <w:rsid w:val="00C420C8"/>
  </w:style>
  <w:style w:type="character" w:customStyle="1" w:styleId="ac">
    <w:name w:val="無間距 字元"/>
    <w:basedOn w:val="a2"/>
    <w:link w:val="ab"/>
    <w:uiPriority w:val="1"/>
    <w:rsid w:val="00430857"/>
  </w:style>
  <w:style w:type="paragraph" w:customStyle="1" w:styleId="Default">
    <w:name w:val="Default"/>
    <w:rsid w:val="0034107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KaiTi" w:eastAsia="KaiTi" w:cs="KaiT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QINGSHURUNINDEXINGMING/PccuHW/tree/master/%E4%B8%89%E4%B8%8B/%E5%9F%BA%E7%A4%8E%E9%9B%B2%E7%AB%AF%E9%81%8B%E7%AE%97%E7%A8%8B%E5%BC%8F%E8%A8%AD%E8%A8%88/HW4/code/HW04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-GKMNiwGWT__ktMda6Zob6YruzE3XZ5H/view?usp=shari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40.137.41.136:5558/A6409001/HW04/Index.html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254135\AppData\Roaming\Microsoft\Templates\&#21109;&#24847;&#23653;&#27511;&#34920;%20(&#30001;%20MOO%20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6B88F61CF749F28CF0AE0AA63B40C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7EF5268-8A87-46DD-B2DD-7865DC3589A3}"/>
      </w:docPartPr>
      <w:docPartBody>
        <w:p w:rsidR="00CA7490" w:rsidRDefault="009864BE" w:rsidP="009864BE">
          <w:pPr>
            <w:pStyle w:val="BD6B88F61CF749F28CF0AE0AA63B40C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29937FE7A9F947C39577883F667AF46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DED686B-2508-499C-BD18-ED4D98F085BB}"/>
      </w:docPartPr>
      <w:docPartBody>
        <w:p w:rsidR="00CA7490" w:rsidRDefault="009864BE" w:rsidP="009864BE">
          <w:pPr>
            <w:pStyle w:val="29937FE7A9F947C39577883F667AF46D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文件副標題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STZhongsong">
    <w:altName w:val="Times New Roman Un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BE"/>
    <w:rsid w:val="000128C8"/>
    <w:rsid w:val="00077CBA"/>
    <w:rsid w:val="001F0CB5"/>
    <w:rsid w:val="002605C2"/>
    <w:rsid w:val="00324078"/>
    <w:rsid w:val="003B229C"/>
    <w:rsid w:val="003C6E0E"/>
    <w:rsid w:val="003C6E8B"/>
    <w:rsid w:val="004951A0"/>
    <w:rsid w:val="004E0008"/>
    <w:rsid w:val="004F5C73"/>
    <w:rsid w:val="00576F50"/>
    <w:rsid w:val="005803D5"/>
    <w:rsid w:val="00596E9A"/>
    <w:rsid w:val="005B51ED"/>
    <w:rsid w:val="00711461"/>
    <w:rsid w:val="00727545"/>
    <w:rsid w:val="00765E55"/>
    <w:rsid w:val="00850315"/>
    <w:rsid w:val="00897482"/>
    <w:rsid w:val="009756FA"/>
    <w:rsid w:val="009864BE"/>
    <w:rsid w:val="00992DE1"/>
    <w:rsid w:val="009A4761"/>
    <w:rsid w:val="00A52593"/>
    <w:rsid w:val="00B532B8"/>
    <w:rsid w:val="00BB4E30"/>
    <w:rsid w:val="00CA7490"/>
    <w:rsid w:val="00D33CD0"/>
    <w:rsid w:val="00D45F5B"/>
    <w:rsid w:val="00D65733"/>
    <w:rsid w:val="00D81881"/>
    <w:rsid w:val="00E12DDB"/>
    <w:rsid w:val="00E16948"/>
    <w:rsid w:val="00E946EE"/>
    <w:rsid w:val="00FE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CCC9CD26E64D10BE9AAAD91F1074AF">
    <w:name w:val="E1CCC9CD26E64D10BE9AAAD91F1074AF"/>
    <w:pPr>
      <w:widowControl w:val="0"/>
    </w:pPr>
  </w:style>
  <w:style w:type="paragraph" w:customStyle="1" w:styleId="D5E5890BC09C42A99521746BF8547553">
    <w:name w:val="D5E5890BC09C42A99521746BF8547553"/>
    <w:pPr>
      <w:widowControl w:val="0"/>
    </w:pPr>
  </w:style>
  <w:style w:type="paragraph" w:customStyle="1" w:styleId="6D034042E3594584BE3577396621CDB7">
    <w:name w:val="6D034042E3594584BE3577396621CDB7"/>
    <w:pPr>
      <w:widowControl w:val="0"/>
    </w:pPr>
  </w:style>
  <w:style w:type="paragraph" w:customStyle="1" w:styleId="1C5CFD0C6DD44C11ABA4B2A238EBA7C0">
    <w:name w:val="1C5CFD0C6DD44C11ABA4B2A238EBA7C0"/>
    <w:pPr>
      <w:widowControl w:val="0"/>
    </w:pPr>
  </w:style>
  <w:style w:type="paragraph" w:customStyle="1" w:styleId="43DC72B80A8A4321B4325C2FC83179DD">
    <w:name w:val="43DC72B80A8A4321B4325C2FC83179DD"/>
    <w:pPr>
      <w:widowControl w:val="0"/>
    </w:pPr>
  </w:style>
  <w:style w:type="paragraph" w:customStyle="1" w:styleId="099C9E69C5E04E91BC167B8C3420B34A">
    <w:name w:val="099C9E69C5E04E91BC167B8C3420B34A"/>
    <w:pPr>
      <w:widowControl w:val="0"/>
    </w:pPr>
  </w:style>
  <w:style w:type="paragraph" w:customStyle="1" w:styleId="D7CC620E635D43059F010037AED5957E">
    <w:name w:val="D7CC620E635D43059F010037AED5957E"/>
    <w:pPr>
      <w:widowControl w:val="0"/>
    </w:pPr>
  </w:style>
  <w:style w:type="paragraph" w:customStyle="1" w:styleId="060F3D9B5B15421F89E229D8BC2188E7">
    <w:name w:val="060F3D9B5B15421F89E229D8BC2188E7"/>
    <w:pPr>
      <w:widowControl w:val="0"/>
    </w:pPr>
  </w:style>
  <w:style w:type="paragraph" w:customStyle="1" w:styleId="9FB53C349BC14757910E0EF1DD936DA9">
    <w:name w:val="9FB53C349BC14757910E0EF1DD936DA9"/>
    <w:pPr>
      <w:widowControl w:val="0"/>
    </w:pPr>
  </w:style>
  <w:style w:type="paragraph" w:customStyle="1" w:styleId="69BB6032FCF143549272E6BBBB4339C9">
    <w:name w:val="69BB6032FCF143549272E6BBBB4339C9"/>
    <w:pPr>
      <w:widowControl w:val="0"/>
    </w:pPr>
  </w:style>
  <w:style w:type="paragraph" w:customStyle="1" w:styleId="7E24286A12D0400997C87A74298CE26D">
    <w:name w:val="7E24286A12D0400997C87A74298CE26D"/>
    <w:pPr>
      <w:widowControl w:val="0"/>
    </w:pPr>
  </w:style>
  <w:style w:type="paragraph" w:customStyle="1" w:styleId="B5136ED3E33D4D5C82333BC682FDE08B">
    <w:name w:val="B5136ED3E33D4D5C82333BC682FDE08B"/>
    <w:pPr>
      <w:widowControl w:val="0"/>
    </w:pPr>
  </w:style>
  <w:style w:type="paragraph" w:customStyle="1" w:styleId="563A209E203448698BB282EC808ED71C">
    <w:name w:val="563A209E203448698BB282EC808ED71C"/>
    <w:pPr>
      <w:widowControl w:val="0"/>
    </w:pPr>
  </w:style>
  <w:style w:type="paragraph" w:customStyle="1" w:styleId="8EC7DE77EABE4ED6B30694C2F48B103A">
    <w:name w:val="8EC7DE77EABE4ED6B30694C2F48B103A"/>
    <w:pPr>
      <w:widowControl w:val="0"/>
    </w:pPr>
  </w:style>
  <w:style w:type="paragraph" w:customStyle="1" w:styleId="B4C23BDAB8FA46208F1677A397B93740">
    <w:name w:val="B4C23BDAB8FA46208F1677A397B93740"/>
    <w:pPr>
      <w:widowControl w:val="0"/>
    </w:pPr>
  </w:style>
  <w:style w:type="paragraph" w:customStyle="1" w:styleId="C79C9A569992459A8DD48E9C2BAB1562">
    <w:name w:val="C79C9A569992459A8DD48E9C2BAB1562"/>
    <w:pPr>
      <w:widowControl w:val="0"/>
    </w:pPr>
  </w:style>
  <w:style w:type="paragraph" w:customStyle="1" w:styleId="6D958B1ED6FF4DDA89DCE5E63C7FAAAF">
    <w:name w:val="6D958B1ED6FF4DDA89DCE5E63C7FAAAF"/>
    <w:pPr>
      <w:widowControl w:val="0"/>
    </w:pPr>
  </w:style>
  <w:style w:type="paragraph" w:customStyle="1" w:styleId="C359446369504F83AB1E6A6A90961EB6">
    <w:name w:val="C359446369504F83AB1E6A6A90961EB6"/>
    <w:pPr>
      <w:widowControl w:val="0"/>
    </w:pPr>
  </w:style>
  <w:style w:type="paragraph" w:customStyle="1" w:styleId="8B76EF1BE3DF42009F82ADFC830A7CEA">
    <w:name w:val="8B76EF1BE3DF42009F82ADFC830A7CEA"/>
    <w:pPr>
      <w:widowControl w:val="0"/>
    </w:pPr>
  </w:style>
  <w:style w:type="paragraph" w:customStyle="1" w:styleId="04E9590903874E68AB7815968530DE7E">
    <w:name w:val="04E9590903874E68AB7815968530DE7E"/>
    <w:pPr>
      <w:widowControl w:val="0"/>
    </w:pPr>
  </w:style>
  <w:style w:type="paragraph" w:customStyle="1" w:styleId="8D1D949B32CD40258B147B240F8A0E0E">
    <w:name w:val="8D1D949B32CD40258B147B240F8A0E0E"/>
    <w:pPr>
      <w:widowControl w:val="0"/>
    </w:pPr>
  </w:style>
  <w:style w:type="paragraph" w:customStyle="1" w:styleId="349F75FCB27044979E27029CBAD03B38">
    <w:name w:val="349F75FCB27044979E27029CBAD03B38"/>
    <w:pPr>
      <w:widowControl w:val="0"/>
    </w:pPr>
  </w:style>
  <w:style w:type="paragraph" w:customStyle="1" w:styleId="57868A753CE54D8BB884B5198AD330EE">
    <w:name w:val="57868A753CE54D8BB884B5198AD330EE"/>
    <w:pPr>
      <w:widowControl w:val="0"/>
    </w:pPr>
  </w:style>
  <w:style w:type="paragraph" w:customStyle="1" w:styleId="C5C266911FA04E3AA7AE895145AA54E4">
    <w:name w:val="C5C266911FA04E3AA7AE895145AA54E4"/>
    <w:pPr>
      <w:widowControl w:val="0"/>
    </w:pPr>
  </w:style>
  <w:style w:type="paragraph" w:customStyle="1" w:styleId="BD6B88F61CF749F28CF0AE0AA63B40C8">
    <w:name w:val="BD6B88F61CF749F28CF0AE0AA63B40C8"/>
    <w:rsid w:val="009864BE"/>
    <w:pPr>
      <w:widowControl w:val="0"/>
    </w:pPr>
  </w:style>
  <w:style w:type="paragraph" w:customStyle="1" w:styleId="29937FE7A9F947C39577883F667AF46D">
    <w:name w:val="29937FE7A9F947C39577883F667AF46D"/>
    <w:rsid w:val="009864BE"/>
    <w:pPr>
      <w:widowControl w:val="0"/>
    </w:pPr>
  </w:style>
  <w:style w:type="paragraph" w:customStyle="1" w:styleId="7AED9C2E145F47969419356F6D9B1C7D">
    <w:name w:val="7AED9C2E145F47969419356F6D9B1C7D"/>
    <w:pPr>
      <w:widowControl w:val="0"/>
    </w:pPr>
  </w:style>
  <w:style w:type="paragraph" w:customStyle="1" w:styleId="9E874EA282B5499C85502452CA81241D">
    <w:name w:val="9E874EA282B5499C85502452CA81241D"/>
    <w:pPr>
      <w:widowControl w:val="0"/>
    </w:pPr>
  </w:style>
  <w:style w:type="paragraph" w:customStyle="1" w:styleId="B99BC75E69BD44429F70F845E0AF3080">
    <w:name w:val="B99BC75E69BD44429F70F845E0AF3080"/>
    <w:pPr>
      <w:widowControl w:val="0"/>
    </w:pPr>
  </w:style>
  <w:style w:type="paragraph" w:customStyle="1" w:styleId="786E3AA39A484BCAAA2E051CA705EC36">
    <w:name w:val="786E3AA39A484BCAAA2E051CA705EC36"/>
    <w:pPr>
      <w:widowControl w:val="0"/>
    </w:pPr>
  </w:style>
  <w:style w:type="paragraph" w:customStyle="1" w:styleId="83AD235014614DC397148BC141D63D9C">
    <w:name w:val="83AD235014614DC397148BC141D63D9C"/>
    <w:pPr>
      <w:widowControl w:val="0"/>
    </w:pPr>
  </w:style>
  <w:style w:type="paragraph" w:customStyle="1" w:styleId="1735E2F1FCCF4E5094E562F675FC4BDB">
    <w:name w:val="1735E2F1FCCF4E5094E562F675FC4BDB"/>
    <w:pPr>
      <w:widowControl w:val="0"/>
    </w:pPr>
  </w:style>
  <w:style w:type="paragraph" w:customStyle="1" w:styleId="ABCEB1AF08D04B5AB822D761E31BD9DC">
    <w:name w:val="ABCEB1AF08D04B5AB822D761E31BD9DC"/>
    <w:pPr>
      <w:widowControl w:val="0"/>
    </w:pPr>
  </w:style>
  <w:style w:type="paragraph" w:customStyle="1" w:styleId="89311D4260AF4C0E80C8D90796FB2322">
    <w:name w:val="89311D4260AF4C0E80C8D90796FB2322"/>
    <w:pPr>
      <w:widowControl w:val="0"/>
    </w:pPr>
  </w:style>
  <w:style w:type="paragraph" w:customStyle="1" w:styleId="5A5EF976B92A4466946425A47572581D">
    <w:name w:val="5A5EF976B92A4466946425A47572581D"/>
    <w:pPr>
      <w:widowControl w:val="0"/>
    </w:pPr>
  </w:style>
  <w:style w:type="paragraph" w:customStyle="1" w:styleId="CCDCAD88585842D1B6A68E452E4513C8">
    <w:name w:val="CCDCAD88585842D1B6A68E452E4513C8"/>
    <w:pPr>
      <w:widowControl w:val="0"/>
    </w:pPr>
  </w:style>
  <w:style w:type="paragraph" w:customStyle="1" w:styleId="E5399B506E6A48A48D3C57D5DC7999C7">
    <w:name w:val="E5399B506E6A48A48D3C57D5DC7999C7"/>
    <w:pPr>
      <w:widowControl w:val="0"/>
    </w:pPr>
  </w:style>
  <w:style w:type="paragraph" w:customStyle="1" w:styleId="AB370C92C355441A86E2E305F74CFC85">
    <w:name w:val="AB370C92C355441A86E2E305F74CFC85"/>
    <w:pPr>
      <w:widowControl w:val="0"/>
    </w:pPr>
  </w:style>
  <w:style w:type="paragraph" w:customStyle="1" w:styleId="56E15D36CC4640B58C20924333AA092F">
    <w:name w:val="56E15D36CC4640B58C20924333AA092F"/>
    <w:pPr>
      <w:widowControl w:val="0"/>
    </w:pPr>
  </w:style>
  <w:style w:type="paragraph" w:customStyle="1" w:styleId="7A9BD88D8B9A424B91CC117BC0A68995">
    <w:name w:val="7A9BD88D8B9A424B91CC117BC0A68995"/>
    <w:pPr>
      <w:widowControl w:val="0"/>
    </w:pPr>
  </w:style>
  <w:style w:type="paragraph" w:customStyle="1" w:styleId="BCAC3BC839864116A89FBBF11A1C2DFB">
    <w:name w:val="BCAC3BC839864116A89FBBF11A1C2DFB"/>
    <w:pPr>
      <w:widowControl w:val="0"/>
    </w:pPr>
  </w:style>
  <w:style w:type="paragraph" w:customStyle="1" w:styleId="049F6DE17FEE4B2E9128426630A89EC1">
    <w:name w:val="049F6DE17FEE4B2E9128426630A89EC1"/>
    <w:pPr>
      <w:widowControl w:val="0"/>
    </w:pPr>
  </w:style>
  <w:style w:type="paragraph" w:customStyle="1" w:styleId="6D2B5336C2CC42ADA7032FF175EBBBD9">
    <w:name w:val="6D2B5336C2CC42ADA7032FF175EBBBD9"/>
    <w:pPr>
      <w:widowControl w:val="0"/>
    </w:pPr>
  </w:style>
  <w:style w:type="paragraph" w:customStyle="1" w:styleId="62ED9FFCC73642C6ACDDF87819F0ACCA">
    <w:name w:val="62ED9FFCC73642C6ACDDF87819F0ACCA"/>
    <w:pPr>
      <w:widowControl w:val="0"/>
    </w:pPr>
  </w:style>
  <w:style w:type="paragraph" w:customStyle="1" w:styleId="490EA9D245634C8BA0D26EC854DF6535">
    <w:name w:val="490EA9D245634C8BA0D26EC854DF6535"/>
    <w:pPr>
      <w:widowControl w:val="0"/>
    </w:pPr>
  </w:style>
  <w:style w:type="paragraph" w:customStyle="1" w:styleId="DB617C5CF4654F4585577681F3C6F5CE">
    <w:name w:val="DB617C5CF4654F4585577681F3C6F5CE"/>
    <w:pPr>
      <w:widowControl w:val="0"/>
    </w:pPr>
  </w:style>
  <w:style w:type="paragraph" w:customStyle="1" w:styleId="632545588BD74B8D9F059601A86FE02F">
    <w:name w:val="632545588BD74B8D9F059601A86FE02F"/>
    <w:pPr>
      <w:widowControl w:val="0"/>
    </w:pPr>
  </w:style>
  <w:style w:type="paragraph" w:customStyle="1" w:styleId="9EE1E180FB314708A9A9890055D2B4BD">
    <w:name w:val="9EE1E180FB314708A9A9890055D2B4BD"/>
    <w:pPr>
      <w:widowControl w:val="0"/>
    </w:pPr>
  </w:style>
  <w:style w:type="paragraph" w:customStyle="1" w:styleId="C93294F5DE06482AABC40FF07D96B10B">
    <w:name w:val="C93294F5DE06482AABC40FF07D96B10B"/>
    <w:pPr>
      <w:widowControl w:val="0"/>
    </w:pPr>
  </w:style>
  <w:style w:type="paragraph" w:customStyle="1" w:styleId="DF283002522A42D5B186DBA7707AC864">
    <w:name w:val="DF283002522A42D5B186DBA7707AC864"/>
    <w:pPr>
      <w:widowControl w:val="0"/>
    </w:pPr>
  </w:style>
  <w:style w:type="paragraph" w:customStyle="1" w:styleId="E926E6A2EC2A4E39B7DE9D73FE4DA3A2">
    <w:name w:val="E926E6A2EC2A4E39B7DE9D73FE4DA3A2"/>
    <w:pPr>
      <w:widowControl w:val="0"/>
    </w:pPr>
  </w:style>
  <w:style w:type="paragraph" w:customStyle="1" w:styleId="32D9E79910614D03A9A70BEF901C757B">
    <w:name w:val="32D9E79910614D03A9A70BEF901C757B"/>
    <w:pPr>
      <w:widowControl w:val="0"/>
    </w:pPr>
  </w:style>
  <w:style w:type="paragraph" w:customStyle="1" w:styleId="EE751B164A01438AA8D6FE60FD9699DE">
    <w:name w:val="EE751B164A01438AA8D6FE60FD9699DE"/>
    <w:pPr>
      <w:widowControl w:val="0"/>
    </w:pPr>
  </w:style>
  <w:style w:type="paragraph" w:customStyle="1" w:styleId="C64BE5809735481C9F58A545363EE625">
    <w:name w:val="C64BE5809735481C9F58A545363EE625"/>
    <w:pPr>
      <w:widowControl w:val="0"/>
    </w:pPr>
  </w:style>
  <w:style w:type="paragraph" w:customStyle="1" w:styleId="8E453A864BB349BE91038D2C9FFC5515">
    <w:name w:val="8E453A864BB349BE91038D2C9FFC5515"/>
    <w:pPr>
      <w:widowControl w:val="0"/>
    </w:pPr>
  </w:style>
  <w:style w:type="paragraph" w:customStyle="1" w:styleId="93FE190C4F9D4BFCA5469D32C336596E">
    <w:name w:val="93FE190C4F9D4BFCA5469D32C336596E"/>
    <w:pPr>
      <w:widowControl w:val="0"/>
    </w:pPr>
  </w:style>
  <w:style w:type="paragraph" w:customStyle="1" w:styleId="3E8D7BF640B2428EAA05D2956B5EC16D">
    <w:name w:val="3E8D7BF640B2428EAA05D2956B5EC16D"/>
    <w:pPr>
      <w:widowControl w:val="0"/>
    </w:pPr>
  </w:style>
  <w:style w:type="paragraph" w:customStyle="1" w:styleId="4C7B1FFDBD05411F982558A2837E878A">
    <w:name w:val="4C7B1FFDBD05411F982558A2837E878A"/>
    <w:pPr>
      <w:widowControl w:val="0"/>
    </w:pPr>
  </w:style>
  <w:style w:type="paragraph" w:customStyle="1" w:styleId="885402B8DD8B436080EED5909A922A06">
    <w:name w:val="885402B8DD8B436080EED5909A922A06"/>
    <w:pPr>
      <w:widowControl w:val="0"/>
    </w:pPr>
  </w:style>
  <w:style w:type="paragraph" w:customStyle="1" w:styleId="DC45C70ED1F74B2E831C598D719AE32D">
    <w:name w:val="DC45C70ED1F74B2E831C598D719AE32D"/>
    <w:pPr>
      <w:widowControl w:val="0"/>
    </w:pPr>
  </w:style>
  <w:style w:type="paragraph" w:customStyle="1" w:styleId="FBE6EA3500504F24989AD8EE373DEA45">
    <w:name w:val="FBE6EA3500504F24989AD8EE373DEA45"/>
    <w:pPr>
      <w:widowControl w:val="0"/>
    </w:pPr>
  </w:style>
  <w:style w:type="paragraph" w:customStyle="1" w:styleId="98C0D636B0CD46B3AC4DEEE24C8404A4">
    <w:name w:val="98C0D636B0CD46B3AC4DEEE24C8404A4"/>
    <w:pPr>
      <w:widowControl w:val="0"/>
    </w:pPr>
  </w:style>
  <w:style w:type="paragraph" w:customStyle="1" w:styleId="5E44CE879E6A4F1A86D4F0B16B7008A2">
    <w:name w:val="5E44CE879E6A4F1A86D4F0B16B7008A2"/>
    <w:pPr>
      <w:widowControl w:val="0"/>
    </w:pPr>
  </w:style>
  <w:style w:type="paragraph" w:customStyle="1" w:styleId="822327F78C9048B0A1BC360AEDEFDE3A">
    <w:name w:val="822327F78C9048B0A1BC360AEDEFDE3A"/>
    <w:pPr>
      <w:widowControl w:val="0"/>
    </w:pPr>
  </w:style>
  <w:style w:type="paragraph" w:customStyle="1" w:styleId="AEED932DF89A40568DC5AE0667EBFDB3">
    <w:name w:val="AEED932DF89A40568DC5AE0667EBFDB3"/>
    <w:pPr>
      <w:widowControl w:val="0"/>
    </w:pPr>
  </w:style>
  <w:style w:type="paragraph" w:customStyle="1" w:styleId="E40D54F138084D4DB795213FE0A8E10F">
    <w:name w:val="E40D54F138084D4DB795213FE0A8E10F"/>
    <w:pPr>
      <w:widowControl w:val="0"/>
    </w:pPr>
  </w:style>
  <w:style w:type="paragraph" w:customStyle="1" w:styleId="F1D58B38AC45403ABA1FD71BD307484A">
    <w:name w:val="F1D58B38AC45403ABA1FD71BD307484A"/>
    <w:pPr>
      <w:widowControl w:val="0"/>
    </w:pPr>
  </w:style>
  <w:style w:type="paragraph" w:customStyle="1" w:styleId="0FCD67DBBDB7419EB2AC66DA9960732F">
    <w:name w:val="0FCD67DBBDB7419EB2AC66DA9960732F"/>
    <w:pPr>
      <w:widowControl w:val="0"/>
    </w:pPr>
  </w:style>
  <w:style w:type="paragraph" w:customStyle="1" w:styleId="191E69533E9A4D3495DC033D5AC288DB">
    <w:name w:val="191E69533E9A4D3495DC033D5AC288DB"/>
    <w:pPr>
      <w:widowControl w:val="0"/>
    </w:pPr>
  </w:style>
  <w:style w:type="paragraph" w:customStyle="1" w:styleId="1C0BB81A2FE7413EBD7C2CDE2F0F55C3">
    <w:name w:val="1C0BB81A2FE7413EBD7C2CDE2F0F55C3"/>
    <w:pPr>
      <w:widowControl w:val="0"/>
    </w:pPr>
  </w:style>
  <w:style w:type="paragraph" w:customStyle="1" w:styleId="40E4E8ADB78449F1A9FF287C163F8742">
    <w:name w:val="40E4E8ADB78449F1A9FF287C163F8742"/>
    <w:pPr>
      <w:widowControl w:val="0"/>
    </w:pPr>
  </w:style>
  <w:style w:type="paragraph" w:customStyle="1" w:styleId="C6D6FEB7CC4A47D4B97B94A1A150B211">
    <w:name w:val="C6D6FEB7CC4A47D4B97B94A1A150B211"/>
    <w:pPr>
      <w:widowControl w:val="0"/>
    </w:pPr>
  </w:style>
  <w:style w:type="paragraph" w:customStyle="1" w:styleId="A540A4F5135742D4B4C99A8C647559A3">
    <w:name w:val="A540A4F5135742D4B4C99A8C647559A3"/>
    <w:pPr>
      <w:widowControl w:val="0"/>
    </w:pPr>
  </w:style>
  <w:style w:type="paragraph" w:customStyle="1" w:styleId="8DD32FE3A4794574A8AA0EFBE44DAC9F">
    <w:name w:val="8DD32FE3A4794574A8AA0EFBE44DAC9F"/>
    <w:pPr>
      <w:widowControl w:val="0"/>
    </w:pPr>
  </w:style>
  <w:style w:type="paragraph" w:customStyle="1" w:styleId="EE863D00CCC64BF7B7D6A2FEA7A76034">
    <w:name w:val="EE863D00CCC64BF7B7D6A2FEA7A76034"/>
    <w:pPr>
      <w:widowControl w:val="0"/>
    </w:pPr>
  </w:style>
  <w:style w:type="paragraph" w:customStyle="1" w:styleId="C96D84414FB04797AD619328B44C3F1A">
    <w:name w:val="C96D84414FB04797AD619328B44C3F1A"/>
    <w:pPr>
      <w:widowControl w:val="0"/>
    </w:pPr>
  </w:style>
  <w:style w:type="paragraph" w:customStyle="1" w:styleId="503813BAFADF42739435BC031EDE119C">
    <w:name w:val="503813BAFADF42739435BC031EDE119C"/>
    <w:pPr>
      <w:widowControl w:val="0"/>
    </w:pPr>
  </w:style>
  <w:style w:type="paragraph" w:customStyle="1" w:styleId="7EEADB0F93E04BF3AB83CF28057579E1">
    <w:name w:val="7EEADB0F93E04BF3AB83CF28057579E1"/>
    <w:pPr>
      <w:widowControl w:val="0"/>
    </w:pPr>
  </w:style>
  <w:style w:type="paragraph" w:customStyle="1" w:styleId="C7DE021465FE4BC0953DB4BDC8941B5B">
    <w:name w:val="C7DE021465FE4BC0953DB4BDC8941B5B"/>
    <w:pPr>
      <w:widowControl w:val="0"/>
    </w:pPr>
  </w:style>
  <w:style w:type="paragraph" w:customStyle="1" w:styleId="4A785E762C8345939332F1A470D80232">
    <w:name w:val="4A785E762C8345939332F1A470D80232"/>
    <w:rsid w:val="0072754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A6409001_3B_邱郁涵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A851D-9845-4935-9C18-533CF108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創意履歷表 (由 MOO 設計).dotx</Template>
  <TotalTime>2201</TotalTime>
  <Pages>9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基礎雲端運算程式設計</dc:title>
  <dc:subject>A6409001_3B_邱郁涵</dc:subject>
  <dc:creator>user</dc:creator>
  <cp:keywords/>
  <dc:description/>
  <cp:lastModifiedBy>E901</cp:lastModifiedBy>
  <cp:revision>465</cp:revision>
  <cp:lastPrinted>2019-01-14T18:50:00Z</cp:lastPrinted>
  <dcterms:created xsi:type="dcterms:W3CDTF">2018-11-11T06:36:00Z</dcterms:created>
  <dcterms:modified xsi:type="dcterms:W3CDTF">2019-06-24T10:39:00Z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