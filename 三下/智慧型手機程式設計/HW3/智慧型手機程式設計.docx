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新細明體"/>
          <w:kern w:val="28"/>
        </w:rPr>
        <w:id w:val="-240795504"/>
        <w:docPartObj>
          <w:docPartGallery w:val="Cover Pages"/>
          <w:docPartUnique/>
        </w:docPartObj>
      </w:sdtPr>
      <w:sdtEndPr>
        <w:rPr>
          <w:b/>
          <w:kern w:val="0"/>
          <w:sz w:val="56"/>
        </w:rPr>
      </w:sdtEndPr>
      <w:sdtContent>
        <w:p w14:paraId="68A9B658" w14:textId="61766EF1" w:rsidR="00FE496B" w:rsidRPr="00547185" w:rsidRDefault="00107439">
          <w:pPr>
            <w:rPr>
              <w:rFonts w:eastAsia="新細明體"/>
              <w:kern w:val="28"/>
            </w:rPr>
          </w:pPr>
          <w:r>
            <w:rPr>
              <w:rFonts w:eastAsia="新細明體"/>
              <w:noProof/>
              <w:kern w:val="28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2607" behindDoc="0" locked="0" layoutInCell="1" allowOverlap="1" wp14:anchorId="5EEE9635" wp14:editId="48040406">
                    <wp:simplePos x="0" y="0"/>
                    <wp:positionH relativeFrom="column">
                      <wp:posOffset>-209551</wp:posOffset>
                    </wp:positionH>
                    <wp:positionV relativeFrom="paragraph">
                      <wp:posOffset>-219075</wp:posOffset>
                    </wp:positionV>
                    <wp:extent cx="6524625" cy="6724650"/>
                    <wp:effectExtent l="19050" t="19050" r="28575" b="19050"/>
                    <wp:wrapNone/>
                    <wp:docPr id="13" name="矩形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24625" cy="6724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BAD117" id="矩形 13" o:spid="_x0000_s1026" style="position:absolute;margin-left:-16.5pt;margin-top:-17.25pt;width:513.75pt;height:529.5pt;z-index:251652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" fillcolor="black [3200]" strokecolor="black [1600]" strokeweight="2.25pt"/>
                </w:pict>
              </mc:Fallback>
            </mc:AlternateContent>
          </w:r>
        </w:p>
        <w:p w14:paraId="51C5313F" w14:textId="12B11852" w:rsidR="00C327B5" w:rsidRPr="006D3F5D" w:rsidRDefault="00107439" w:rsidP="00C327B5">
          <w:pPr>
            <w:spacing w:line="276" w:lineRule="auto"/>
            <w:rPr>
              <w:rFonts w:eastAsia="新細明體"/>
              <w:b/>
              <w:sz w:val="56"/>
            </w:rPr>
          </w:pPr>
          <w:r w:rsidRPr="006D3F5D">
            <w:rPr>
              <w:rFonts w:eastAsia="新細明體"/>
              <w:b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445C55F9" wp14:editId="7B7DC4D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6705600</wp:posOffset>
                    </wp:positionV>
                    <wp:extent cx="5814695" cy="1419225"/>
                    <wp:effectExtent l="0" t="0" r="0" b="9525"/>
                    <wp:wrapNone/>
                    <wp:docPr id="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141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356772" w14:textId="3FE7CC43" w:rsidR="00FE496B" w:rsidRPr="006406CB" w:rsidRDefault="0063411E">
                                <w:pPr>
                                  <w:pStyle w:val="a4"/>
                                  <w:rPr>
                                    <w:rFonts w:ascii="微軟正黑體" w:eastAsia="微軟正黑體" w:hAnsi="微軟正黑體"/>
                                    <w:color w:val="605F42" w:themeColor="accent6" w:themeShade="80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" w:eastAsia="微軟正黑體" w:hAnsi="微軟正黑體"/>
                                      <w:color w:val="605F42" w:themeColor="accent6" w:themeShade="80"/>
                                      <w:kern w:val="2"/>
                                      <w:sz w:val="96"/>
                                      <w:szCs w:val="96"/>
                                      <w:lang w:eastAsia="zh-TW"/>
                                    </w:rPr>
                                    <w:alias w:val="標題"/>
                                    <w:tag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7439" w:rsidRPr="006406CB">
                                      <w:rPr>
                                        <w:rFonts w:ascii="微軟正黑體" w:eastAsia="微軟正黑體" w:hAnsi="微軟正黑體" w:hint="eastAsia"/>
                                        <w:color w:val="605F42" w:themeColor="accent6" w:themeShade="80"/>
                                        <w:kern w:val="2"/>
                                        <w:sz w:val="96"/>
                                        <w:szCs w:val="96"/>
                                        <w:lang w:eastAsia="zh-TW"/>
                                      </w:rPr>
                                      <w:t>智慧型手機程式設計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5C5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6" type="#_x0000_t202" style="position:absolute;margin-left:0;margin-top:528pt;width:457.85pt;height:111.75pt;z-index:251653632;visibility:visible;mso-wrap-style:square;mso-width-percent:94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tGtgIAALs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" filled="f" stroked="f">
                    <v:textbox>
                      <w:txbxContent>
                        <w:p w14:paraId="09356772" w14:textId="3FE7CC43" w:rsidR="00FE496B" w:rsidRPr="006406CB" w:rsidRDefault="0063411E">
                          <w:pPr>
                            <w:pStyle w:val="a4"/>
                            <w:rPr>
                              <w:rFonts w:ascii="微軟正黑體" w:eastAsia="微軟正黑體" w:hAnsi="微軟正黑體"/>
                              <w:color w:val="605F42" w:themeColor="accent6" w:themeShade="80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微軟正黑體" w:eastAsia="微軟正黑體" w:hAnsi="微軟正黑體"/>
                                <w:color w:val="605F42" w:themeColor="accent6" w:themeShade="80"/>
                                <w:kern w:val="2"/>
                                <w:sz w:val="96"/>
                                <w:szCs w:val="96"/>
                                <w:lang w:eastAsia="zh-TW"/>
                              </w:rPr>
                              <w:alias w:val="標題"/>
                              <w:tag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07439" w:rsidRPr="006406CB">
                                <w:rPr>
                                  <w:rFonts w:ascii="微軟正黑體" w:eastAsia="微軟正黑體" w:hAnsi="微軟正黑體" w:hint="eastAsia"/>
                                  <w:color w:val="605F42" w:themeColor="accent6" w:themeShade="80"/>
                                  <w:kern w:val="2"/>
                                  <w:sz w:val="96"/>
                                  <w:szCs w:val="96"/>
                                  <w:lang w:eastAsia="zh-TW"/>
                                </w:rPr>
                                <w:t>智慧型手機程式設計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6D3F5D">
            <w:rPr>
              <w:rFonts w:eastAsia="新細明體"/>
              <w:b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108616D" wp14:editId="4C1ABB8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814695" cy="600075"/>
                    <wp:effectExtent l="0" t="0" r="0" b="9525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E22F09" w14:textId="77777777" w:rsidR="00FE496B" w:rsidRPr="005D2A70" w:rsidRDefault="006962AB" w:rsidP="006962AB">
                                <w:pPr>
                                  <w:jc w:val="right"/>
                                  <w:rPr>
                                    <w:rFonts w:ascii="微軟正黑體" w:eastAsia="微軟正黑體" w:hAnsi="微軟正黑體"/>
                                    <w:color w:val="526DB0" w:themeColor="accent3"/>
                                    <w:lang w:eastAsia="zh-TW"/>
                                  </w:rPr>
                                </w:pPr>
                                <w:r w:rsidRPr="005D2A70">
                                  <w:rPr>
                                    <w:rFonts w:ascii="微軟正黑體" w:eastAsia="微軟正黑體" w:hAnsi="微軟正黑體" w:hint="eastAsia"/>
                                    <w:color w:val="526DB0" w:themeColor="accent3"/>
                                    <w:lang w:eastAsia="zh-TW"/>
                                  </w:rPr>
                                  <w:t>A</w:t>
                                </w:r>
                                <w:r w:rsidRPr="005D2A70">
                                  <w:rPr>
                                    <w:rFonts w:ascii="微軟正黑體" w:eastAsia="微軟正黑體" w:hAnsi="微軟正黑體"/>
                                    <w:color w:val="526DB0" w:themeColor="accent3"/>
                                    <w:lang w:eastAsia="zh-TW"/>
                                  </w:rPr>
                                  <w:t>6409001</w:t>
                                </w:r>
                                <w:r w:rsidRPr="005D2A70">
                                  <w:rPr>
                                    <w:rFonts w:ascii="微軟正黑體" w:eastAsia="微軟正黑體" w:hAnsi="微軟正黑體" w:hint="eastAsia"/>
                                    <w:color w:val="526DB0" w:themeColor="accent3"/>
                                    <w:lang w:eastAsia="zh-TW"/>
                                  </w:rPr>
                                  <w:t>_</w:t>
                                </w:r>
                                <w:r w:rsidRPr="005D2A70">
                                  <w:rPr>
                                    <w:rFonts w:ascii="微軟正黑體" w:eastAsia="微軟正黑體" w:hAnsi="微軟正黑體" w:hint="eastAsia"/>
                                    <w:color w:val="526DB0" w:themeColor="accent3"/>
                                    <w:lang w:eastAsia="zh-TW"/>
                                  </w:rPr>
                                  <w:t>資工3B</w:t>
                                </w:r>
                                <w:r w:rsidRPr="005D2A70">
                                  <w:rPr>
                                    <w:rFonts w:ascii="微軟正黑體" w:eastAsia="微軟正黑體" w:hAnsi="微軟正黑體"/>
                                    <w:color w:val="526DB0" w:themeColor="accent3"/>
                                    <w:lang w:eastAsia="zh-TW"/>
                                  </w:rPr>
                                  <w:t>_</w:t>
                                </w:r>
                                <w:proofErr w:type="gramStart"/>
                                <w:r w:rsidRPr="005D2A70">
                                  <w:rPr>
                                    <w:rFonts w:ascii="微軟正黑體" w:eastAsia="微軟正黑體" w:hAnsi="微軟正黑體"/>
                                    <w:color w:val="526DB0" w:themeColor="accent3"/>
                                    <w:lang w:eastAsia="zh-TW"/>
                                  </w:rPr>
                                  <w:t>邱郁</w:t>
                                </w:r>
                                <w:proofErr w:type="gramEnd"/>
                                <w:r w:rsidRPr="005D2A70">
                                  <w:rPr>
                                    <w:rFonts w:ascii="微軟正黑體" w:eastAsia="微軟正黑體" w:hAnsi="微軟正黑體"/>
                                    <w:color w:val="526DB0" w:themeColor="accent3"/>
                                    <w:lang w:eastAsia="zh-TW"/>
                                  </w:rPr>
                                  <w:t>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08616D" id="Text Box 24" o:spid="_x0000_s1027" type="#_x0000_t202" style="position:absolute;margin-left:0;margin-top:0;width:457.85pt;height:47.25pt;z-index:251668480;visibility:visible;mso-wrap-style:square;mso-width-percent:94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" filled="f" stroked="f">
                    <v:textbox>
                      <w:txbxContent>
                        <w:p w14:paraId="39E22F09" w14:textId="77777777" w:rsidR="00FE496B" w:rsidRPr="005D2A70" w:rsidRDefault="006962AB" w:rsidP="006962AB">
                          <w:pPr>
                            <w:jc w:val="right"/>
                            <w:rPr>
                              <w:rFonts w:ascii="微軟正黑體" w:eastAsia="微軟正黑體" w:hAnsi="微軟正黑體"/>
                              <w:color w:val="526DB0" w:themeColor="accent3"/>
                              <w:lang w:eastAsia="zh-TW"/>
                            </w:rPr>
                          </w:pPr>
                          <w:r w:rsidRPr="005D2A70">
                            <w:rPr>
                              <w:rFonts w:ascii="微軟正黑體" w:eastAsia="微軟正黑體" w:hAnsi="微軟正黑體" w:hint="eastAsia"/>
                              <w:color w:val="526DB0" w:themeColor="accent3"/>
                              <w:lang w:eastAsia="zh-TW"/>
                            </w:rPr>
                            <w:t>A</w:t>
                          </w:r>
                          <w:r w:rsidRPr="005D2A70">
                            <w:rPr>
                              <w:rFonts w:ascii="微軟正黑體" w:eastAsia="微軟正黑體" w:hAnsi="微軟正黑體"/>
                              <w:color w:val="526DB0" w:themeColor="accent3"/>
                              <w:lang w:eastAsia="zh-TW"/>
                            </w:rPr>
                            <w:t>6409001</w:t>
                          </w:r>
                          <w:r w:rsidRPr="005D2A70">
                            <w:rPr>
                              <w:rFonts w:ascii="微軟正黑體" w:eastAsia="微軟正黑體" w:hAnsi="微軟正黑體" w:hint="eastAsia"/>
                              <w:color w:val="526DB0" w:themeColor="accent3"/>
                              <w:lang w:eastAsia="zh-TW"/>
                            </w:rPr>
                            <w:t>_</w:t>
                          </w:r>
                          <w:r w:rsidRPr="005D2A70">
                            <w:rPr>
                              <w:rFonts w:ascii="微軟正黑體" w:eastAsia="微軟正黑體" w:hAnsi="微軟正黑體" w:hint="eastAsia"/>
                              <w:color w:val="526DB0" w:themeColor="accent3"/>
                              <w:lang w:eastAsia="zh-TW"/>
                            </w:rPr>
                            <w:t>資工3B</w:t>
                          </w:r>
                          <w:r w:rsidRPr="005D2A70">
                            <w:rPr>
                              <w:rFonts w:ascii="微軟正黑體" w:eastAsia="微軟正黑體" w:hAnsi="微軟正黑體"/>
                              <w:color w:val="526DB0" w:themeColor="accent3"/>
                              <w:lang w:eastAsia="zh-TW"/>
                            </w:rPr>
                            <w:t>_</w:t>
                          </w:r>
                          <w:proofErr w:type="gramStart"/>
                          <w:r w:rsidRPr="005D2A70">
                            <w:rPr>
                              <w:rFonts w:ascii="微軟正黑體" w:eastAsia="微軟正黑體" w:hAnsi="微軟正黑體"/>
                              <w:color w:val="526DB0" w:themeColor="accent3"/>
                              <w:lang w:eastAsia="zh-TW"/>
                            </w:rPr>
                            <w:t>邱郁</w:t>
                          </w:r>
                          <w:proofErr w:type="gramEnd"/>
                          <w:r w:rsidRPr="005D2A70">
                            <w:rPr>
                              <w:rFonts w:ascii="微軟正黑體" w:eastAsia="微軟正黑體" w:hAnsi="微軟正黑體"/>
                              <w:color w:val="526DB0" w:themeColor="accent3"/>
                              <w:lang w:eastAsia="zh-TW"/>
                            </w:rPr>
                            <w:t>涵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6D3F5D">
            <w:rPr>
              <w:rFonts w:eastAsia="新細明體"/>
              <w:b/>
              <w:noProof/>
              <w:kern w:val="28"/>
              <w:lang w:eastAsia="zh-TW"/>
            </w:rPr>
            <w:drawing>
              <wp:anchor distT="0" distB="0" distL="114300" distR="114300" simplePos="0" relativeHeight="251661824" behindDoc="0" locked="0" layoutInCell="1" allowOverlap="1" wp14:anchorId="2DD3768E" wp14:editId="282AE6DD">
                <wp:simplePos x="0" y="0"/>
                <wp:positionH relativeFrom="margin">
                  <wp:align>right</wp:align>
                </wp:positionH>
                <wp:positionV relativeFrom="margin">
                  <wp:posOffset>1591310</wp:posOffset>
                </wp:positionV>
                <wp:extent cx="6400800" cy="3597910"/>
                <wp:effectExtent l="0" t="0" r="0" b="2540"/>
                <wp:wrapSquare wrapText="bothSides"/>
                <wp:docPr id="10" name="圖片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rduino-Uno-R3-s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597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847DD" w:rsidRPr="006D3F5D">
            <w:rPr>
              <w:rFonts w:eastAsia="新細明體"/>
              <w:b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76CCE5A" wp14:editId="0AF43E6B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0DA90FC" id="Rectangle 9" o:spid="_x0000_s1026" style="position:absolute;margin-left:0;margin-top:0;width:9.75pt;height:238.55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5847DD" w:rsidRPr="006D3F5D">
            <w:rPr>
              <w:rFonts w:eastAsia="新細明體"/>
              <w:b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6BDF828" wp14:editId="50E5F9BC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314899C1" id="Rectangle 8" o:spid="_x0000_s1026" style="position:absolute;margin-left:0;margin-top:0;width:9.75pt;height:532.1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 w:rsidR="005847DD" w:rsidRPr="006D3F5D">
            <w:rPr>
              <w:rFonts w:eastAsia="新細明體"/>
              <w:b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1AA8E05" wp14:editId="27171EC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17F3F235" id="Rectangle 4" o:spid="_x0000_s1026" style="position:absolute;margin-left:0;margin-top:0;width:520pt;height:768.85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943367" w:rsidRPr="006D3F5D">
            <w:rPr>
              <w:rFonts w:eastAsia="新細明體"/>
              <w:b/>
              <w:sz w:val="56"/>
            </w:rPr>
            <w:br w:type="page"/>
          </w:r>
        </w:p>
      </w:sdtContent>
    </w:sdt>
    <w:p w14:paraId="14FF3194" w14:textId="2C655A7F" w:rsidR="00C327B5" w:rsidRDefault="005847DD" w:rsidP="00C327B5">
      <w:pPr>
        <w:spacing w:line="276" w:lineRule="auto"/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56"/>
          <w:szCs w:val="52"/>
          <w:lang w:eastAsia="zh-TW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54ECD" wp14:editId="7A566909">
                <wp:simplePos x="0" y="0"/>
                <wp:positionH relativeFrom="column">
                  <wp:posOffset>4456430</wp:posOffset>
                </wp:positionH>
                <wp:positionV relativeFrom="paragraph">
                  <wp:posOffset>5821045</wp:posOffset>
                </wp:positionV>
                <wp:extent cx="1980565" cy="3028315"/>
                <wp:effectExtent l="0" t="0" r="635" b="635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0565" cy="30283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2F779" id="Rectangle 18" o:spid="_x0000_s1026" style="position:absolute;margin-left:350.9pt;margin-top:458.35pt;width:155.95pt;height:23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" fillcolor="#d1282e [3215]" stroked="f"/>
            </w:pict>
          </mc:Fallback>
        </mc:AlternateContent>
      </w:r>
      <w:r w:rsidR="0086760B">
        <w:rPr>
          <w:rFonts w:eastAsia="新細明體"/>
          <w:noProof/>
          <w:lang w:eastAsia="zh-TW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7841EC41" wp14:editId="04D22FC9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5141595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453390</wp:posOffset>
                    </wp:positionV>
                  </mc:Fallback>
                </mc:AlternateContent>
                <wp:extent cx="1980565" cy="9783445"/>
                <wp:effectExtent l="0" t="0" r="1905" b="3175"/>
                <wp:wrapSquare wrapText="bothSides"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0565" cy="9783445"/>
                          <a:chOff x="0" y="0"/>
                          <a:chExt cx="20485" cy="91212"/>
                        </a:xfrm>
                      </wpg:grpSpPr>
                      <wps:wsp>
                        <wps:cNvPr id="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"/>
                            <a:ext cx="20485" cy="28232"/>
                          </a:xfrm>
                          <a:prstGeom prst="rect">
                            <a:avLst/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" cy="6297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2157"/>
                            <a:ext cx="16046" cy="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F2849" w14:textId="77777777" w:rsidR="00FE496B" w:rsidRDefault="00FE496B">
                              <w:pPr>
                                <w:pStyle w:val="a6"/>
                                <w:rPr>
                                  <w:color w:val="C8C8B1" w:themeColor="background2"/>
                                  <w:lang w:eastAsia="zh-TW"/>
                                </w:rPr>
                              </w:pPr>
                            </w:p>
                            <w:p w14:paraId="4EF950EF" w14:textId="77777777" w:rsidR="00FE496B" w:rsidRDefault="00FE496B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7841EC41" id="Group 7" o:spid="_x0000_s1028" style="position:absolute;margin-left:0;margin-top:0;width:155.95pt;height:770.35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">
                <v:rect id="Rectangle 18" o:spid="_x0000_s1029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" fillcolor="#1f497d" stroked="f"/>
                <v:rect id="Rectangle 17" o:spid="_x0000_s1030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" fillcolor="black [3213]" stroked="f"/>
                <v:shape id="Text Box 14" o:spid="_x0000_s1031" type="#_x0000_t202" style="position:absolute;left:1438;top:2157;width:16046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" filled="f" fillcolor="white [3212]" stroked="f">
                  <v:textbox>
                    <w:txbxContent>
                      <w:p w14:paraId="613F2849" w14:textId="77777777" w:rsidR="00FE496B" w:rsidRDefault="00FE496B">
                        <w:pPr>
                          <w:pStyle w:val="a6"/>
                          <w:rPr>
                            <w:color w:val="C8C8B1" w:themeColor="background2"/>
                            <w:lang w:eastAsia="zh-TW"/>
                          </w:rPr>
                        </w:pPr>
                      </w:p>
                      <w:p w14:paraId="4EF950EF" w14:textId="77777777" w:rsidR="00FE496B" w:rsidRDefault="00FE496B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1D1DBFA1" w14:textId="76E462BD" w:rsidR="0078637B" w:rsidRPr="00C327B5" w:rsidRDefault="00C327B5" w:rsidP="00C327B5">
      <w:pPr>
        <w:spacing w:line="276" w:lineRule="auto"/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56"/>
          <w:szCs w:val="52"/>
          <w:lang w:eastAsia="zh-TW"/>
        </w:rPr>
      </w:pPr>
      <w:r w:rsidRPr="00C327B5">
        <w:rPr>
          <w:rFonts w:eastAsia="新細明體" w:hint="eastAsia"/>
          <w:sz w:val="96"/>
          <w:szCs w:val="96"/>
          <w:lang w:eastAsia="zh-TW"/>
        </w:rPr>
        <w:t>目錄</w:t>
      </w: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  <w:lang w:val="zh-TW" w:eastAsia="zh-TW"/>
        </w:rPr>
        <w:id w:val="1906104927"/>
        <w:docPartObj>
          <w:docPartGallery w:val="Table of Contents"/>
          <w:docPartUnique/>
        </w:docPartObj>
      </w:sdtPr>
      <w:sdtEndPr>
        <w:rPr>
          <w:b/>
          <w:lang w:eastAsia="en-US"/>
        </w:rPr>
      </w:sdtEndPr>
      <w:sdtContent>
        <w:p w14:paraId="6B42902A" w14:textId="7421B2C9" w:rsidR="00F0647F" w:rsidRPr="00F0647F" w:rsidRDefault="00F0647F">
          <w:pPr>
            <w:pStyle w:val="af6"/>
            <w:rPr>
              <w:rFonts w:eastAsia="微軟正黑體"/>
            </w:rPr>
          </w:pPr>
          <w:r>
            <w:rPr>
              <w:lang w:val="zh-TW" w:eastAsia="zh-TW"/>
            </w:rPr>
            <w:t>內容</w:t>
          </w:r>
        </w:p>
        <w:p w14:paraId="2108F027" w14:textId="304C70DD" w:rsidR="003E5CED" w:rsidRDefault="00F064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0489" w:history="1">
            <w:r w:rsidR="003E5CED" w:rsidRPr="006F51F2">
              <w:rPr>
                <w:rStyle w:val="afe"/>
                <w:rFonts w:hint="eastAsia"/>
              </w:rPr>
              <w:t>一、</w:t>
            </w:r>
            <w:r w:rsidR="003E5CE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kern w:val="2"/>
                <w:sz w:val="24"/>
                <w:szCs w:val="22"/>
              </w:rPr>
              <w:tab/>
            </w:r>
            <w:r w:rsidR="003E5CED" w:rsidRPr="006F51F2">
              <w:rPr>
                <w:rStyle w:val="afe"/>
                <w:rFonts w:hint="eastAsia"/>
              </w:rPr>
              <w:t>題目</w:t>
            </w:r>
            <w:r w:rsidR="003E5CED">
              <w:rPr>
                <w:webHidden/>
              </w:rPr>
              <w:tab/>
            </w:r>
            <w:r w:rsidR="003E5CED">
              <w:rPr>
                <w:webHidden/>
              </w:rPr>
              <w:fldChar w:fldCharType="begin"/>
            </w:r>
            <w:r w:rsidR="003E5CED">
              <w:rPr>
                <w:webHidden/>
              </w:rPr>
              <w:instrText xml:space="preserve"> PAGEREF _Toc12210489 \h </w:instrText>
            </w:r>
            <w:r w:rsidR="003E5CED">
              <w:rPr>
                <w:webHidden/>
              </w:rPr>
            </w:r>
            <w:r w:rsidR="003E5CED">
              <w:rPr>
                <w:webHidden/>
              </w:rPr>
              <w:fldChar w:fldCharType="separate"/>
            </w:r>
            <w:r w:rsidR="003E5CED">
              <w:rPr>
                <w:webHidden/>
              </w:rPr>
              <w:t>3</w:t>
            </w:r>
            <w:r w:rsidR="003E5CED">
              <w:rPr>
                <w:webHidden/>
              </w:rPr>
              <w:fldChar w:fldCharType="end"/>
            </w:r>
          </w:hyperlink>
        </w:p>
        <w:p w14:paraId="6EF1BD70" w14:textId="2F7CFA6D" w:rsidR="003E5CED" w:rsidRDefault="003E5CED">
          <w:pPr>
            <w:pStyle w:val="21"/>
            <w:rPr>
              <w:rFonts w:asciiTheme="minorHAnsi" w:eastAsiaTheme="minorEastAsia" w:hAnsiTheme="minorHAnsi" w:cstheme="minorBidi"/>
              <w:b w:val="0"/>
              <w:smallCaps w:val="0"/>
              <w:color w:val="auto"/>
              <w:kern w:val="2"/>
              <w:sz w:val="24"/>
              <w:szCs w:val="22"/>
              <w:shd w:val="clear" w:color="auto" w:fill="auto"/>
            </w:rPr>
          </w:pPr>
          <w:hyperlink w:anchor="_Toc12210490" w:history="1">
            <w:r w:rsidRPr="006F51F2">
              <w:rPr>
                <w:rStyle w:val="afe"/>
                <w:rFonts w:hint="eastAsia"/>
              </w:rPr>
              <w:t>題目：地圖應用</w:t>
            </w:r>
            <w:r w:rsidRPr="006F51F2">
              <w:rPr>
                <w:rStyle w:val="afe"/>
              </w:rPr>
              <w:t>App</w:t>
            </w:r>
            <w:r w:rsidRPr="006F51F2">
              <w:rPr>
                <w:rStyle w:val="afe"/>
                <w:rFonts w:hint="eastAsia"/>
              </w:rPr>
              <w:t>設計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_Toc12210490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AFD7782" w14:textId="1A0200CC" w:rsidR="003E5CED" w:rsidRDefault="003E5CE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kern w:val="2"/>
              <w:sz w:val="24"/>
              <w:szCs w:val="22"/>
            </w:rPr>
          </w:pPr>
          <w:hyperlink w:anchor="_Toc12210491" w:history="1">
            <w:r w:rsidRPr="006F51F2">
              <w:rPr>
                <w:rStyle w:val="afe"/>
                <w:rFonts w:hint="eastAsia"/>
              </w:rPr>
              <w:t>二、實作結果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_Toc12210491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DE9FF2" w14:textId="438EFE05" w:rsidR="003E5CED" w:rsidRDefault="003E5CED">
          <w:pPr>
            <w:pStyle w:val="21"/>
            <w:rPr>
              <w:rFonts w:asciiTheme="minorHAnsi" w:eastAsiaTheme="minorEastAsia" w:hAnsiTheme="minorHAnsi" w:cstheme="minorBidi"/>
              <w:b w:val="0"/>
              <w:smallCaps w:val="0"/>
              <w:color w:val="auto"/>
              <w:kern w:val="2"/>
              <w:sz w:val="24"/>
              <w:szCs w:val="22"/>
              <w:shd w:val="clear" w:color="auto" w:fill="auto"/>
            </w:rPr>
          </w:pPr>
          <w:hyperlink w:anchor="_Toc12210492" w:history="1">
            <w:r w:rsidRPr="006F51F2">
              <w:rPr>
                <w:rStyle w:val="afe"/>
                <w:rFonts w:hint="eastAsia"/>
              </w:rPr>
              <w:t>手機展示畫面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_Toc12210492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AB126F" w14:textId="60D07264" w:rsidR="003E5CED" w:rsidRDefault="003E5CE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kern w:val="2"/>
              <w:sz w:val="24"/>
              <w:szCs w:val="22"/>
            </w:rPr>
          </w:pPr>
          <w:hyperlink w:anchor="_Toc12210493" w:history="1">
            <w:r w:rsidRPr="006F51F2">
              <w:rPr>
                <w:rStyle w:val="afe"/>
                <w:rFonts w:cs="微軟正黑體" w:hint="eastAsia"/>
              </w:rPr>
              <w:t>三</w:t>
            </w:r>
            <w:r w:rsidRPr="006F51F2">
              <w:rPr>
                <w:rStyle w:val="afe"/>
                <w:rFonts w:hint="eastAsia"/>
              </w:rPr>
              <w:t>、程式碼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_Toc12210493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EEE831" w14:textId="4DB82CE7" w:rsidR="003E5CED" w:rsidRDefault="003E5CE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kern w:val="2"/>
              <w:sz w:val="24"/>
              <w:szCs w:val="22"/>
            </w:rPr>
          </w:pPr>
          <w:hyperlink w:anchor="_Toc12210494" w:history="1">
            <w:r w:rsidRPr="006F51F2">
              <w:rPr>
                <w:rStyle w:val="afe"/>
                <w:rFonts w:cs="微軟正黑體" w:hint="eastAsia"/>
              </w:rPr>
              <w:t>三</w:t>
            </w:r>
            <w:r w:rsidRPr="006F51F2">
              <w:rPr>
                <w:rStyle w:val="afe"/>
                <w:rFonts w:hint="eastAsia"/>
              </w:rPr>
              <w:t>、學習心得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_Toc12210494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4E7EA9" w14:textId="46ADFB63" w:rsidR="003E5CED" w:rsidRDefault="003E5CED">
          <w:pPr>
            <w:pStyle w:val="21"/>
            <w:rPr>
              <w:rFonts w:asciiTheme="minorHAnsi" w:eastAsiaTheme="minorEastAsia" w:hAnsiTheme="minorHAnsi" w:cstheme="minorBidi"/>
              <w:b w:val="0"/>
              <w:smallCaps w:val="0"/>
              <w:color w:val="auto"/>
              <w:kern w:val="2"/>
              <w:sz w:val="24"/>
              <w:szCs w:val="22"/>
              <w:shd w:val="clear" w:color="auto" w:fill="auto"/>
            </w:rPr>
          </w:pPr>
          <w:hyperlink w:anchor="_Toc12210495" w:history="1">
            <w:r w:rsidRPr="006F51F2">
              <w:rPr>
                <w:rStyle w:val="afe"/>
                <w:rFonts w:hint="eastAsia"/>
              </w:rPr>
              <w:t>心得感想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_Toc12210495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EE58B50" w14:textId="56BCB8C3" w:rsidR="00691608" w:rsidRDefault="00F0647F" w:rsidP="00F0647F">
          <w:pPr>
            <w:rPr>
              <w:rFonts w:eastAsia="微軟正黑體"/>
              <w:b/>
              <w:bCs/>
              <w:lang w:val="zh-TW" w:eastAsia="zh-TW"/>
            </w:rPr>
          </w:pPr>
          <w:r>
            <w:rPr>
              <w:b/>
              <w:bCs/>
              <w:lang w:val="zh-TW"/>
            </w:rPr>
            <w:fldChar w:fldCharType="end"/>
          </w:r>
        </w:p>
        <w:p w14:paraId="165C5D5A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418CD43A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6B271C6F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7AECF212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382B35B7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7F22F6DC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5902DACF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15980003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068104F3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6CAA9C0C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0F7A0965" w14:textId="77777777" w:rsidR="00321631" w:rsidRDefault="00321631" w:rsidP="00F0647F"/>
        <w:p w14:paraId="345490DA" w14:textId="6CF1B357" w:rsidR="00131049" w:rsidRPr="00F0647F" w:rsidRDefault="0063411E" w:rsidP="00F0647F"/>
      </w:sdtContent>
    </w:sdt>
    <w:p w14:paraId="0BF4B949" w14:textId="55004F2B" w:rsidR="00D45516" w:rsidRPr="002C1EAE" w:rsidRDefault="002C1EAE" w:rsidP="002C1EAE">
      <w:pPr>
        <w:spacing w:line="276" w:lineRule="auto"/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56"/>
          <w:szCs w:val="52"/>
          <w:lang w:eastAsia="zh-TW"/>
        </w:rPr>
      </w:pPr>
      <w:r>
        <w:rPr>
          <w:rFonts w:eastAsia="新細明體" w:hint="eastAsia"/>
          <w:sz w:val="96"/>
          <w:szCs w:val="96"/>
          <w:lang w:eastAsia="zh-TW"/>
        </w:rPr>
        <w:lastRenderedPageBreak/>
        <w:t>圖</w:t>
      </w:r>
      <w:r w:rsidRPr="00C327B5">
        <w:rPr>
          <w:rFonts w:eastAsia="新細明體" w:hint="eastAsia"/>
          <w:sz w:val="96"/>
          <w:szCs w:val="96"/>
          <w:lang w:eastAsia="zh-TW"/>
        </w:rPr>
        <w:t>目錄</w:t>
      </w:r>
    </w:p>
    <w:p w14:paraId="178FF7F5" w14:textId="4BB9F776" w:rsidR="002F3D19" w:rsidRDefault="00691608">
      <w:pPr>
        <w:pStyle w:val="aff0"/>
        <w:tabs>
          <w:tab w:val="right" w:leader="dot" w:pos="9737"/>
        </w:tabs>
        <w:rPr>
          <w:rFonts w:cstheme="minorBidi"/>
          <w:smallCaps w:val="0"/>
          <w:noProof/>
          <w:kern w:val="2"/>
          <w:sz w:val="24"/>
          <w:szCs w:val="22"/>
          <w:lang w:eastAsia="zh-TW"/>
        </w:rPr>
      </w:pPr>
      <w:r w:rsidRPr="00083FE1">
        <w:rPr>
          <w:rFonts w:ascii="微軟正黑體" w:eastAsia="微軟正黑體" w:hAnsi="微軟正黑體" w:cs="微軟正黑體"/>
          <w:smallCaps w:val="0"/>
          <w:color w:val="526DB0" w:themeColor="accent3"/>
          <w:sz w:val="24"/>
          <w:szCs w:val="24"/>
          <w:lang w:eastAsia="zh-TW"/>
        </w:rPr>
        <w:fldChar w:fldCharType="begin"/>
      </w:r>
      <w:r w:rsidRPr="00083FE1">
        <w:rPr>
          <w:rFonts w:ascii="微軟正黑體" w:eastAsia="微軟正黑體" w:hAnsi="微軟正黑體" w:cs="微軟正黑體"/>
          <w:smallCaps w:val="0"/>
          <w:color w:val="526DB0" w:themeColor="accent3"/>
          <w:sz w:val="24"/>
          <w:szCs w:val="24"/>
          <w:lang w:eastAsia="zh-TW"/>
        </w:rPr>
        <w:instrText xml:space="preserve"> TOC \h \z \c "圖" </w:instrText>
      </w:r>
      <w:r w:rsidRPr="00083FE1">
        <w:rPr>
          <w:rFonts w:ascii="微軟正黑體" w:eastAsia="微軟正黑體" w:hAnsi="微軟正黑體" w:cs="微軟正黑體"/>
          <w:smallCaps w:val="0"/>
          <w:color w:val="526DB0" w:themeColor="accent3"/>
          <w:sz w:val="24"/>
          <w:szCs w:val="24"/>
          <w:lang w:eastAsia="zh-TW"/>
        </w:rPr>
        <w:fldChar w:fldCharType="separate"/>
      </w:r>
      <w:hyperlink w:anchor="_Toc12210534" w:history="1">
        <w:r w:rsidR="002F3D19" w:rsidRPr="00056E6F">
          <w:rPr>
            <w:rStyle w:val="afe"/>
            <w:rFonts w:hint="eastAsia"/>
            <w:noProof/>
          </w:rPr>
          <w:t>圖</w:t>
        </w:r>
        <w:r w:rsidR="002F3D19" w:rsidRPr="00056E6F">
          <w:rPr>
            <w:rStyle w:val="afe"/>
            <w:noProof/>
          </w:rPr>
          <w:t xml:space="preserve"> 1</w:t>
        </w:r>
        <w:r w:rsidR="002F3D19">
          <w:rPr>
            <w:rStyle w:val="afe"/>
            <w:rFonts w:ascii="微軟正黑體" w:eastAsia="微軟正黑體" w:hAnsi="微軟正黑體" w:hint="eastAsia"/>
            <w:noProof/>
            <w:lang w:eastAsia="zh-TW"/>
          </w:rPr>
          <w:t xml:space="preserve">   </w:t>
        </w:r>
        <w:r w:rsidR="002F3D19">
          <w:rPr>
            <w:noProof/>
            <w:webHidden/>
          </w:rPr>
          <w:tab/>
        </w:r>
        <w:r w:rsidR="002F3D19">
          <w:rPr>
            <w:noProof/>
            <w:webHidden/>
          </w:rPr>
          <w:fldChar w:fldCharType="begin"/>
        </w:r>
        <w:r w:rsidR="002F3D19">
          <w:rPr>
            <w:noProof/>
            <w:webHidden/>
          </w:rPr>
          <w:instrText xml:space="preserve"> PAGEREF _Toc12210534 \h </w:instrText>
        </w:r>
        <w:r w:rsidR="002F3D19">
          <w:rPr>
            <w:noProof/>
            <w:webHidden/>
          </w:rPr>
        </w:r>
        <w:r w:rsidR="002F3D19">
          <w:rPr>
            <w:noProof/>
            <w:webHidden/>
          </w:rPr>
          <w:fldChar w:fldCharType="separate"/>
        </w:r>
        <w:r w:rsidR="002F3D19">
          <w:rPr>
            <w:noProof/>
            <w:webHidden/>
          </w:rPr>
          <w:t>4</w:t>
        </w:r>
        <w:r w:rsidR="002F3D19">
          <w:rPr>
            <w:noProof/>
            <w:webHidden/>
          </w:rPr>
          <w:fldChar w:fldCharType="end"/>
        </w:r>
      </w:hyperlink>
    </w:p>
    <w:p w14:paraId="09282436" w14:textId="2D873FC8" w:rsidR="002F3D19" w:rsidRDefault="002F3D19">
      <w:pPr>
        <w:pStyle w:val="aff0"/>
        <w:tabs>
          <w:tab w:val="right" w:leader="dot" w:pos="9737"/>
        </w:tabs>
        <w:rPr>
          <w:rFonts w:cstheme="minorBidi"/>
          <w:smallCaps w:val="0"/>
          <w:noProof/>
          <w:kern w:val="2"/>
          <w:sz w:val="24"/>
          <w:szCs w:val="22"/>
          <w:lang w:eastAsia="zh-TW"/>
        </w:rPr>
      </w:pPr>
      <w:hyperlink r:id="rId10" w:anchor="_Toc12210535" w:history="1">
        <w:r w:rsidRPr="00056E6F">
          <w:rPr>
            <w:rStyle w:val="afe"/>
            <w:rFonts w:hint="eastAsia"/>
            <w:noProof/>
          </w:rPr>
          <w:t>圖</w:t>
        </w:r>
        <w:r w:rsidRPr="00056E6F">
          <w:rPr>
            <w:rStyle w:val="afe"/>
            <w:noProof/>
          </w:rPr>
          <w:t xml:space="preserve"> 2</w:t>
        </w:r>
        <w:r>
          <w:rPr>
            <w:rStyle w:val="afe"/>
            <w:rFonts w:ascii="微軟正黑體" w:eastAsia="微軟正黑體" w:hAnsi="微軟正黑體" w:hint="eastAsia"/>
            <w:noProof/>
            <w:lang w:eastAsia="zh-TW"/>
          </w:rPr>
          <w:t xml:space="preserve">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90BA8C" w14:textId="5C0A70A3" w:rsidR="00C629EF" w:rsidRDefault="00691608" w:rsidP="00D47925">
      <w:pPr>
        <w:rPr>
          <w:color w:val="3C5184" w:themeColor="accent3" w:themeShade="BF"/>
          <w:lang w:eastAsia="zh-TW"/>
        </w:rPr>
      </w:pPr>
      <w:r w:rsidRPr="00083FE1">
        <w:rPr>
          <w:rFonts w:ascii="微軟正黑體" w:eastAsia="微軟正黑體" w:hAnsi="微軟正黑體" w:cs="微軟正黑體"/>
          <w:smallCaps/>
          <w:color w:val="526DB0" w:themeColor="accent3"/>
          <w:sz w:val="24"/>
          <w:szCs w:val="24"/>
          <w:lang w:eastAsia="zh-TW"/>
        </w:rPr>
        <w:fldChar w:fldCharType="end"/>
      </w:r>
    </w:p>
    <w:p w14:paraId="4E472AA4" w14:textId="7D4DB6BB" w:rsidR="0086760B" w:rsidRDefault="0086760B" w:rsidP="00D47925">
      <w:pPr>
        <w:rPr>
          <w:color w:val="3C5184" w:themeColor="accent3" w:themeShade="BF"/>
          <w:lang w:eastAsia="zh-TW"/>
        </w:rPr>
      </w:pPr>
      <w:r>
        <w:rPr>
          <w:rFonts w:eastAsia="新細明體"/>
          <w:noProof/>
          <w:lang w:eastAsia="zh-TW"/>
        </w:rPr>
        <mc:AlternateContent>
          <mc:Choice Requires="wpg">
            <w:drawing>
              <wp:anchor distT="0" distB="0" distL="182880" distR="182880" simplePos="0" relativeHeight="251686912" behindDoc="0" locked="0" layoutInCell="1" allowOverlap="1" wp14:anchorId="296826C3" wp14:editId="089AAE7E">
                <wp:simplePos x="0" y="0"/>
                <wp:positionH relativeFrom="margin">
                  <wp:posOffset>4418330</wp:posOffset>
                </wp:positionH>
                <wp:positionV relativeFrom="margin">
                  <wp:posOffset>-228600</wp:posOffset>
                </wp:positionV>
                <wp:extent cx="1980565" cy="9783445"/>
                <wp:effectExtent l="0" t="0" r="635" b="4445"/>
                <wp:wrapSquare wrapText="bothSides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0565" cy="9783445"/>
                          <a:chOff x="0" y="0"/>
                          <a:chExt cx="20485" cy="91212"/>
                        </a:xfrm>
                      </wpg:grpSpPr>
                      <wps:wsp>
                        <wps:cNvPr id="3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"/>
                            <a:ext cx="20485" cy="28232"/>
                          </a:xfrm>
                          <a:prstGeom prst="rect">
                            <a:avLst/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" cy="6297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2157"/>
                            <a:ext cx="16046" cy="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696BD" w14:textId="77777777" w:rsidR="0086760B" w:rsidRDefault="0086760B" w:rsidP="0086760B">
                              <w:pPr>
                                <w:pStyle w:val="a6"/>
                                <w:rPr>
                                  <w:color w:val="C8C8B1" w:themeColor="background2"/>
                                  <w:lang w:eastAsia="zh-TW"/>
                                </w:rPr>
                              </w:pPr>
                            </w:p>
                            <w:p w14:paraId="32A19E96" w14:textId="77777777" w:rsidR="0086760B" w:rsidRDefault="0086760B" w:rsidP="0086760B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296826C3" id="_x0000_s1032" style="position:absolute;margin-left:347.9pt;margin-top:-18pt;width:155.95pt;height:770.35pt;z-index:251686912;mso-width-percent:320;mso-height-percent:1050;mso-wrap-distance-left:14.4pt;mso-wrap-distance-right:14.4pt;mso-position-horizontal-relative:margin;mso-position-vertical-relative:margin;mso-width-percent:320;mso-height-percent:1050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">
                <v:rect id="Rectangle 18" o:spid="_x0000_s1033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" fillcolor="#1f497d" stroked="f"/>
                <v:rect id="Rectangle 17" o:spid="_x0000_s1034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" fillcolor="black [3213]" stroked="f"/>
                <v:shape id="Text Box 14" o:spid="_x0000_s1035" type="#_x0000_t202" style="position:absolute;left:1438;top:2157;width:16046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" filled="f" fillcolor="white [3212]" stroked="f">
                  <v:textbox>
                    <w:txbxContent>
                      <w:p w14:paraId="391696BD" w14:textId="77777777" w:rsidR="0086760B" w:rsidRDefault="0086760B" w:rsidP="0086760B">
                        <w:pPr>
                          <w:pStyle w:val="a6"/>
                          <w:rPr>
                            <w:color w:val="C8C8B1" w:themeColor="background2"/>
                            <w:lang w:eastAsia="zh-TW"/>
                          </w:rPr>
                        </w:pPr>
                      </w:p>
                      <w:p w14:paraId="32A19E96" w14:textId="77777777" w:rsidR="0086760B" w:rsidRDefault="0086760B" w:rsidP="0086760B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C8D6445" w14:textId="12DA03B6" w:rsidR="0086760B" w:rsidRDefault="0086760B" w:rsidP="00D47925">
      <w:pPr>
        <w:rPr>
          <w:color w:val="3C5184" w:themeColor="accent3" w:themeShade="BF"/>
          <w:lang w:eastAsia="zh-TW"/>
        </w:rPr>
      </w:pPr>
    </w:p>
    <w:p w14:paraId="3C9020F7" w14:textId="03D97C25" w:rsidR="0086760B" w:rsidRDefault="0086760B" w:rsidP="00D47925">
      <w:pPr>
        <w:rPr>
          <w:color w:val="3C5184" w:themeColor="accent3" w:themeShade="BF"/>
          <w:lang w:eastAsia="zh-TW"/>
        </w:rPr>
      </w:pPr>
    </w:p>
    <w:p w14:paraId="497C3E7B" w14:textId="5A26DA14" w:rsidR="0086760B" w:rsidRDefault="0086760B" w:rsidP="00D47925">
      <w:pPr>
        <w:rPr>
          <w:color w:val="3C5184" w:themeColor="accent3" w:themeShade="BF"/>
          <w:lang w:eastAsia="zh-TW"/>
        </w:rPr>
      </w:pPr>
    </w:p>
    <w:p w14:paraId="1F8929D4" w14:textId="473EFD58" w:rsidR="0086760B" w:rsidRDefault="0086760B" w:rsidP="00D47925">
      <w:pPr>
        <w:rPr>
          <w:color w:val="3C5184" w:themeColor="accent3" w:themeShade="BF"/>
          <w:lang w:eastAsia="zh-TW"/>
        </w:rPr>
      </w:pPr>
    </w:p>
    <w:p w14:paraId="5689E0D3" w14:textId="52618D27" w:rsidR="0086760B" w:rsidRDefault="0086760B" w:rsidP="00D47925">
      <w:pPr>
        <w:rPr>
          <w:color w:val="3C5184" w:themeColor="accent3" w:themeShade="BF"/>
          <w:lang w:eastAsia="zh-TW"/>
        </w:rPr>
      </w:pPr>
    </w:p>
    <w:p w14:paraId="0370E757" w14:textId="2CA0DAF2" w:rsidR="0086760B" w:rsidRDefault="0086760B" w:rsidP="00D47925">
      <w:pPr>
        <w:rPr>
          <w:color w:val="3C5184" w:themeColor="accent3" w:themeShade="BF"/>
          <w:lang w:eastAsia="zh-TW"/>
        </w:rPr>
      </w:pPr>
    </w:p>
    <w:p w14:paraId="31FC5227" w14:textId="69CA1FDE" w:rsidR="0086760B" w:rsidRDefault="0086760B" w:rsidP="00D47925">
      <w:pPr>
        <w:rPr>
          <w:color w:val="3C5184" w:themeColor="accent3" w:themeShade="BF"/>
          <w:lang w:eastAsia="zh-TW"/>
        </w:rPr>
      </w:pPr>
    </w:p>
    <w:p w14:paraId="0A356A7C" w14:textId="573858DD" w:rsidR="0086760B" w:rsidRDefault="0086760B" w:rsidP="00D47925">
      <w:pPr>
        <w:rPr>
          <w:color w:val="3C5184" w:themeColor="accent3" w:themeShade="BF"/>
          <w:lang w:eastAsia="zh-TW"/>
        </w:rPr>
      </w:pPr>
    </w:p>
    <w:p w14:paraId="27B5F72B" w14:textId="455F4292" w:rsidR="0086760B" w:rsidRDefault="0086760B" w:rsidP="00D47925">
      <w:pPr>
        <w:rPr>
          <w:color w:val="3C5184" w:themeColor="accent3" w:themeShade="BF"/>
          <w:lang w:eastAsia="zh-TW"/>
        </w:rPr>
      </w:pPr>
    </w:p>
    <w:p w14:paraId="7289C309" w14:textId="2F9BE833" w:rsidR="0086760B" w:rsidRDefault="0086760B" w:rsidP="00D47925">
      <w:pPr>
        <w:rPr>
          <w:color w:val="3C5184" w:themeColor="accent3" w:themeShade="BF"/>
          <w:lang w:eastAsia="zh-TW"/>
        </w:rPr>
      </w:pPr>
    </w:p>
    <w:p w14:paraId="0B27BDAE" w14:textId="67B3C817" w:rsidR="0086760B" w:rsidRDefault="0086760B" w:rsidP="00D47925">
      <w:pPr>
        <w:rPr>
          <w:color w:val="3C5184" w:themeColor="accent3" w:themeShade="BF"/>
          <w:lang w:eastAsia="zh-TW"/>
        </w:rPr>
      </w:pPr>
    </w:p>
    <w:p w14:paraId="771008B9" w14:textId="7FACC271" w:rsidR="0086760B" w:rsidRDefault="0086760B" w:rsidP="00D47925">
      <w:pPr>
        <w:rPr>
          <w:color w:val="3C5184" w:themeColor="accent3" w:themeShade="BF"/>
          <w:lang w:eastAsia="zh-TW"/>
        </w:rPr>
      </w:pPr>
    </w:p>
    <w:p w14:paraId="21AC662F" w14:textId="1BA1ADEC" w:rsidR="0086760B" w:rsidRDefault="0086760B" w:rsidP="00D47925">
      <w:pPr>
        <w:rPr>
          <w:color w:val="3C5184" w:themeColor="accent3" w:themeShade="BF"/>
          <w:lang w:eastAsia="zh-TW"/>
        </w:rPr>
      </w:pPr>
    </w:p>
    <w:p w14:paraId="2499E6C4" w14:textId="0BB52486" w:rsidR="0086760B" w:rsidRDefault="0086760B" w:rsidP="00D47925">
      <w:pPr>
        <w:rPr>
          <w:color w:val="3C5184" w:themeColor="accent3" w:themeShade="BF"/>
          <w:lang w:eastAsia="zh-TW"/>
        </w:rPr>
      </w:pPr>
    </w:p>
    <w:p w14:paraId="3F46DA48" w14:textId="2D4A3328" w:rsidR="0086760B" w:rsidRDefault="0086760B" w:rsidP="00D47925">
      <w:pPr>
        <w:rPr>
          <w:color w:val="3C5184" w:themeColor="accent3" w:themeShade="BF"/>
          <w:lang w:eastAsia="zh-TW"/>
        </w:rPr>
      </w:pPr>
    </w:p>
    <w:p w14:paraId="12994094" w14:textId="10D78B11" w:rsidR="0086760B" w:rsidRDefault="0086760B" w:rsidP="00D47925">
      <w:pPr>
        <w:rPr>
          <w:color w:val="3C5184" w:themeColor="accent3" w:themeShade="BF"/>
          <w:lang w:eastAsia="zh-TW"/>
        </w:rPr>
      </w:pPr>
    </w:p>
    <w:p w14:paraId="6E5A39A2" w14:textId="1AEB086B" w:rsidR="0086760B" w:rsidRDefault="0086760B" w:rsidP="00D47925">
      <w:pPr>
        <w:rPr>
          <w:rFonts w:eastAsia="微軟正黑體"/>
          <w:color w:val="3C5184" w:themeColor="accent3" w:themeShade="BF"/>
          <w:lang w:eastAsia="zh-TW"/>
        </w:rPr>
      </w:pPr>
    </w:p>
    <w:p w14:paraId="45AEA40C" w14:textId="73A620C9" w:rsidR="002F3D19" w:rsidRDefault="002F3D19" w:rsidP="00D47925">
      <w:pPr>
        <w:rPr>
          <w:rFonts w:eastAsia="微軟正黑體"/>
          <w:color w:val="3C5184" w:themeColor="accent3" w:themeShade="BF"/>
          <w:lang w:eastAsia="zh-TW"/>
        </w:rPr>
      </w:pPr>
    </w:p>
    <w:p w14:paraId="4744AB97" w14:textId="4E67E4BC" w:rsidR="002F3D19" w:rsidRDefault="002F3D19" w:rsidP="00D47925">
      <w:pPr>
        <w:rPr>
          <w:rFonts w:eastAsia="微軟正黑體"/>
          <w:color w:val="3C5184" w:themeColor="accent3" w:themeShade="BF"/>
          <w:lang w:eastAsia="zh-TW"/>
        </w:rPr>
      </w:pPr>
    </w:p>
    <w:p w14:paraId="02BED8CB" w14:textId="77777777" w:rsidR="002F3D19" w:rsidRDefault="002F3D19" w:rsidP="00D47925">
      <w:pPr>
        <w:rPr>
          <w:rFonts w:eastAsia="微軟正黑體" w:hint="eastAsia"/>
          <w:color w:val="3C5184" w:themeColor="accent3" w:themeShade="BF"/>
          <w:lang w:eastAsia="zh-TW"/>
        </w:rPr>
      </w:pPr>
      <w:bookmarkStart w:id="0" w:name="_GoBack"/>
      <w:bookmarkEnd w:id="0"/>
    </w:p>
    <w:p w14:paraId="54345583" w14:textId="77777777" w:rsidR="0086760B" w:rsidRPr="0086760B" w:rsidRDefault="0086760B" w:rsidP="00D47925">
      <w:pPr>
        <w:rPr>
          <w:rFonts w:eastAsia="微軟正黑體"/>
          <w:color w:val="3C5184" w:themeColor="accent3" w:themeShade="BF"/>
          <w:lang w:eastAsia="zh-TW"/>
        </w:rPr>
      </w:pPr>
    </w:p>
    <w:p w14:paraId="079C9482" w14:textId="5460B69E" w:rsidR="0078637B" w:rsidRPr="00766A39" w:rsidRDefault="00BF14FE" w:rsidP="00D45516">
      <w:pPr>
        <w:pStyle w:val="ac"/>
        <w:numPr>
          <w:ilvl w:val="0"/>
          <w:numId w:val="6"/>
        </w:numPr>
        <w:ind w:left="1922"/>
        <w:outlineLvl w:val="0"/>
        <w:rPr>
          <w:rFonts w:ascii="新細明體-ExtB" w:eastAsia="新細明體-ExtB" w:hAnsi="新細明體-ExtB" w:cs="微軟正黑體"/>
          <w:color w:val="6C6E86" w:themeColor="accent4" w:themeShade="BF"/>
          <w:sz w:val="72"/>
          <w:szCs w:val="72"/>
          <w:lang w:eastAsia="zh-TW"/>
        </w:rPr>
      </w:pPr>
      <w:bookmarkStart w:id="1" w:name="_Toc528608153"/>
      <w:bookmarkStart w:id="2" w:name="_Toc532759613"/>
      <w:bookmarkStart w:id="3" w:name="_Toc535716522"/>
      <w:bookmarkStart w:id="4" w:name="_Toc535716578"/>
      <w:bookmarkStart w:id="5" w:name="_Toc4524315"/>
      <w:bookmarkStart w:id="6" w:name="_Toc12210489"/>
      <w:r w:rsidRPr="00766A39">
        <w:rPr>
          <w:rFonts w:ascii="新細明體" w:eastAsia="新細明體" w:hAnsi="新細明體" w:cs="新細明體" w:hint="eastAsia"/>
          <w:color w:val="6C6E86" w:themeColor="accent4" w:themeShade="BF"/>
          <w:sz w:val="72"/>
          <w:szCs w:val="72"/>
          <w:lang w:eastAsia="zh-TW"/>
        </w:rPr>
        <w:lastRenderedPageBreak/>
        <w:t>題目</w:t>
      </w:r>
      <w:bookmarkEnd w:id="1"/>
      <w:bookmarkEnd w:id="2"/>
      <w:bookmarkEnd w:id="3"/>
      <w:bookmarkEnd w:id="4"/>
      <w:bookmarkEnd w:id="5"/>
      <w:bookmarkEnd w:id="6"/>
    </w:p>
    <w:p w14:paraId="5A0A03AF" w14:textId="28ACE7C0" w:rsidR="00CC08CD" w:rsidRDefault="008C1916" w:rsidP="007E428B">
      <w:pPr>
        <w:spacing w:afterLines="50" w:after="120" w:line="480" w:lineRule="exact"/>
        <w:ind w:left="720" w:hangingChars="257" w:hanging="720"/>
        <w:jc w:val="both"/>
        <w:outlineLvl w:val="1"/>
        <w:rPr>
          <w:rFonts w:ascii="微軟正黑體" w:eastAsia="微軟正黑體" w:hAnsi="微軟正黑體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</w:pPr>
      <w:bookmarkStart w:id="7" w:name="_Toc535716523"/>
      <w:bookmarkStart w:id="8" w:name="_Toc535716579"/>
      <w:bookmarkStart w:id="9" w:name="_Toc4524316"/>
      <w:bookmarkStart w:id="10" w:name="_Toc12210490"/>
      <w:r w:rsidRPr="008C1916">
        <w:rPr>
          <w:rFonts w:ascii="微軟正黑體" w:eastAsia="微軟正黑體" w:hAnsi="微軟正黑體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  <w:t>題目：</w:t>
      </w:r>
      <w:bookmarkEnd w:id="7"/>
      <w:bookmarkEnd w:id="8"/>
      <w:bookmarkEnd w:id="9"/>
      <w:r w:rsidR="00056AF4" w:rsidRPr="00056AF4">
        <w:rPr>
          <w:rFonts w:ascii="微軟正黑體" w:eastAsia="微軟正黑體" w:hAnsi="微軟正黑體" w:hint="eastAsia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  <w:t>地圖應用</w:t>
      </w:r>
      <w:r w:rsidR="00056AF4" w:rsidRPr="00056AF4">
        <w:rPr>
          <w:rFonts w:ascii="微軟正黑體" w:eastAsia="微軟正黑體" w:hAnsi="微軟正黑體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  <w:t>App</w:t>
      </w:r>
      <w:r w:rsidR="00056AF4" w:rsidRPr="00056AF4">
        <w:rPr>
          <w:rFonts w:ascii="微軟正黑體" w:eastAsia="微軟正黑體" w:hAnsi="微軟正黑體" w:hint="eastAsia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  <w:t>設計</w:t>
      </w:r>
      <w:bookmarkEnd w:id="10"/>
    </w:p>
    <w:p w14:paraId="221CC6DC" w14:textId="77777777" w:rsidR="007E428B" w:rsidRPr="007E428B" w:rsidRDefault="007E428B" w:rsidP="007E428B">
      <w:pPr>
        <w:spacing w:afterLines="50" w:after="120" w:line="480" w:lineRule="exact"/>
        <w:ind w:left="720" w:hangingChars="257" w:hanging="720"/>
        <w:jc w:val="both"/>
        <w:outlineLvl w:val="1"/>
        <w:rPr>
          <w:rFonts w:ascii="微軟正黑體" w:eastAsia="微軟正黑體" w:hAnsi="微軟正黑體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</w:pPr>
    </w:p>
    <w:p w14:paraId="460F6F19" w14:textId="04850628" w:rsidR="00CC08CD" w:rsidRPr="009E5D7D" w:rsidRDefault="009E5D7D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  <w:r w:rsidRPr="009E5D7D">
        <w:rPr>
          <w:rFonts w:ascii="微軟正黑體" w:eastAsia="微軟正黑體" w:hAnsi="微軟正黑體" w:hint="eastAsia"/>
          <w:sz w:val="28"/>
          <w:szCs w:val="28"/>
          <w:lang w:eastAsia="zh-TW"/>
        </w:rPr>
        <w:t>題目說明：</w:t>
      </w:r>
      <w:r w:rsidR="00056AF4" w:rsidRPr="009E5D7D">
        <w:rPr>
          <w:rFonts w:ascii="微軟正黑體" w:eastAsia="微軟正黑體" w:hAnsi="微軟正黑體"/>
          <w:sz w:val="28"/>
          <w:szCs w:val="28"/>
          <w:lang w:eastAsia="zh-TW"/>
        </w:rPr>
        <w:t xml:space="preserve"> </w:t>
      </w:r>
    </w:p>
    <w:p w14:paraId="732E84CD" w14:textId="77777777" w:rsidR="00C33524" w:rsidRDefault="00056AF4" w:rsidP="00056AF4">
      <w:pPr>
        <w:pStyle w:val="ac"/>
        <w:spacing w:afterLines="50" w:after="120" w:line="440" w:lineRule="exact"/>
        <w:ind w:rightChars="-178" w:right="-392"/>
        <w:jc w:val="both"/>
        <w:rPr>
          <w:rFonts w:ascii="微軟正黑體" w:eastAsia="微軟正黑體" w:hAnsi="微軟正黑體" w:hint="eastAsia"/>
          <w:sz w:val="28"/>
          <w:szCs w:val="28"/>
          <w:lang w:eastAsia="zh-TW"/>
        </w:rPr>
      </w:pPr>
      <w:r w:rsidRPr="00056AF4">
        <w:rPr>
          <w:rFonts w:ascii="微軟正黑體" w:eastAsia="微軟正黑體" w:hAnsi="微軟正黑體" w:hint="eastAsia"/>
          <w:sz w:val="28"/>
          <w:szCs w:val="28"/>
          <w:lang w:eastAsia="zh-TW"/>
        </w:rPr>
        <w:t>參考課本第21-23</w:t>
      </w:r>
      <w:r w:rsidR="00C33524">
        <w:rPr>
          <w:rFonts w:ascii="微軟正黑體" w:eastAsia="微軟正黑體" w:hAnsi="微軟正黑體" w:hint="eastAsia"/>
          <w:sz w:val="28"/>
          <w:szCs w:val="28"/>
          <w:lang w:eastAsia="zh-TW"/>
        </w:rPr>
        <w:t>章之內容與範例程式</w:t>
      </w:r>
    </w:p>
    <w:p w14:paraId="504DDBE8" w14:textId="77777777" w:rsidR="00C33524" w:rsidRDefault="00056AF4" w:rsidP="00056AF4">
      <w:pPr>
        <w:pStyle w:val="ac"/>
        <w:spacing w:afterLines="50" w:after="120" w:line="440" w:lineRule="exact"/>
        <w:ind w:rightChars="-178" w:right="-392"/>
        <w:jc w:val="both"/>
        <w:rPr>
          <w:rFonts w:ascii="微軟正黑體" w:eastAsia="微軟正黑體" w:hAnsi="微軟正黑體"/>
          <w:sz w:val="28"/>
          <w:szCs w:val="28"/>
          <w:lang w:eastAsia="zh-TW"/>
        </w:rPr>
      </w:pPr>
      <w:r w:rsidRPr="00056AF4">
        <w:rPr>
          <w:rFonts w:ascii="微軟正黑體" w:eastAsia="微軟正黑體" w:hAnsi="微軟正黑體" w:hint="eastAsia"/>
          <w:sz w:val="28"/>
          <w:szCs w:val="28"/>
          <w:lang w:eastAsia="zh-TW"/>
        </w:rPr>
        <w:t>以及應用第12</w:t>
      </w:r>
      <w:proofErr w:type="gramStart"/>
      <w:r w:rsidRPr="00056AF4">
        <w:rPr>
          <w:rFonts w:ascii="微軟正黑體" w:eastAsia="微軟正黑體" w:hAnsi="微軟正黑體" w:hint="eastAsia"/>
          <w:sz w:val="28"/>
          <w:szCs w:val="28"/>
          <w:lang w:eastAsia="zh-TW"/>
        </w:rPr>
        <w:t>週</w:t>
      </w:r>
      <w:proofErr w:type="gramEnd"/>
      <w:r w:rsidRPr="00056AF4">
        <w:rPr>
          <w:rFonts w:ascii="微軟正黑體" w:eastAsia="微軟正黑體" w:hAnsi="微軟正黑體" w:hint="eastAsia"/>
          <w:sz w:val="28"/>
          <w:szCs w:val="28"/>
          <w:lang w:eastAsia="zh-TW"/>
        </w:rPr>
        <w:t>以前課堂上所學之內容，設計一支地圖應用</w:t>
      </w:r>
      <w:r w:rsidRPr="00056AF4">
        <w:rPr>
          <w:rFonts w:ascii="微軟正黑體" w:eastAsia="微軟正黑體" w:hAnsi="微軟正黑體"/>
          <w:sz w:val="28"/>
          <w:szCs w:val="28"/>
          <w:lang w:eastAsia="zh-TW"/>
        </w:rPr>
        <w:t>App</w:t>
      </w:r>
      <w:r w:rsidRPr="00056AF4">
        <w:rPr>
          <w:rFonts w:ascii="微軟正黑體" w:eastAsia="微軟正黑體" w:hAnsi="微軟正黑體" w:hint="eastAsia"/>
          <w:sz w:val="28"/>
          <w:szCs w:val="28"/>
          <w:lang w:eastAsia="zh-TW"/>
        </w:rPr>
        <w:t>。</w:t>
      </w:r>
    </w:p>
    <w:p w14:paraId="0B65419A" w14:textId="77777777" w:rsidR="00C33524" w:rsidRDefault="00056AF4" w:rsidP="00056AF4">
      <w:pPr>
        <w:pStyle w:val="ac"/>
        <w:spacing w:afterLines="50" w:after="120" w:line="440" w:lineRule="exact"/>
        <w:ind w:rightChars="-178" w:right="-392"/>
        <w:jc w:val="both"/>
        <w:rPr>
          <w:rFonts w:ascii="微軟正黑體" w:eastAsia="微軟正黑體" w:hAnsi="微軟正黑體" w:hint="eastAsia"/>
          <w:sz w:val="28"/>
          <w:szCs w:val="28"/>
          <w:lang w:eastAsia="zh-TW"/>
        </w:rPr>
      </w:pPr>
      <w:r w:rsidRPr="00056AF4">
        <w:rPr>
          <w:rFonts w:ascii="微軟正黑體" w:eastAsia="微軟正黑體" w:hAnsi="微軟正黑體" w:hint="eastAsia"/>
          <w:sz w:val="28"/>
          <w:szCs w:val="28"/>
          <w:lang w:eastAsia="zh-TW"/>
        </w:rPr>
        <w:t>此地圖應用App</w:t>
      </w:r>
      <w:r w:rsidR="00C33524">
        <w:rPr>
          <w:rFonts w:ascii="微軟正黑體" w:eastAsia="微軟正黑體" w:hAnsi="微軟正黑體" w:hint="eastAsia"/>
          <w:sz w:val="28"/>
          <w:szCs w:val="28"/>
          <w:lang w:eastAsia="zh-TW"/>
        </w:rPr>
        <w:t>之功能由你自己訂定</w:t>
      </w:r>
    </w:p>
    <w:p w14:paraId="765D74F4" w14:textId="77777777" w:rsidR="00C33524" w:rsidRDefault="00056AF4" w:rsidP="00056AF4">
      <w:pPr>
        <w:pStyle w:val="ac"/>
        <w:spacing w:afterLines="50" w:after="120" w:line="440" w:lineRule="exact"/>
        <w:ind w:rightChars="-178" w:right="-392"/>
        <w:jc w:val="both"/>
        <w:rPr>
          <w:rFonts w:ascii="微軟正黑體" w:eastAsia="微軟正黑體" w:hAnsi="微軟正黑體"/>
          <w:sz w:val="28"/>
          <w:szCs w:val="28"/>
          <w:lang w:eastAsia="zh-TW"/>
        </w:rPr>
      </w:pPr>
      <w:r w:rsidRPr="00056AF4">
        <w:rPr>
          <w:rFonts w:ascii="微軟正黑體" w:eastAsia="微軟正黑體" w:hAnsi="微軟正黑體" w:hint="eastAsia"/>
          <w:sz w:val="28"/>
          <w:szCs w:val="28"/>
          <w:lang w:eastAsia="zh-TW"/>
        </w:rPr>
        <w:t>所設計的功能可以綜合應用多個範例程式的內容；</w:t>
      </w:r>
    </w:p>
    <w:p w14:paraId="65FE773B" w14:textId="48837648" w:rsidR="00056AF4" w:rsidRPr="00056AF4" w:rsidRDefault="00056AF4" w:rsidP="00056AF4">
      <w:pPr>
        <w:pStyle w:val="ac"/>
        <w:spacing w:afterLines="50" w:after="120" w:line="440" w:lineRule="exact"/>
        <w:ind w:rightChars="-178" w:right="-392"/>
        <w:jc w:val="both"/>
        <w:rPr>
          <w:rFonts w:ascii="微軟正黑體" w:eastAsia="微軟正黑體" w:hAnsi="微軟正黑體"/>
          <w:sz w:val="28"/>
          <w:szCs w:val="28"/>
          <w:lang w:eastAsia="zh-TW"/>
        </w:rPr>
      </w:pPr>
      <w:r w:rsidRPr="00056AF4">
        <w:rPr>
          <w:rFonts w:ascii="微軟正黑體" w:eastAsia="微軟正黑體" w:hAnsi="微軟正黑體" w:hint="eastAsia"/>
          <w:sz w:val="28"/>
          <w:szCs w:val="28"/>
          <w:lang w:eastAsia="zh-TW"/>
        </w:rPr>
        <w:t>但不能太過簡單，例如，只利用某個範例程式去修改。</w:t>
      </w:r>
    </w:p>
    <w:p w14:paraId="5925FB6E" w14:textId="3334ADA4" w:rsidR="00CC08CD" w:rsidRPr="00056AF4" w:rsidRDefault="00CC08CD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06F64599" w14:textId="6B283870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010A088B" w14:textId="718083D0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6A4DBA5F" w14:textId="1D84277B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71EB6B21" w14:textId="40F92594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3123638D" w14:textId="76B0375F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61493A69" w14:textId="67FD4960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7AF4D68A" w14:textId="650EE294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071738D6" w14:textId="1F93C2F9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02ABA0B4" w14:textId="20A23E77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0B431EF8" w14:textId="5EE80BFC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0720AE13" w14:textId="6257BA65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5A96AF7F" w14:textId="675AA087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1ACD4359" w14:textId="65A27EC8" w:rsidR="00D47925" w:rsidRDefault="00D47925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0FD0C820" w14:textId="6D6FB459" w:rsidR="005D5AAB" w:rsidRDefault="005D5AAB" w:rsidP="00D47925">
      <w:pPr>
        <w:widowControl w:val="0"/>
        <w:spacing w:after="0" w:line="240" w:lineRule="auto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71669D16" w14:textId="61EE5C20" w:rsidR="00D47925" w:rsidRDefault="00D47925" w:rsidP="00D47925">
      <w:pPr>
        <w:widowControl w:val="0"/>
        <w:spacing w:after="0" w:line="240" w:lineRule="auto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10513283" w14:textId="2BB8F75C" w:rsidR="00D47925" w:rsidRDefault="00D47925" w:rsidP="00D47925">
      <w:pPr>
        <w:widowControl w:val="0"/>
        <w:spacing w:after="0" w:line="240" w:lineRule="auto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71F64276" w14:textId="77777777" w:rsidR="00D47925" w:rsidRPr="00D47925" w:rsidRDefault="00D47925" w:rsidP="00D47925">
      <w:pPr>
        <w:widowControl w:val="0"/>
        <w:spacing w:after="0" w:line="240" w:lineRule="auto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5894FD52" w14:textId="6FDDBFD0" w:rsidR="00710886" w:rsidRPr="00CA7507" w:rsidRDefault="00710886" w:rsidP="00CA7507">
      <w:pPr>
        <w:pStyle w:val="ac"/>
        <w:ind w:left="1922" w:hanging="1440"/>
        <w:outlineLvl w:val="0"/>
        <w:rPr>
          <w:rFonts w:ascii="新細明體" w:eastAsia="新細明體" w:hAnsi="新細明體"/>
          <w:color w:val="6C6E86" w:themeColor="accent4" w:themeShade="BF"/>
          <w:sz w:val="72"/>
          <w:szCs w:val="72"/>
          <w:lang w:eastAsia="zh-TW"/>
        </w:rPr>
      </w:pPr>
      <w:bookmarkStart w:id="11" w:name="_Toc528608156"/>
      <w:bookmarkStart w:id="12" w:name="_Toc532759616"/>
      <w:bookmarkStart w:id="13" w:name="_Toc535716524"/>
      <w:bookmarkStart w:id="14" w:name="_Toc535716580"/>
      <w:bookmarkStart w:id="15" w:name="_Toc4524317"/>
      <w:bookmarkStart w:id="16" w:name="_Toc12210491"/>
      <w:r w:rsidRPr="00710886">
        <w:rPr>
          <w:rFonts w:ascii="新細明體" w:eastAsia="新細明體" w:hAnsi="新細明體" w:hint="eastAsia"/>
          <w:color w:val="6C6E86" w:themeColor="accent4" w:themeShade="BF"/>
          <w:sz w:val="72"/>
          <w:szCs w:val="72"/>
          <w:lang w:eastAsia="zh-TW"/>
        </w:rPr>
        <w:lastRenderedPageBreak/>
        <w:t>二、實作結果</w:t>
      </w:r>
      <w:bookmarkEnd w:id="11"/>
      <w:bookmarkEnd w:id="12"/>
      <w:bookmarkEnd w:id="13"/>
      <w:bookmarkEnd w:id="14"/>
      <w:bookmarkEnd w:id="15"/>
      <w:bookmarkEnd w:id="16"/>
    </w:p>
    <w:p w14:paraId="7B6943CA" w14:textId="3DF7180F" w:rsidR="00CA7507" w:rsidRDefault="00CA7507" w:rsidP="00CA7507">
      <w:pPr>
        <w:ind w:leftChars="100" w:left="220"/>
        <w:outlineLvl w:val="1"/>
        <w:rPr>
          <w:rFonts w:ascii="微軟正黑體" w:eastAsia="微軟正黑體" w:hAnsi="微軟正黑體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</w:pPr>
      <w:bookmarkStart w:id="17" w:name="_Toc535716525"/>
      <w:bookmarkStart w:id="18" w:name="_Toc535716581"/>
      <w:bookmarkStart w:id="19" w:name="_Toc4524318"/>
      <w:bookmarkStart w:id="20" w:name="_Toc12210492"/>
      <w:r>
        <w:rPr>
          <w:rFonts w:ascii="微軟正黑體" w:eastAsia="微軟正黑體" w:hAnsi="微軟正黑體" w:hint="eastAsia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  <w:t>手機展示畫面</w:t>
      </w:r>
      <w:bookmarkEnd w:id="17"/>
      <w:bookmarkEnd w:id="18"/>
      <w:bookmarkEnd w:id="19"/>
      <w:bookmarkEnd w:id="20"/>
    </w:p>
    <w:p w14:paraId="4B62BA96" w14:textId="77777777" w:rsidR="00282846" w:rsidRPr="00CA7507" w:rsidRDefault="00282846" w:rsidP="00CA7507">
      <w:pPr>
        <w:ind w:leftChars="100" w:left="220"/>
        <w:outlineLvl w:val="1"/>
        <w:rPr>
          <w:rFonts w:ascii="微軟正黑體" w:eastAsia="微軟正黑體" w:hAnsi="微軟正黑體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</w:pPr>
    </w:p>
    <w:p w14:paraId="69915E8D" w14:textId="77777777" w:rsidR="00525393" w:rsidRDefault="00056AF4" w:rsidP="00525393">
      <w:pPr>
        <w:keepNext/>
        <w:ind w:leftChars="100" w:left="220"/>
        <w:jc w:val="center"/>
      </w:pPr>
      <w:r>
        <w:rPr>
          <w:rFonts w:eastAsia="微軟正黑體" w:hint="eastAsia"/>
          <w:noProof/>
          <w:lang w:eastAsia="zh-TW"/>
        </w:rPr>
        <w:drawing>
          <wp:inline distT="0" distB="0" distL="0" distR="0" wp14:anchorId="22279886" wp14:editId="1F857C4E">
            <wp:extent cx="1886961" cy="33718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86" cy="340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微軟正黑體" w:hint="eastAsia"/>
          <w:noProof/>
          <w:lang w:eastAsia="zh-TW"/>
        </w:rPr>
        <w:drawing>
          <wp:inline distT="0" distB="0" distL="0" distR="0" wp14:anchorId="1EE2A578" wp14:editId="1E10B44A">
            <wp:extent cx="1885950" cy="3368979"/>
            <wp:effectExtent l="0" t="0" r="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P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312" cy="33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微軟正黑體" w:hint="eastAsia"/>
          <w:noProof/>
          <w:lang w:eastAsia="zh-TW"/>
        </w:rPr>
        <w:drawing>
          <wp:inline distT="0" distB="0" distL="0" distR="0" wp14:anchorId="575FA2BD" wp14:editId="14ED1735">
            <wp:extent cx="1895475" cy="3386252"/>
            <wp:effectExtent l="0" t="0" r="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P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432" cy="340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F522" w14:textId="753BBCE6" w:rsidR="009B45DE" w:rsidRDefault="00525393" w:rsidP="00525393">
      <w:pPr>
        <w:pStyle w:val="a3"/>
        <w:jc w:val="center"/>
        <w:rPr>
          <w:rFonts w:eastAsia="微軟正黑體"/>
          <w:lang w:eastAsia="zh-TW"/>
        </w:rPr>
      </w:pPr>
      <w:bookmarkStart w:id="21" w:name="_Toc12210534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5CED">
        <w:rPr>
          <w:noProof/>
        </w:rPr>
        <w:t>1</w:t>
      </w:r>
      <w:bookmarkEnd w:id="21"/>
      <w:r>
        <w:fldChar w:fldCharType="end"/>
      </w:r>
    </w:p>
    <w:p w14:paraId="39FAE10D" w14:textId="17BA6C79" w:rsidR="007F6833" w:rsidRPr="00B66B7D" w:rsidRDefault="004A0215" w:rsidP="00B66B7D">
      <w:pPr>
        <w:jc w:val="center"/>
        <w:rPr>
          <w:rStyle w:val="afe"/>
          <w:color w:val="C8C8B1" w:themeColor="background2"/>
          <w:sz w:val="24"/>
          <w:lang w:eastAsia="zh-TW"/>
        </w:rPr>
      </w:pPr>
      <w:r w:rsidRPr="007F6833">
        <w:rPr>
          <w:rFonts w:ascii="微軟正黑體" w:eastAsia="微軟正黑體" w:hAnsi="微軟正黑體" w:hint="eastAsia"/>
          <w:color w:val="DC5924" w:themeColor="accent5"/>
          <w:sz w:val="24"/>
          <w:szCs w:val="24"/>
          <w:lang w:eastAsia="zh-TW"/>
        </w:rPr>
        <w:t>實作影片_</w:t>
      </w:r>
      <w:r w:rsidR="00F91417" w:rsidRPr="007F6833">
        <w:rPr>
          <w:rFonts w:ascii="微軟正黑體" w:eastAsia="微軟正黑體" w:hAnsi="微軟正黑體" w:hint="eastAsia"/>
          <w:color w:val="DC5924" w:themeColor="accent5"/>
          <w:sz w:val="24"/>
          <w:szCs w:val="24"/>
          <w:lang w:eastAsia="zh-TW"/>
        </w:rPr>
        <w:t>___</w:t>
      </w:r>
      <w:r w:rsidRPr="007F6833">
        <w:rPr>
          <w:rFonts w:ascii="微軟正黑體" w:eastAsia="微軟正黑體" w:hAnsi="微軟正黑體" w:hint="eastAsia"/>
          <w:color w:val="DC5924" w:themeColor="accent5"/>
          <w:sz w:val="24"/>
          <w:szCs w:val="24"/>
          <w:lang w:eastAsia="zh-TW"/>
        </w:rPr>
        <w:t>:</w:t>
      </w:r>
      <w:r w:rsidR="00F91417" w:rsidRPr="007F6833">
        <w:rPr>
          <w:rFonts w:ascii="微軟正黑體" w:eastAsia="微軟正黑體" w:hAnsi="微軟正黑體" w:hint="eastAsia"/>
          <w:color w:val="DC5924" w:themeColor="accent5"/>
          <w:sz w:val="24"/>
          <w:szCs w:val="24"/>
          <w:lang w:eastAsia="zh-TW"/>
        </w:rPr>
        <w:t xml:space="preserve"> </w:t>
      </w:r>
      <w:r w:rsidR="00F91417" w:rsidRPr="003E0476">
        <w:rPr>
          <w:rFonts w:ascii="微軟正黑體" w:eastAsia="微軟正黑體" w:hAnsi="微軟正黑體" w:hint="eastAsia"/>
          <w:color w:val="EA9B7B" w:themeColor="accent5" w:themeTint="99"/>
          <w:sz w:val="24"/>
          <w:szCs w:val="24"/>
          <w:lang w:eastAsia="zh-TW"/>
        </w:rPr>
        <w:t xml:space="preserve">  </w:t>
      </w:r>
    </w:p>
    <w:p w14:paraId="5510B47C" w14:textId="2A85BEEF" w:rsidR="00B66B7D" w:rsidRPr="00AE0D8C" w:rsidRDefault="00AE0D8C" w:rsidP="007F6833">
      <w:pPr>
        <w:jc w:val="center"/>
        <w:rPr>
          <w:rStyle w:val="afe"/>
          <w:rFonts w:ascii="Helvetica" w:hAnsi="Helvetica" w:cs="Helvetica"/>
          <w:color w:val="C8C8B1" w:themeColor="background2"/>
          <w:sz w:val="24"/>
          <w:szCs w:val="20"/>
        </w:rPr>
      </w:pPr>
      <w:r w:rsidRPr="00AE0D8C">
        <w:rPr>
          <w:rStyle w:val="afe"/>
          <w:rFonts w:ascii="Helvetica" w:hAnsi="Helvetica" w:cs="Helvetica"/>
          <w:color w:val="C8C8B1" w:themeColor="background2"/>
          <w:sz w:val="24"/>
          <w:szCs w:val="20"/>
          <w:lang w:eastAsia="zh-TW"/>
        </w:rPr>
        <w:t>https://drive.google.com/file/d/12_cFR7hR0iFY7vVZ9iysAOj9GXc3jj_y/view?usp=sharing</w:t>
      </w:r>
    </w:p>
    <w:p w14:paraId="56B01720" w14:textId="75A14EB9" w:rsidR="00CF7754" w:rsidRDefault="00CF7754" w:rsidP="0078637B">
      <w:pPr>
        <w:rPr>
          <w:rFonts w:eastAsia="新細明體"/>
          <w:lang w:eastAsia="zh-TW"/>
        </w:rPr>
      </w:pPr>
    </w:p>
    <w:p w14:paraId="4855FE2D" w14:textId="0997A4DB" w:rsidR="009E5D7D" w:rsidRDefault="009E5D7D" w:rsidP="0078637B">
      <w:pPr>
        <w:rPr>
          <w:rFonts w:eastAsia="新細明體"/>
          <w:lang w:eastAsia="zh-TW"/>
        </w:rPr>
      </w:pPr>
    </w:p>
    <w:p w14:paraId="199C0C60" w14:textId="514996FB" w:rsidR="009E5D7D" w:rsidRDefault="009E5D7D" w:rsidP="0078637B">
      <w:pPr>
        <w:rPr>
          <w:rFonts w:eastAsia="新細明體"/>
          <w:lang w:eastAsia="zh-TW"/>
        </w:rPr>
      </w:pPr>
    </w:p>
    <w:p w14:paraId="0F3203C9" w14:textId="7779B732" w:rsidR="009E5D7D" w:rsidRDefault="009E5D7D" w:rsidP="0078637B">
      <w:pPr>
        <w:rPr>
          <w:rFonts w:eastAsia="新細明體"/>
          <w:lang w:eastAsia="zh-TW"/>
        </w:rPr>
      </w:pPr>
    </w:p>
    <w:p w14:paraId="1375E43D" w14:textId="6AD0EC82" w:rsidR="009E5D7D" w:rsidRDefault="009E5D7D" w:rsidP="0078637B">
      <w:pPr>
        <w:rPr>
          <w:rFonts w:eastAsia="新細明體"/>
          <w:lang w:eastAsia="zh-TW"/>
        </w:rPr>
      </w:pPr>
    </w:p>
    <w:p w14:paraId="6C0E1D80" w14:textId="634F3E87" w:rsidR="00AE0D8C" w:rsidRDefault="00AE0D8C" w:rsidP="0078637B">
      <w:pPr>
        <w:rPr>
          <w:rFonts w:eastAsia="新細明體"/>
          <w:lang w:eastAsia="zh-TW"/>
        </w:rPr>
      </w:pPr>
    </w:p>
    <w:p w14:paraId="721EAA04" w14:textId="77777777" w:rsidR="00AE0D8C" w:rsidRPr="00AE0D8C" w:rsidRDefault="00AE0D8C" w:rsidP="0078637B">
      <w:pPr>
        <w:rPr>
          <w:rFonts w:eastAsia="新細明體"/>
          <w:lang w:eastAsia="zh-TW"/>
        </w:rPr>
      </w:pPr>
    </w:p>
    <w:p w14:paraId="1C70DBD7" w14:textId="2651E323" w:rsidR="005D5AAB" w:rsidRPr="003E0476" w:rsidRDefault="00491550" w:rsidP="003E0476">
      <w:pPr>
        <w:outlineLvl w:val="0"/>
        <w:rPr>
          <w:rFonts w:ascii="新細明體" w:eastAsia="新細明體" w:hAnsi="新細明體"/>
          <w:color w:val="6C6E86" w:themeColor="accent4" w:themeShade="BF"/>
          <w:sz w:val="72"/>
          <w:szCs w:val="72"/>
          <w:lang w:eastAsia="zh-TW"/>
        </w:rPr>
      </w:pPr>
      <w:r>
        <w:rPr>
          <w:rFonts w:ascii="新細明體" w:eastAsia="新細明體" w:hAnsi="新細明體" w:cs="微軟正黑體" w:hint="eastAsia"/>
          <w:color w:val="6C6E86" w:themeColor="accent4" w:themeShade="BF"/>
          <w:sz w:val="72"/>
          <w:szCs w:val="72"/>
          <w:lang w:eastAsia="zh-TW"/>
        </w:rPr>
        <w:lastRenderedPageBreak/>
        <w:t xml:space="preserve"> </w:t>
      </w:r>
      <w:bookmarkStart w:id="22" w:name="_Toc528608159"/>
      <w:bookmarkStart w:id="23" w:name="_Toc532759619"/>
      <w:bookmarkStart w:id="24" w:name="_Toc535716526"/>
      <w:bookmarkStart w:id="25" w:name="_Toc535716582"/>
      <w:bookmarkStart w:id="26" w:name="_Toc4524319"/>
      <w:bookmarkStart w:id="27" w:name="_Toc12210493"/>
      <w:r w:rsidRPr="00491550">
        <w:rPr>
          <w:rFonts w:ascii="新細明體" w:eastAsia="新細明體" w:hAnsi="新細明體" w:cs="微軟正黑體" w:hint="eastAsia"/>
          <w:color w:val="6C6E86" w:themeColor="accent4" w:themeShade="BF"/>
          <w:sz w:val="72"/>
          <w:szCs w:val="72"/>
          <w:lang w:eastAsia="zh-TW"/>
        </w:rPr>
        <w:t>三</w:t>
      </w:r>
      <w:r w:rsidRPr="00491550">
        <w:rPr>
          <w:rFonts w:ascii="新細明體" w:eastAsia="新細明體" w:hAnsi="新細明體" w:hint="eastAsia"/>
          <w:color w:val="6C6E86" w:themeColor="accent4" w:themeShade="BF"/>
          <w:sz w:val="72"/>
          <w:szCs w:val="72"/>
          <w:lang w:eastAsia="zh-TW"/>
        </w:rPr>
        <w:t>、程式碼</w:t>
      </w:r>
      <w:bookmarkEnd w:id="22"/>
      <w:bookmarkEnd w:id="23"/>
      <w:bookmarkEnd w:id="24"/>
      <w:bookmarkEnd w:id="25"/>
      <w:bookmarkEnd w:id="26"/>
      <w:bookmarkEnd w:id="27"/>
    </w:p>
    <w:p w14:paraId="5482F949" w14:textId="7083AC1F" w:rsidR="000274BB" w:rsidRPr="009E5D7D" w:rsidRDefault="000274BB" w:rsidP="000274BB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程式碼</w:t>
      </w:r>
      <w:r w:rsidRPr="009E5D7D">
        <w:rPr>
          <w:rFonts w:ascii="微軟正黑體" w:eastAsia="微軟正黑體" w:hAnsi="微軟正黑體" w:hint="eastAsia"/>
          <w:sz w:val="28"/>
          <w:szCs w:val="28"/>
          <w:lang w:eastAsia="zh-TW"/>
        </w:rPr>
        <w:t>說明：</w:t>
      </w:r>
      <w:r w:rsidRPr="009E5D7D">
        <w:rPr>
          <w:rFonts w:ascii="微軟正黑體" w:eastAsia="微軟正黑體" w:hAnsi="微軟正黑體"/>
          <w:sz w:val="28"/>
          <w:szCs w:val="28"/>
          <w:lang w:eastAsia="zh-TW"/>
        </w:rPr>
        <w:t xml:space="preserve"> </w:t>
      </w:r>
    </w:p>
    <w:p w14:paraId="2D46A193" w14:textId="7F507747" w:rsidR="000274BB" w:rsidRDefault="000274BB" w:rsidP="000274BB">
      <w:pPr>
        <w:pStyle w:val="ac"/>
        <w:spacing w:afterLines="50" w:after="120" w:line="440" w:lineRule="exact"/>
        <w:ind w:rightChars="-178" w:right="-392"/>
        <w:jc w:val="both"/>
        <w:rPr>
          <w:rFonts w:ascii="微軟正黑體" w:eastAsia="微軟正黑體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老師期末</w:t>
      </w:r>
      <w:proofErr w:type="gramStart"/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有教用</w:t>
      </w:r>
      <w:proofErr w:type="spellStart"/>
      <w:proofErr w:type="gramEnd"/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github</w:t>
      </w:r>
      <w:proofErr w:type="spellEnd"/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放程式碼，所以我就把程式碼放在</w:t>
      </w:r>
      <w:proofErr w:type="spellStart"/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github</w:t>
      </w:r>
      <w:proofErr w:type="spellEnd"/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了</w:t>
      </w:r>
      <w:r w:rsidR="002B501E">
        <w:rPr>
          <w:rFonts w:ascii="微軟正黑體" w:eastAsia="微軟正黑體" w:hAnsi="微軟正黑體" w:hint="eastAsia"/>
          <w:sz w:val="28"/>
          <w:szCs w:val="28"/>
          <w:lang w:eastAsia="zh-TW"/>
        </w:rPr>
        <w:t>。</w:t>
      </w:r>
    </w:p>
    <w:p w14:paraId="2C80FC74" w14:textId="490D1273" w:rsidR="002B501E" w:rsidRPr="000274BB" w:rsidRDefault="002B501E" w:rsidP="000274BB">
      <w:pPr>
        <w:pStyle w:val="ac"/>
        <w:spacing w:afterLines="50" w:after="120" w:line="440" w:lineRule="exact"/>
        <w:ind w:rightChars="-178" w:right="-392"/>
        <w:jc w:val="both"/>
        <w:rPr>
          <w:rFonts w:ascii="微軟正黑體" w:eastAsia="微軟正黑體" w:hAnsi="微軟正黑體" w:hint="eastAsia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如下圖</w:t>
      </w:r>
      <w:r w:rsidR="003E5CE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89B4D3" wp14:editId="7B764630">
                <wp:simplePos x="0" y="0"/>
                <wp:positionH relativeFrom="column">
                  <wp:posOffset>-1905</wp:posOffset>
                </wp:positionH>
                <wp:positionV relativeFrom="paragraph">
                  <wp:posOffset>5461000</wp:posOffset>
                </wp:positionV>
                <wp:extent cx="6189345" cy="635"/>
                <wp:effectExtent l="0" t="0" r="0" b="0"/>
                <wp:wrapTopAndBottom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F2BDD6" w14:textId="7BE05C70" w:rsidR="003E5CED" w:rsidRPr="004C4012" w:rsidRDefault="003E5CED" w:rsidP="003E5CED">
                            <w:pPr>
                              <w:pStyle w:val="a3"/>
                              <w:jc w:val="center"/>
                              <w:rPr>
                                <w:rFonts w:ascii="微軟正黑體" w:eastAsia="微軟正黑體" w:hAnsi="微軟正黑體"/>
                                <w:sz w:val="28"/>
                                <w:szCs w:val="28"/>
                              </w:rPr>
                            </w:pPr>
                            <w:bookmarkStart w:id="28" w:name="_Toc12210535"/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bookmarkEnd w:id="28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9B4D3" id="文字方塊 18" o:spid="_x0000_s1036" type="#_x0000_t202" style="position:absolute;left:0;text-align:left;margin-left:-.15pt;margin-top:430pt;width:487.3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" stroked="f">
                <v:textbox style="mso-fit-shape-to-text:t" inset="0,0,0,0">
                  <w:txbxContent>
                    <w:p w14:paraId="7DF2BDD6" w14:textId="7BE05C70" w:rsidR="003E5CED" w:rsidRPr="004C4012" w:rsidRDefault="003E5CED" w:rsidP="003E5CED">
                      <w:pPr>
                        <w:pStyle w:val="a3"/>
                        <w:jc w:val="center"/>
                        <w:rPr>
                          <w:rFonts w:ascii="微軟正黑體" w:eastAsia="微軟正黑體" w:hAnsi="微軟正黑體"/>
                          <w:sz w:val="28"/>
                          <w:szCs w:val="28"/>
                        </w:rPr>
                      </w:pPr>
                      <w:bookmarkStart w:id="29" w:name="_Toc12210535"/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bookmarkEnd w:id="29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687936" behindDoc="0" locked="0" layoutInCell="1" allowOverlap="1" wp14:anchorId="762FA23C" wp14:editId="380B2253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6189345" cy="5069205"/>
            <wp:effectExtent l="0" t="0" r="1905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7D804" w14:textId="2B4C5E00" w:rsidR="000274BB" w:rsidRPr="000274BB" w:rsidRDefault="000274BB" w:rsidP="000274BB">
      <w:pPr>
        <w:pStyle w:val="ac"/>
        <w:spacing w:afterLines="50" w:after="120" w:line="440" w:lineRule="exact"/>
        <w:ind w:rightChars="-178" w:right="-392"/>
        <w:jc w:val="both"/>
        <w:rPr>
          <w:rFonts w:ascii="微軟正黑體" w:eastAsia="微軟正黑體" w:hAnsi="微軟正黑體" w:hint="eastAsia"/>
          <w:sz w:val="28"/>
          <w:szCs w:val="28"/>
          <w:lang w:eastAsia="zh-TW"/>
        </w:rPr>
      </w:pPr>
    </w:p>
    <w:p w14:paraId="46ABC003" w14:textId="0269D8BD" w:rsidR="000274BB" w:rsidRPr="000274BB" w:rsidRDefault="000274BB" w:rsidP="000274BB">
      <w:pPr>
        <w:jc w:val="center"/>
        <w:rPr>
          <w:rFonts w:eastAsia="微軟正黑體" w:hint="eastAsia"/>
          <w:color w:val="C8C8B1" w:themeColor="background2"/>
          <w:sz w:val="24"/>
          <w:u w:val="single"/>
          <w:lang w:eastAsia="zh-TW"/>
        </w:rPr>
      </w:pPr>
      <w:r>
        <w:rPr>
          <w:rFonts w:ascii="微軟正黑體" w:eastAsia="微軟正黑體" w:hAnsi="微軟正黑體" w:hint="eastAsia"/>
          <w:color w:val="DC5924" w:themeColor="accent5"/>
          <w:sz w:val="24"/>
          <w:szCs w:val="24"/>
          <w:lang w:eastAsia="zh-TW"/>
        </w:rPr>
        <w:t>程式碼網址</w:t>
      </w:r>
      <w:r w:rsidRPr="007F6833">
        <w:rPr>
          <w:rFonts w:ascii="微軟正黑體" w:eastAsia="微軟正黑體" w:hAnsi="微軟正黑體" w:hint="eastAsia"/>
          <w:color w:val="DC5924" w:themeColor="accent5"/>
          <w:sz w:val="24"/>
          <w:szCs w:val="24"/>
          <w:lang w:eastAsia="zh-TW"/>
        </w:rPr>
        <w:t xml:space="preserve">____: </w:t>
      </w:r>
      <w:r w:rsidRPr="003E0476">
        <w:rPr>
          <w:rFonts w:ascii="微軟正黑體" w:eastAsia="微軟正黑體" w:hAnsi="微軟正黑體" w:hint="eastAsia"/>
          <w:color w:val="EA9B7B" w:themeColor="accent5" w:themeTint="99"/>
          <w:sz w:val="24"/>
          <w:szCs w:val="24"/>
          <w:lang w:eastAsia="zh-TW"/>
        </w:rPr>
        <w:t xml:space="preserve">  </w:t>
      </w:r>
    </w:p>
    <w:p w14:paraId="6134A390" w14:textId="0DFC14C0" w:rsidR="00284FEF" w:rsidRPr="000274BB" w:rsidRDefault="000274BB" w:rsidP="000274BB">
      <w:pPr>
        <w:jc w:val="center"/>
        <w:rPr>
          <w:rStyle w:val="afe"/>
          <w:rFonts w:ascii="Helvetica" w:hAnsi="Helvetica" w:cs="Helvetica"/>
          <w:color w:val="C8C8B1" w:themeColor="background2"/>
          <w:sz w:val="24"/>
          <w:szCs w:val="20"/>
        </w:rPr>
      </w:pPr>
      <w:r w:rsidRPr="000274BB">
        <w:rPr>
          <w:rStyle w:val="afe"/>
          <w:rFonts w:ascii="Helvetica" w:hAnsi="Helvetica" w:cs="Helvetica"/>
          <w:color w:val="C8C8B1" w:themeColor="background2"/>
          <w:sz w:val="24"/>
          <w:szCs w:val="20"/>
          <w:lang w:eastAsia="zh-TW"/>
        </w:rPr>
        <w:t>https://github.com/QINGSHURUNINDEXINGMING/PccuHW/tree/master/%E4%B8%89%E4%B8%8B/%E6%99%BA%E6%85%A7%E5%9E%8B%E6%89%8B%E6%A9%9F%E7%A8%8B%E5%BC%8F%E8%A8%AD%E8%A8%88/HW3/code/HW03</w:t>
      </w:r>
    </w:p>
    <w:p w14:paraId="3A290F11" w14:textId="4D4AB93B" w:rsidR="00284FEF" w:rsidRDefault="00284FEF" w:rsidP="0078637B">
      <w:pPr>
        <w:rPr>
          <w:rFonts w:eastAsia="新細明體"/>
          <w:lang w:eastAsia="zh-TW"/>
        </w:rPr>
      </w:pPr>
    </w:p>
    <w:p w14:paraId="46B0E08A" w14:textId="77777777" w:rsidR="000274BB" w:rsidRDefault="000274BB" w:rsidP="0078637B">
      <w:pPr>
        <w:rPr>
          <w:rFonts w:eastAsia="新細明體" w:hint="eastAsia"/>
          <w:lang w:eastAsia="zh-TW"/>
        </w:rPr>
      </w:pPr>
    </w:p>
    <w:p w14:paraId="7F106550" w14:textId="4DAEA6D5" w:rsidR="00B66D0B" w:rsidRPr="00491550" w:rsidRDefault="00B66D0B" w:rsidP="00B66D0B">
      <w:pPr>
        <w:outlineLvl w:val="0"/>
        <w:rPr>
          <w:rFonts w:ascii="新細明體" w:eastAsia="新細明體" w:hAnsi="新細明體"/>
          <w:color w:val="6C6E86" w:themeColor="accent4" w:themeShade="BF"/>
          <w:sz w:val="72"/>
          <w:szCs w:val="72"/>
          <w:lang w:eastAsia="zh-TW"/>
        </w:rPr>
      </w:pPr>
      <w:bookmarkStart w:id="30" w:name="_Toc532759623"/>
      <w:bookmarkStart w:id="31" w:name="_Toc535716530"/>
      <w:bookmarkStart w:id="32" w:name="_Toc535716585"/>
      <w:bookmarkStart w:id="33" w:name="_Toc4524326"/>
      <w:bookmarkStart w:id="34" w:name="_Toc12210494"/>
      <w:r w:rsidRPr="00491550">
        <w:rPr>
          <w:rFonts w:ascii="新細明體" w:eastAsia="新細明體" w:hAnsi="新細明體" w:cs="微軟正黑體" w:hint="eastAsia"/>
          <w:color w:val="6C6E86" w:themeColor="accent4" w:themeShade="BF"/>
          <w:sz w:val="72"/>
          <w:szCs w:val="72"/>
          <w:lang w:eastAsia="zh-TW"/>
        </w:rPr>
        <w:lastRenderedPageBreak/>
        <w:t>三</w:t>
      </w:r>
      <w:r w:rsidRPr="00491550">
        <w:rPr>
          <w:rFonts w:ascii="新細明體" w:eastAsia="新細明體" w:hAnsi="新細明體" w:hint="eastAsia"/>
          <w:color w:val="6C6E86" w:themeColor="accent4" w:themeShade="BF"/>
          <w:sz w:val="72"/>
          <w:szCs w:val="72"/>
          <w:lang w:eastAsia="zh-TW"/>
        </w:rPr>
        <w:t>、</w:t>
      </w:r>
      <w:bookmarkEnd w:id="30"/>
      <w:r w:rsidR="00D175BE">
        <w:rPr>
          <w:rFonts w:ascii="新細明體" w:eastAsia="新細明體" w:hAnsi="新細明體" w:hint="eastAsia"/>
          <w:color w:val="6C6E86" w:themeColor="accent4" w:themeShade="BF"/>
          <w:sz w:val="72"/>
          <w:szCs w:val="72"/>
          <w:lang w:eastAsia="zh-TW"/>
        </w:rPr>
        <w:t>學習心得</w:t>
      </w:r>
      <w:bookmarkEnd w:id="31"/>
      <w:bookmarkEnd w:id="32"/>
      <w:bookmarkEnd w:id="33"/>
      <w:bookmarkEnd w:id="34"/>
    </w:p>
    <w:p w14:paraId="698BFA62" w14:textId="52BB1F21" w:rsidR="00B66D0B" w:rsidRDefault="00B66D0B" w:rsidP="0078637B">
      <w:pPr>
        <w:rPr>
          <w:rFonts w:eastAsia="新細明體"/>
          <w:lang w:eastAsia="zh-TW"/>
        </w:rPr>
      </w:pPr>
    </w:p>
    <w:p w14:paraId="3136D675" w14:textId="45B2A3E4" w:rsidR="000E69F2" w:rsidRDefault="005F1357" w:rsidP="000E69F2">
      <w:pPr>
        <w:ind w:leftChars="100" w:left="220"/>
        <w:outlineLvl w:val="1"/>
        <w:rPr>
          <w:rFonts w:ascii="微軟正黑體" w:eastAsia="微軟正黑體" w:hAnsi="微軟正黑體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</w:pPr>
      <w:bookmarkStart w:id="35" w:name="_Toc532759624"/>
      <w:bookmarkStart w:id="36" w:name="_Toc535716531"/>
      <w:bookmarkStart w:id="37" w:name="_Toc535716586"/>
      <w:bookmarkStart w:id="38" w:name="_Toc4524327"/>
      <w:bookmarkStart w:id="39" w:name="_Toc12210495"/>
      <w:r>
        <w:rPr>
          <w:rFonts w:ascii="微軟正黑體" w:eastAsia="微軟正黑體" w:hAnsi="微軟正黑體" w:hint="eastAsia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  <w:t>心得</w:t>
      </w:r>
      <w:r w:rsidR="00DA39C5">
        <w:rPr>
          <w:rFonts w:ascii="微軟正黑體" w:eastAsia="微軟正黑體" w:hAnsi="微軟正黑體" w:hint="eastAsia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  <w:t>感想</w:t>
      </w:r>
      <w:bookmarkEnd w:id="35"/>
      <w:bookmarkEnd w:id="36"/>
      <w:bookmarkEnd w:id="37"/>
      <w:bookmarkEnd w:id="38"/>
      <w:bookmarkEnd w:id="39"/>
    </w:p>
    <w:p w14:paraId="020E2F27" w14:textId="41212F48" w:rsidR="005F295B" w:rsidRDefault="006618EE" w:rsidP="00D709B2">
      <w:pPr>
        <w:ind w:left="220" w:firstLine="720"/>
        <w:rPr>
          <w:rFonts w:ascii="微軟正黑體" w:eastAsia="微軟正黑體" w:hAnsi="微軟正黑體"/>
          <w:color w:val="6E6E4E" w:themeColor="background2" w:themeShade="80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6E6E4E" w:themeColor="background2" w:themeShade="80"/>
          <w:sz w:val="28"/>
          <w:szCs w:val="28"/>
          <w:lang w:eastAsia="zh-TW"/>
        </w:rPr>
        <w:t>感謝老師延長時間。吸收理解比較慢。</w:t>
      </w:r>
    </w:p>
    <w:p w14:paraId="12C9B3B7" w14:textId="77777777" w:rsidR="00794979" w:rsidRPr="00794979" w:rsidRDefault="00794979" w:rsidP="00D709B2">
      <w:pPr>
        <w:ind w:left="220" w:firstLine="720"/>
        <w:rPr>
          <w:rFonts w:ascii="微軟正黑體" w:eastAsia="微軟正黑體" w:hAnsi="微軟正黑體"/>
          <w:color w:val="6E6E4E" w:themeColor="background2" w:themeShade="80"/>
          <w:sz w:val="28"/>
          <w:szCs w:val="44"/>
          <w:lang w:eastAsia="zh-TW"/>
        </w:rPr>
      </w:pPr>
    </w:p>
    <w:p w14:paraId="104773AF" w14:textId="77777777" w:rsidR="005F1357" w:rsidRPr="00D175BE" w:rsidRDefault="005F1357" w:rsidP="0078637B">
      <w:pPr>
        <w:rPr>
          <w:rFonts w:eastAsia="新細明體"/>
          <w:lang w:eastAsia="zh-TW"/>
        </w:rPr>
      </w:pPr>
    </w:p>
    <w:sectPr w:rsidR="005F1357" w:rsidRPr="00D175BE" w:rsidSect="00C30E6F">
      <w:footerReference w:type="default" r:id="rId15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0AB2F" w14:textId="77777777" w:rsidR="0063411E" w:rsidRDefault="0063411E">
      <w:pPr>
        <w:spacing w:after="0" w:line="240" w:lineRule="auto"/>
      </w:pPr>
      <w:r>
        <w:separator/>
      </w:r>
    </w:p>
  </w:endnote>
  <w:endnote w:type="continuationSeparator" w:id="0">
    <w:p w14:paraId="58CC9410" w14:textId="77777777" w:rsidR="0063411E" w:rsidRDefault="0063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Arial Unicode MS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7FA95" w14:textId="77777777" w:rsidR="00FE496B" w:rsidRDefault="005847DD">
    <w:pPr>
      <w:pStyle w:val="afc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BC176D" wp14:editId="7CDBA1A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DC38C" w14:textId="77777777" w:rsidR="00FE496B" w:rsidRDefault="00FE496B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ABC176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7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14:paraId="1C8DC38C" w14:textId="77777777" w:rsidR="00FE496B" w:rsidRDefault="00FE496B">
                    <w:pPr>
                      <w:pStyle w:val="a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D5D446" wp14:editId="763D28E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CACD4" w14:textId="17E4FD51" w:rsidR="00FE496B" w:rsidRDefault="00AD72F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="00943367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2F3D19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5D446" id="Text Box 6" o:spid="_x0000_s1038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14:paraId="099CACD4" w14:textId="17E4FD51" w:rsidR="00FE496B" w:rsidRDefault="00AD72F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="00943367"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2F3D19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6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78EA6" wp14:editId="710830A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85F6F00" id="Rectangle 4" o:spid="_x0000_s1026" style="position:absolute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40236E" wp14:editId="519C10F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DA80E40" id="Rectangle 8" o:spid="_x0000_s1026" style="position:absolute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44DEE6" wp14:editId="4C281CB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ACC3040" id="Rectangle 9" o:spid="_x0000_s1026" style="position:absolute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BF12B" w14:textId="77777777" w:rsidR="0063411E" w:rsidRDefault="0063411E">
      <w:pPr>
        <w:spacing w:after="0" w:line="240" w:lineRule="auto"/>
      </w:pPr>
      <w:r>
        <w:separator/>
      </w:r>
    </w:p>
  </w:footnote>
  <w:footnote w:type="continuationSeparator" w:id="0">
    <w:p w14:paraId="02706EEC" w14:textId="77777777" w:rsidR="0063411E" w:rsidRDefault="00634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30DE"/>
    <w:multiLevelType w:val="hybridMultilevel"/>
    <w:tmpl w:val="E730D03E"/>
    <w:lvl w:ilvl="0" w:tplc="01DED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842EF9"/>
    <w:multiLevelType w:val="hybridMultilevel"/>
    <w:tmpl w:val="7090A31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ED16D5"/>
    <w:multiLevelType w:val="hybridMultilevel"/>
    <w:tmpl w:val="ADAC1F84"/>
    <w:lvl w:ilvl="0" w:tplc="8B6AF5EA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7C3814"/>
    <w:multiLevelType w:val="hybridMultilevel"/>
    <w:tmpl w:val="10B40E84"/>
    <w:lvl w:ilvl="0" w:tplc="04090017">
      <w:start w:val="1"/>
      <w:numFmt w:val="ideographLegalTraditional"/>
      <w:lvlText w:val="%1、"/>
      <w:lvlJc w:val="left"/>
      <w:pPr>
        <w:ind w:left="232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03" w:hanging="480"/>
      </w:pPr>
    </w:lvl>
    <w:lvl w:ilvl="2" w:tplc="0409001B" w:tentative="1">
      <w:start w:val="1"/>
      <w:numFmt w:val="lowerRoman"/>
      <w:lvlText w:val="%3."/>
      <w:lvlJc w:val="right"/>
      <w:pPr>
        <w:ind w:left="3283" w:hanging="480"/>
      </w:p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4" w15:restartNumberingAfterBreak="0">
    <w:nsid w:val="4CEF2C6B"/>
    <w:multiLevelType w:val="hybridMultilevel"/>
    <w:tmpl w:val="A17C7F72"/>
    <w:lvl w:ilvl="0" w:tplc="A9A82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916F00"/>
    <w:multiLevelType w:val="hybridMultilevel"/>
    <w:tmpl w:val="395265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853367"/>
    <w:multiLevelType w:val="hybridMultilevel"/>
    <w:tmpl w:val="C4BE63A0"/>
    <w:lvl w:ilvl="0" w:tplc="025E35E4">
      <w:start w:val="1"/>
      <w:numFmt w:val="taiwaneseCountingThousand"/>
      <w:lvlText w:val="%1、"/>
      <w:lvlJc w:val="left"/>
      <w:pPr>
        <w:ind w:left="1920" w:hanging="144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AA7272A"/>
    <w:multiLevelType w:val="hybridMultilevel"/>
    <w:tmpl w:val="C4BE63A0"/>
    <w:lvl w:ilvl="0" w:tplc="025E35E4">
      <w:start w:val="1"/>
      <w:numFmt w:val="taiwaneseCountingThousand"/>
      <w:lvlText w:val="%1、"/>
      <w:lvlJc w:val="left"/>
      <w:pPr>
        <w:ind w:left="1920" w:hanging="144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E600A6A"/>
    <w:multiLevelType w:val="hybridMultilevel"/>
    <w:tmpl w:val="10448240"/>
    <w:lvl w:ilvl="0" w:tplc="2BB2C82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F7A50FC"/>
    <w:multiLevelType w:val="hybridMultilevel"/>
    <w:tmpl w:val="531480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78"/>
    <w:rsid w:val="000106B1"/>
    <w:rsid w:val="000274BB"/>
    <w:rsid w:val="00056AF4"/>
    <w:rsid w:val="00083FE1"/>
    <w:rsid w:val="0009713F"/>
    <w:rsid w:val="000B464C"/>
    <w:rsid w:val="000C03C1"/>
    <w:rsid w:val="000C3E1D"/>
    <w:rsid w:val="000D3341"/>
    <w:rsid w:val="000E69F2"/>
    <w:rsid w:val="000F28FF"/>
    <w:rsid w:val="00104914"/>
    <w:rsid w:val="00107439"/>
    <w:rsid w:val="00115C25"/>
    <w:rsid w:val="001266F5"/>
    <w:rsid w:val="00131049"/>
    <w:rsid w:val="001618D1"/>
    <w:rsid w:val="001A6579"/>
    <w:rsid w:val="001B22D4"/>
    <w:rsid w:val="001D5EBA"/>
    <w:rsid w:val="001F1A0E"/>
    <w:rsid w:val="00227410"/>
    <w:rsid w:val="00255BD1"/>
    <w:rsid w:val="00276B33"/>
    <w:rsid w:val="00282846"/>
    <w:rsid w:val="00284FEF"/>
    <w:rsid w:val="00286016"/>
    <w:rsid w:val="00297D9C"/>
    <w:rsid w:val="002B501E"/>
    <w:rsid w:val="002C1EAE"/>
    <w:rsid w:val="002F3D19"/>
    <w:rsid w:val="00321631"/>
    <w:rsid w:val="00374345"/>
    <w:rsid w:val="00381B24"/>
    <w:rsid w:val="00390F65"/>
    <w:rsid w:val="003C3C63"/>
    <w:rsid w:val="003E0476"/>
    <w:rsid w:val="003E5CED"/>
    <w:rsid w:val="003F4A2D"/>
    <w:rsid w:val="003F6A53"/>
    <w:rsid w:val="00404EE1"/>
    <w:rsid w:val="00405518"/>
    <w:rsid w:val="004100DA"/>
    <w:rsid w:val="00412653"/>
    <w:rsid w:val="00465E26"/>
    <w:rsid w:val="00491550"/>
    <w:rsid w:val="00493085"/>
    <w:rsid w:val="00494071"/>
    <w:rsid w:val="004A0215"/>
    <w:rsid w:val="004C3F7C"/>
    <w:rsid w:val="004F486E"/>
    <w:rsid w:val="00515FD0"/>
    <w:rsid w:val="00522150"/>
    <w:rsid w:val="00525393"/>
    <w:rsid w:val="00526A62"/>
    <w:rsid w:val="00542204"/>
    <w:rsid w:val="00547185"/>
    <w:rsid w:val="00547DC4"/>
    <w:rsid w:val="00551B40"/>
    <w:rsid w:val="0056431F"/>
    <w:rsid w:val="00566C2A"/>
    <w:rsid w:val="005808A6"/>
    <w:rsid w:val="005847DD"/>
    <w:rsid w:val="005B0B9D"/>
    <w:rsid w:val="005B3457"/>
    <w:rsid w:val="005C399E"/>
    <w:rsid w:val="005D2A70"/>
    <w:rsid w:val="005D5AAB"/>
    <w:rsid w:val="005D7014"/>
    <w:rsid w:val="005F1357"/>
    <w:rsid w:val="005F295B"/>
    <w:rsid w:val="0063411E"/>
    <w:rsid w:val="006406CB"/>
    <w:rsid w:val="006618EE"/>
    <w:rsid w:val="00663DE6"/>
    <w:rsid w:val="00691608"/>
    <w:rsid w:val="006962AB"/>
    <w:rsid w:val="006B6FE9"/>
    <w:rsid w:val="006C34F7"/>
    <w:rsid w:val="006C65D4"/>
    <w:rsid w:val="006C7090"/>
    <w:rsid w:val="006D3F5D"/>
    <w:rsid w:val="00710886"/>
    <w:rsid w:val="00735AD7"/>
    <w:rsid w:val="00760583"/>
    <w:rsid w:val="00766A39"/>
    <w:rsid w:val="0078637B"/>
    <w:rsid w:val="00794979"/>
    <w:rsid w:val="007B17D7"/>
    <w:rsid w:val="007E428B"/>
    <w:rsid w:val="007F6833"/>
    <w:rsid w:val="00830D44"/>
    <w:rsid w:val="0086760B"/>
    <w:rsid w:val="00873C98"/>
    <w:rsid w:val="008948AC"/>
    <w:rsid w:val="008A1B75"/>
    <w:rsid w:val="008C1916"/>
    <w:rsid w:val="008D0861"/>
    <w:rsid w:val="008D4C5C"/>
    <w:rsid w:val="008F073F"/>
    <w:rsid w:val="0091524B"/>
    <w:rsid w:val="00940E4E"/>
    <w:rsid w:val="00943367"/>
    <w:rsid w:val="009807AB"/>
    <w:rsid w:val="009A25AF"/>
    <w:rsid w:val="009B45DE"/>
    <w:rsid w:val="009C4923"/>
    <w:rsid w:val="009E5D7D"/>
    <w:rsid w:val="009F03DF"/>
    <w:rsid w:val="009F0832"/>
    <w:rsid w:val="00A14F4D"/>
    <w:rsid w:val="00AD72F3"/>
    <w:rsid w:val="00AE0D8C"/>
    <w:rsid w:val="00AE493F"/>
    <w:rsid w:val="00AF6818"/>
    <w:rsid w:val="00B05F36"/>
    <w:rsid w:val="00B15566"/>
    <w:rsid w:val="00B27AFB"/>
    <w:rsid w:val="00B3214A"/>
    <w:rsid w:val="00B37C0D"/>
    <w:rsid w:val="00B660EB"/>
    <w:rsid w:val="00B66B7D"/>
    <w:rsid w:val="00B66D0B"/>
    <w:rsid w:val="00B93251"/>
    <w:rsid w:val="00BE11AE"/>
    <w:rsid w:val="00BE4006"/>
    <w:rsid w:val="00BF14FE"/>
    <w:rsid w:val="00BF27CB"/>
    <w:rsid w:val="00C04189"/>
    <w:rsid w:val="00C30E6F"/>
    <w:rsid w:val="00C327B5"/>
    <w:rsid w:val="00C33524"/>
    <w:rsid w:val="00C629EF"/>
    <w:rsid w:val="00C914FC"/>
    <w:rsid w:val="00C95A47"/>
    <w:rsid w:val="00CA7507"/>
    <w:rsid w:val="00CB33AD"/>
    <w:rsid w:val="00CC08CD"/>
    <w:rsid w:val="00CC099E"/>
    <w:rsid w:val="00CF689E"/>
    <w:rsid w:val="00CF7754"/>
    <w:rsid w:val="00D175BE"/>
    <w:rsid w:val="00D45516"/>
    <w:rsid w:val="00D47925"/>
    <w:rsid w:val="00D709B2"/>
    <w:rsid w:val="00D8742A"/>
    <w:rsid w:val="00D94266"/>
    <w:rsid w:val="00DA39C5"/>
    <w:rsid w:val="00DB52BD"/>
    <w:rsid w:val="00DD28BA"/>
    <w:rsid w:val="00DD6F9B"/>
    <w:rsid w:val="00DF7578"/>
    <w:rsid w:val="00E24AC0"/>
    <w:rsid w:val="00E84294"/>
    <w:rsid w:val="00EC2E7D"/>
    <w:rsid w:val="00ED54DB"/>
    <w:rsid w:val="00F00A6E"/>
    <w:rsid w:val="00F0647F"/>
    <w:rsid w:val="00F143BF"/>
    <w:rsid w:val="00F40269"/>
    <w:rsid w:val="00F47C07"/>
    <w:rsid w:val="00F6789B"/>
    <w:rsid w:val="00F7675B"/>
    <w:rsid w:val="00F82810"/>
    <w:rsid w:val="00F911BE"/>
    <w:rsid w:val="00F91417"/>
    <w:rsid w:val="00F935D0"/>
    <w:rsid w:val="00FE496B"/>
    <w:rsid w:val="00FE74C6"/>
    <w:rsid w:val="00FF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4179"/>
  <w15:docId w15:val="{057356E6-DDEE-4207-9652-CD1588B4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標題 5 字元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標題 字元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a7">
    <w:name w:val="副標題 字元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ae">
    <w:name w:val="引文 字元"/>
    <w:basedOn w:val="a0"/>
    <w:link w:val="ad"/>
    <w:uiPriority w:val="29"/>
    <w:rPr>
      <w:i/>
      <w:iCs/>
      <w:color w:val="7A7A7A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鮮明引文 字元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6">
    <w:name w:val="TOC Heading"/>
    <w:basedOn w:val="1"/>
    <w:next w:val="a"/>
    <w:uiPriority w:val="39"/>
    <w:unhideWhenUsed/>
    <w:qFormat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註解方塊文字 字元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character" w:styleId="af9">
    <w:name w:val="Placeholder Text"/>
    <w:basedOn w:val="a0"/>
    <w:uiPriority w:val="99"/>
    <w:rPr>
      <w:color w:val="80808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afb">
    <w:name w:val="頁首 字元"/>
    <w:basedOn w:val="a0"/>
    <w:link w:val="afa"/>
    <w:uiPriority w:val="99"/>
    <w:rPr>
      <w:lang w:eastAsia="ja-JP"/>
    </w:rPr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頁尾 字元"/>
    <w:basedOn w:val="a0"/>
    <w:link w:val="afc"/>
    <w:uiPriority w:val="99"/>
  </w:style>
  <w:style w:type="paragraph" w:styleId="21">
    <w:name w:val="toc 2"/>
    <w:basedOn w:val="a"/>
    <w:next w:val="a"/>
    <w:autoRedefine/>
    <w:uiPriority w:val="39"/>
    <w:unhideWhenUsed/>
    <w:rsid w:val="002C1EAE"/>
    <w:pPr>
      <w:tabs>
        <w:tab w:val="right" w:leader="dot" w:pos="9737"/>
      </w:tabs>
      <w:spacing w:after="0"/>
      <w:ind w:left="220"/>
    </w:pPr>
    <w:rPr>
      <w:rFonts w:ascii="微軟正黑體" w:eastAsia="微軟正黑體" w:hAnsi="微軟正黑體" w:cstheme="minorHAnsi"/>
      <w:b/>
      <w:smallCaps/>
      <w:noProof/>
      <w:color w:val="6E6E4E" w:themeColor="background2" w:themeShade="80"/>
      <w:sz w:val="20"/>
      <w:szCs w:val="20"/>
      <w:shd w:val="pct15" w:color="auto" w:fill="FFFFFF"/>
      <w:lang w:eastAsia="zh-TW"/>
    </w:rPr>
  </w:style>
  <w:style w:type="paragraph" w:styleId="11">
    <w:name w:val="toc 1"/>
    <w:basedOn w:val="a"/>
    <w:next w:val="a"/>
    <w:autoRedefine/>
    <w:uiPriority w:val="39"/>
    <w:unhideWhenUsed/>
    <w:rsid w:val="00F0647F"/>
    <w:pPr>
      <w:tabs>
        <w:tab w:val="left" w:pos="660"/>
        <w:tab w:val="right" w:leader="dot" w:pos="9737"/>
      </w:tabs>
      <w:spacing w:before="120" w:after="120"/>
    </w:pPr>
    <w:rPr>
      <w:rFonts w:ascii="新細明體" w:eastAsia="新細明體" w:hAnsi="新細明體" w:cs="新細明體"/>
      <w:b/>
      <w:bCs/>
      <w:caps/>
      <w:noProof/>
      <w:color w:val="F1BCA7" w:themeColor="accent5" w:themeTint="66"/>
      <w:sz w:val="28"/>
      <w:szCs w:val="28"/>
      <w:lang w:eastAsia="zh-TW"/>
    </w:rPr>
  </w:style>
  <w:style w:type="paragraph" w:styleId="31">
    <w:name w:val="toc 3"/>
    <w:basedOn w:val="a"/>
    <w:next w:val="a"/>
    <w:autoRedefine/>
    <w:uiPriority w:val="39"/>
    <w:unhideWhenUsed/>
    <w:rsid w:val="00B660EB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afe">
    <w:name w:val="Hyperlink"/>
    <w:basedOn w:val="a0"/>
    <w:uiPriority w:val="99"/>
    <w:unhideWhenUsed/>
    <w:rsid w:val="00B660EB"/>
    <w:rPr>
      <w:color w:val="CC99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A0215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9F0832"/>
    <w:rPr>
      <w:color w:val="969696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45516"/>
    <w:pPr>
      <w:spacing w:after="0"/>
      <w:ind w:left="66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D45516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D45516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D45516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D45516"/>
    <w:pPr>
      <w:spacing w:after="0"/>
      <w:ind w:left="154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D45516"/>
    <w:pPr>
      <w:spacing w:after="0"/>
      <w:ind w:left="1760"/>
    </w:pPr>
    <w:rPr>
      <w:rFonts w:cstheme="minorHAnsi"/>
      <w:sz w:val="18"/>
      <w:szCs w:val="18"/>
    </w:rPr>
  </w:style>
  <w:style w:type="paragraph" w:styleId="aff0">
    <w:name w:val="table of figures"/>
    <w:basedOn w:val="a"/>
    <w:next w:val="a"/>
    <w:uiPriority w:val="99"/>
    <w:unhideWhenUsed/>
    <w:rsid w:val="002C1EAE"/>
    <w:pPr>
      <w:spacing w:after="0"/>
      <w:ind w:left="440" w:hanging="440"/>
    </w:pPr>
    <w:rPr>
      <w:rFonts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file:///C:\Users\E901\Desktop\PccuHW\&#19977;&#19979;\&#26234;&#24935;&#22411;&#25163;&#27231;&#31243;&#24335;&#35373;&#35336;\HW3\&#26234;&#24935;&#22411;&#25163;&#27231;&#31243;&#24335;&#35373;&#35336;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409001\AppData\Roaming\Microsoft\Templates\&#22577;&#21578;%20(&#22522;&#26412;&#35373;&#35336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94B839-9CB5-461D-942B-45DC078B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(基本設計).dotx</Template>
  <TotalTime>564</TotalTime>
  <Pages>7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標題 2</vt:lpstr>
      <vt:lpstr>        標題 3</vt:lpstr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智慧型手機程式設計</dc:title>
  <dc:subject/>
  <dc:creator>first</dc:creator>
  <cp:keywords/>
  <cp:lastModifiedBy>E901</cp:lastModifiedBy>
  <cp:revision>147</cp:revision>
  <cp:lastPrinted>2018-10-30T14:25:00Z</cp:lastPrinted>
  <dcterms:created xsi:type="dcterms:W3CDTF">2018-10-29T03:57:00Z</dcterms:created>
  <dcterms:modified xsi:type="dcterms:W3CDTF">2019-06-23T11:28:00Z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