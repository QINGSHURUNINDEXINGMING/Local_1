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b/>
          <w:kern w:val="0"/>
          <w:sz w:val="56"/>
        </w:rPr>
      </w:sdtEndPr>
      <w:sdtContent>
        <w:p w14:paraId="68A9B658" w14:textId="61766EF1" w:rsidR="00FE496B" w:rsidRPr="00547185" w:rsidRDefault="00107439">
          <w:pPr>
            <w:rPr>
              <w:rFonts w:eastAsia="新細明體"/>
              <w:kern w:val="28"/>
            </w:rPr>
          </w:pPr>
          <w:r>
            <w:rPr>
              <w:rFonts w:eastAsia="新細明體"/>
              <w:noProof/>
              <w:kern w:val="28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2607" behindDoc="0" locked="0" layoutInCell="1" allowOverlap="1" wp14:anchorId="5EEE9635" wp14:editId="48040406">
                    <wp:simplePos x="0" y="0"/>
                    <wp:positionH relativeFrom="column">
                      <wp:posOffset>-209551</wp:posOffset>
                    </wp:positionH>
                    <wp:positionV relativeFrom="paragraph">
                      <wp:posOffset>-219075</wp:posOffset>
                    </wp:positionV>
                    <wp:extent cx="6524625" cy="6724650"/>
                    <wp:effectExtent l="19050" t="19050" r="28575" b="19050"/>
                    <wp:wrapNone/>
                    <wp:docPr id="13" name="矩形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24625" cy="6724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AD117" id="矩形 13" o:spid="_x0000_s1026" style="position:absolute;margin-left:-16.5pt;margin-top:-17.25pt;width:513.75pt;height:529.5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" fillcolor="black [3200]" strokecolor="black [1600]" strokeweight="2.25pt"/>
                </w:pict>
              </mc:Fallback>
            </mc:AlternateContent>
          </w:r>
        </w:p>
        <w:p w14:paraId="51C5313F" w14:textId="12B11852" w:rsidR="00C327B5" w:rsidRPr="006D3F5D" w:rsidRDefault="00107439" w:rsidP="00C327B5">
          <w:pPr>
            <w:spacing w:line="276" w:lineRule="auto"/>
            <w:rPr>
              <w:rFonts w:eastAsia="新細明體"/>
              <w:b/>
              <w:sz w:val="56"/>
            </w:rPr>
          </w:pPr>
          <w:r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445C55F9" wp14:editId="7B7DC4D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6705600</wp:posOffset>
                    </wp:positionV>
                    <wp:extent cx="5814695" cy="1419225"/>
                    <wp:effectExtent l="0" t="0" r="0" b="9525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41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356772" w14:textId="3FE7CC43" w:rsidR="00FE496B" w:rsidRPr="006406CB" w:rsidRDefault="00FB3D69">
                                <w:pPr>
                                  <w:pStyle w:val="a4"/>
                                  <w:rPr>
                                    <w:rFonts w:ascii="微軟正黑體" w:eastAsia="微軟正黑體" w:hAnsi="微軟正黑體"/>
                                    <w:color w:val="605F42" w:themeColor="accent6" w:themeShade="8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olor w:val="605F42" w:themeColor="accent6" w:themeShade="80"/>
                                      <w:kern w:val="2"/>
                                      <w:sz w:val="96"/>
                                      <w:szCs w:val="96"/>
                                      <w:lang w:eastAsia="zh-TW"/>
                                    </w:rPr>
                                    <w:alias w:val="標題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439" w:rsidRPr="006406CB">
                                      <w:rPr>
                                        <w:rFonts w:ascii="微軟正黑體" w:eastAsia="微軟正黑體" w:hAnsi="微軟正黑體" w:hint="eastAsia"/>
                                        <w:color w:val="605F42" w:themeColor="accent6" w:themeShade="80"/>
                                        <w:kern w:val="2"/>
                                        <w:sz w:val="96"/>
                                        <w:szCs w:val="96"/>
                                        <w:lang w:eastAsia="zh-TW"/>
                                      </w:rPr>
                                      <w:t>智慧型手機程式設計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C5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0;margin-top:528pt;width:457.85pt;height:111.75pt;z-index:251653632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tGtgIAALs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" filled="f" stroked="f">
                    <v:textbox>
                      <w:txbxContent>
                        <w:p w14:paraId="09356772" w14:textId="3FE7CC43" w:rsidR="00FE496B" w:rsidRPr="006406CB" w:rsidRDefault="00162280">
                          <w:pPr>
                            <w:pStyle w:val="a4"/>
                            <w:rPr>
                              <w:rFonts w:ascii="微軟正黑體" w:eastAsia="微軟正黑體" w:hAnsi="微軟正黑體"/>
                              <w:color w:val="605F42" w:themeColor="accent6" w:themeShade="80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olor w:val="605F42" w:themeColor="accent6" w:themeShade="80"/>
                                <w:kern w:val="2"/>
                                <w:sz w:val="96"/>
                                <w:szCs w:val="96"/>
                                <w:lang w:eastAsia="zh-TW"/>
                              </w:rPr>
                              <w:alias w:val="標題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7439" w:rsidRPr="006406CB">
                                <w:rPr>
                                  <w:rFonts w:ascii="微軟正黑體" w:eastAsia="微軟正黑體" w:hAnsi="微軟正黑體" w:hint="eastAsia"/>
                                  <w:color w:val="605F42" w:themeColor="accent6" w:themeShade="80"/>
                                  <w:kern w:val="2"/>
                                  <w:sz w:val="96"/>
                                  <w:szCs w:val="96"/>
                                  <w:lang w:eastAsia="zh-TW"/>
                                </w:rPr>
                                <w:t>智慧型手機程式設計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108616D" wp14:editId="4C1ABB8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814695" cy="600075"/>
                    <wp:effectExtent l="0" t="0" r="0" b="9525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E22F09" w14:textId="77777777" w:rsidR="00FE496B" w:rsidRPr="005D2A70" w:rsidRDefault="006962AB" w:rsidP="006962AB">
                                <w:pPr>
                                  <w:jc w:val="right"/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</w:pPr>
                                <w:r w:rsidRPr="005D2A70">
                                  <w:rPr>
                                    <w:rFonts w:ascii="微軟正黑體" w:eastAsia="微軟正黑體" w:hAnsi="微軟正黑體" w:hint="eastAsia"/>
                                    <w:color w:val="526DB0" w:themeColor="accent3"/>
                                    <w:lang w:eastAsia="zh-TW"/>
                                  </w:rPr>
                                  <w:t>A</w:t>
                                </w:r>
                                <w:r w:rsidRPr="005D2A70"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  <w:t>6409001</w:t>
                                </w:r>
                                <w:r w:rsidRPr="005D2A70">
                                  <w:rPr>
                                    <w:rFonts w:ascii="微軟正黑體" w:eastAsia="微軟正黑體" w:hAnsi="微軟正黑體" w:hint="eastAsia"/>
                                    <w:color w:val="526DB0" w:themeColor="accent3"/>
                                    <w:lang w:eastAsia="zh-TW"/>
                                  </w:rPr>
                                  <w:t>_資工3B</w:t>
                                </w:r>
                                <w:r w:rsidRPr="005D2A70">
                                  <w:rPr>
                                    <w:rFonts w:ascii="微軟正黑體" w:eastAsia="微軟正黑體" w:hAnsi="微軟正黑體"/>
                                    <w:color w:val="526DB0" w:themeColor="accent3"/>
                                    <w:lang w:eastAsia="zh-TW"/>
                                  </w:rPr>
                                  <w:t>_邱郁涵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08616D" id="Text Box 24" o:spid="_x0000_s1027" type="#_x0000_t202" style="position:absolute;margin-left:0;margin-top:0;width:457.85pt;height:47.25pt;z-index:251668480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VKmuQIAAMI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" filled="f" stroked="f">
                    <v:textbox>
                      <w:txbxContent>
                        <w:p w14:paraId="39E22F09" w14:textId="77777777" w:rsidR="00FE496B" w:rsidRPr="005D2A70" w:rsidRDefault="006962AB" w:rsidP="006962AB">
                          <w:pPr>
                            <w:jc w:val="right"/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</w:pPr>
                          <w:r w:rsidRPr="005D2A70">
                            <w:rPr>
                              <w:rFonts w:ascii="微軟正黑體" w:eastAsia="微軟正黑體" w:hAnsi="微軟正黑體" w:hint="eastAsia"/>
                              <w:color w:val="526DB0" w:themeColor="accent3"/>
                              <w:lang w:eastAsia="zh-TW"/>
                            </w:rPr>
                            <w:t>A</w:t>
                          </w:r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6409001</w:t>
                          </w:r>
                          <w:r w:rsidRPr="005D2A70">
                            <w:rPr>
                              <w:rFonts w:ascii="微軟正黑體" w:eastAsia="微軟正黑體" w:hAnsi="微軟正黑體" w:hint="eastAsia"/>
                              <w:color w:val="526DB0" w:themeColor="accent3"/>
                              <w:lang w:eastAsia="zh-TW"/>
                            </w:rPr>
                            <w:t>_</w:t>
                          </w:r>
                          <w:r w:rsidRPr="005D2A70">
                            <w:rPr>
                              <w:rFonts w:ascii="微軟正黑體" w:eastAsia="微軟正黑體" w:hAnsi="微軟正黑體" w:hint="eastAsia"/>
                              <w:color w:val="526DB0" w:themeColor="accent3"/>
                              <w:lang w:eastAsia="zh-TW"/>
                            </w:rPr>
                            <w:t>資工3B</w:t>
                          </w:r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_</w:t>
                          </w:r>
                          <w:proofErr w:type="gramStart"/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邱郁</w:t>
                          </w:r>
                          <w:proofErr w:type="gramEnd"/>
                          <w:r w:rsidRPr="005D2A70">
                            <w:rPr>
                              <w:rFonts w:ascii="微軟正黑體" w:eastAsia="微軟正黑體" w:hAnsi="微軟正黑體"/>
                              <w:color w:val="526DB0" w:themeColor="accent3"/>
                              <w:lang w:eastAsia="zh-TW"/>
                            </w:rPr>
                            <w:t>涵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D3F5D">
            <w:rPr>
              <w:rFonts w:eastAsia="新細明體"/>
              <w:b/>
              <w:noProof/>
              <w:kern w:val="28"/>
              <w:lang w:eastAsia="zh-TW"/>
            </w:rPr>
            <w:drawing>
              <wp:anchor distT="0" distB="0" distL="114300" distR="114300" simplePos="0" relativeHeight="251661824" behindDoc="0" locked="0" layoutInCell="1" allowOverlap="1" wp14:anchorId="2DD3768E" wp14:editId="282AE6DD">
                <wp:simplePos x="0" y="0"/>
                <wp:positionH relativeFrom="margin">
                  <wp:align>right</wp:align>
                </wp:positionH>
                <wp:positionV relativeFrom="margin">
                  <wp:posOffset>1591310</wp:posOffset>
                </wp:positionV>
                <wp:extent cx="6400800" cy="3597910"/>
                <wp:effectExtent l="0" t="0" r="0" b="2540"/>
                <wp:wrapSquare wrapText="bothSides"/>
                <wp:docPr id="10" name="圖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rduino-Uno-R3-s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597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7DD"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76CCE5A" wp14:editId="0AF43E6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0DA90FC" id="Rectangle 9" o:spid="_x0000_s1026" style="position:absolute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5847DD"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6BDF828" wp14:editId="50E5F9B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<w:pict>
                  <v:rect w14:anchorId="314899C1" id="Rectangle 8" o:spid="_x0000_s1026" style="position:absolute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5847DD" w:rsidRPr="006D3F5D">
            <w:rPr>
              <w:rFonts w:eastAsia="新細明體"/>
              <w:b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1AA8E05" wp14:editId="27171E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<w:pict>
                  <v:rect w14:anchorId="17F3F235" id="Rectangle 4" o:spid="_x0000_s1026" style="position:absolute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943367" w:rsidRPr="006D3F5D">
            <w:rPr>
              <w:rFonts w:eastAsia="新細明體"/>
              <w:b/>
              <w:sz w:val="56"/>
            </w:rPr>
            <w:br w:type="page"/>
          </w:r>
        </w:p>
      </w:sdtContent>
    </w:sdt>
    <w:p w14:paraId="14FF3194" w14:textId="2C655A7F" w:rsidR="00C327B5" w:rsidRDefault="005847DD" w:rsidP="00C327B5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56"/>
          <w:szCs w:val="52"/>
          <w:lang w:eastAsia="zh-TW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54ECD" wp14:editId="7A566909">
                <wp:simplePos x="0" y="0"/>
                <wp:positionH relativeFrom="column">
                  <wp:posOffset>4456430</wp:posOffset>
                </wp:positionH>
                <wp:positionV relativeFrom="paragraph">
                  <wp:posOffset>5821045</wp:posOffset>
                </wp:positionV>
                <wp:extent cx="1980565" cy="3028315"/>
                <wp:effectExtent l="0" t="0" r="635" b="63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565" cy="30283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2F779" id="Rectangle 18" o:spid="_x0000_s1026" style="position:absolute;margin-left:350.9pt;margin-top:458.35pt;width:155.95pt;height:2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" fillcolor="#d1282e [3215]" stroked="f"/>
            </w:pict>
          </mc:Fallback>
        </mc:AlternateContent>
      </w:r>
      <w:r w:rsidR="0086760B">
        <w:rPr>
          <w:rFonts w:eastAsia="新細明體"/>
          <w:noProof/>
          <w:lang w:eastAsia="zh-TW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7841EC41" wp14:editId="04D22FC9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5141595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453390</wp:posOffset>
                    </wp:positionV>
                  </mc:Fallback>
                </mc:AlternateContent>
                <wp:extent cx="1980565" cy="9783445"/>
                <wp:effectExtent l="0" t="0" r="1905" b="3175"/>
                <wp:wrapSquare wrapText="bothSides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783445"/>
                          <a:chOff x="0" y="0"/>
                          <a:chExt cx="20485" cy="91212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"/>
                            <a:ext cx="20485" cy="2823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" cy="6297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157"/>
                            <a:ext cx="16046" cy="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F2849" w14:textId="77777777" w:rsidR="00FE496B" w:rsidRDefault="00FE496B">
                              <w:pPr>
                                <w:pStyle w:val="a6"/>
                                <w:rPr>
                                  <w:color w:val="C8C8B1" w:themeColor="background2"/>
                                  <w:lang w:eastAsia="zh-TW"/>
                                </w:rPr>
                              </w:pPr>
                            </w:p>
                            <w:p w14:paraId="4EF950EF" w14:textId="77777777" w:rsidR="00FE496B" w:rsidRDefault="00FE496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7841EC41" id="Group 7" o:spid="_x0000_s1028" style="position:absolute;margin-left:0;margin-top:0;width:155.95pt;height:770.35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">
                <v:rect id="Rectangle 18" o:spid="_x0000_s1029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" fillcolor="#1f497d" stroked="f"/>
                <v:rect id="Rectangle 17" o:spid="_x0000_s1030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" fillcolor="black [3213]" stroked="f"/>
                <v:shape id="Text Box 14" o:spid="_x0000_s1031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" filled="f" fillcolor="white [3212]" stroked="f">
                  <v:textbox>
                    <w:txbxContent>
                      <w:p w14:paraId="613F2849" w14:textId="77777777" w:rsidR="00FE496B" w:rsidRDefault="00FE496B">
                        <w:pPr>
                          <w:pStyle w:val="a6"/>
                          <w:rPr>
                            <w:color w:val="C8C8B1" w:themeColor="background2"/>
                            <w:lang w:eastAsia="zh-TW"/>
                          </w:rPr>
                        </w:pPr>
                      </w:p>
                      <w:p w14:paraId="4EF950EF" w14:textId="77777777" w:rsidR="00FE496B" w:rsidRDefault="00FE496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D1DBFA1" w14:textId="76E462BD" w:rsidR="0078637B" w:rsidRPr="00C327B5" w:rsidRDefault="00C327B5" w:rsidP="00C327B5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56"/>
          <w:szCs w:val="52"/>
          <w:lang w:eastAsia="zh-TW"/>
        </w:rPr>
      </w:pPr>
      <w:r w:rsidRPr="00C327B5">
        <w:rPr>
          <w:rFonts w:eastAsia="新細明體" w:hint="eastAsia"/>
          <w:sz w:val="96"/>
          <w:szCs w:val="96"/>
          <w:lang w:eastAsia="zh-TW"/>
        </w:rPr>
        <w:t>目錄</w:t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  <w:lang w:val="zh-TW" w:eastAsia="zh-TW"/>
        </w:rPr>
        <w:id w:val="1906104927"/>
        <w:docPartObj>
          <w:docPartGallery w:val="Table of Contents"/>
          <w:docPartUnique/>
        </w:docPartObj>
      </w:sdtPr>
      <w:sdtEndPr>
        <w:rPr>
          <w:b/>
          <w:lang w:eastAsia="en-US"/>
        </w:rPr>
      </w:sdtEndPr>
      <w:sdtContent>
        <w:p w14:paraId="6B42902A" w14:textId="7421B2C9" w:rsidR="00F0647F" w:rsidRPr="00F0647F" w:rsidRDefault="00F0647F">
          <w:pPr>
            <w:pStyle w:val="af6"/>
            <w:rPr>
              <w:rFonts w:eastAsia="微軟正黑體"/>
            </w:rPr>
          </w:pPr>
          <w:r>
            <w:rPr>
              <w:lang w:val="zh-TW" w:eastAsia="zh-TW"/>
            </w:rPr>
            <w:t>內容</w:t>
          </w:r>
        </w:p>
        <w:p w14:paraId="7559D262" w14:textId="4996325C" w:rsidR="00760805" w:rsidRDefault="00F064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556" w:history="1">
            <w:r w:rsidR="00760805" w:rsidRPr="00774033">
              <w:rPr>
                <w:rStyle w:val="afe"/>
                <w:rFonts w:hint="eastAsia"/>
              </w:rPr>
              <w:t>一、</w:t>
            </w:r>
            <w:r w:rsidR="007608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2"/>
                <w:sz w:val="24"/>
                <w:szCs w:val="22"/>
              </w:rPr>
              <w:tab/>
            </w:r>
            <w:r w:rsidR="00760805" w:rsidRPr="00774033">
              <w:rPr>
                <w:rStyle w:val="afe"/>
                <w:rFonts w:hint="eastAsia"/>
              </w:rPr>
              <w:t>題目</w:t>
            </w:r>
            <w:r w:rsidR="00760805">
              <w:rPr>
                <w:webHidden/>
              </w:rPr>
              <w:tab/>
            </w:r>
            <w:r w:rsidR="00760805">
              <w:rPr>
                <w:webHidden/>
              </w:rPr>
              <w:fldChar w:fldCharType="begin"/>
            </w:r>
            <w:r w:rsidR="00760805">
              <w:rPr>
                <w:webHidden/>
              </w:rPr>
              <w:instrText xml:space="preserve"> PAGEREF _Toc12211556 \h </w:instrText>
            </w:r>
            <w:r w:rsidR="00760805">
              <w:rPr>
                <w:webHidden/>
              </w:rPr>
            </w:r>
            <w:r w:rsidR="00760805">
              <w:rPr>
                <w:webHidden/>
              </w:rPr>
              <w:fldChar w:fldCharType="separate"/>
            </w:r>
            <w:r w:rsidR="00760805">
              <w:rPr>
                <w:webHidden/>
              </w:rPr>
              <w:t>3</w:t>
            </w:r>
            <w:r w:rsidR="00760805">
              <w:rPr>
                <w:webHidden/>
              </w:rPr>
              <w:fldChar w:fldCharType="end"/>
            </w:r>
          </w:hyperlink>
        </w:p>
        <w:p w14:paraId="11E90293" w14:textId="220620AF" w:rsidR="00760805" w:rsidRDefault="00760805">
          <w:pPr>
            <w:pStyle w:val="21"/>
            <w:rPr>
              <w:rFonts w:asciiTheme="minorHAnsi" w:eastAsiaTheme="minorEastAsia" w:hAnsiTheme="minorHAnsi" w:cstheme="minorBidi"/>
              <w:b w:val="0"/>
              <w:smallCaps w:val="0"/>
              <w:color w:val="auto"/>
              <w:kern w:val="2"/>
              <w:sz w:val="24"/>
              <w:szCs w:val="22"/>
              <w:shd w:val="clear" w:color="auto" w:fill="auto"/>
            </w:rPr>
          </w:pPr>
          <w:hyperlink w:anchor="_Toc12211557" w:history="1">
            <w:r w:rsidRPr="00774033">
              <w:rPr>
                <w:rStyle w:val="afe"/>
                <w:rFonts w:hint="eastAsia"/>
              </w:rPr>
              <w:t>題目：綜合應用</w:t>
            </w:r>
            <w:r w:rsidRPr="00774033">
              <w:rPr>
                <w:rStyle w:val="afe"/>
              </w:rPr>
              <w:t>APP</w:t>
            </w:r>
            <w:r w:rsidRPr="00774033">
              <w:rPr>
                <w:rStyle w:val="afe"/>
                <w:rFonts w:hint="eastAsia"/>
              </w:rPr>
              <w:t>設計與實作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_Toc12211557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147661" w14:textId="172A1782" w:rsidR="00760805" w:rsidRDefault="007608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hyperlink w:anchor="_Toc12211558" w:history="1">
            <w:r w:rsidRPr="00774033">
              <w:rPr>
                <w:rStyle w:val="afe"/>
                <w:rFonts w:hint="eastAsia"/>
              </w:rPr>
              <w:t>二、實作結果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0E2AD3" w14:textId="5AAAE7F6" w:rsidR="00760805" w:rsidRDefault="00760805">
          <w:pPr>
            <w:pStyle w:val="21"/>
            <w:rPr>
              <w:rFonts w:asciiTheme="minorHAnsi" w:eastAsiaTheme="minorEastAsia" w:hAnsiTheme="minorHAnsi" w:cstheme="minorBidi"/>
              <w:b w:val="0"/>
              <w:smallCaps w:val="0"/>
              <w:color w:val="auto"/>
              <w:kern w:val="2"/>
              <w:sz w:val="24"/>
              <w:szCs w:val="22"/>
              <w:shd w:val="clear" w:color="auto" w:fill="auto"/>
            </w:rPr>
          </w:pPr>
          <w:hyperlink w:anchor="_Toc12211559" w:history="1">
            <w:r w:rsidRPr="00774033">
              <w:rPr>
                <w:rStyle w:val="afe"/>
                <w:rFonts w:hint="eastAsia"/>
              </w:rPr>
              <w:t>手機展示畫面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8DB459" w14:textId="34CC2BA2" w:rsidR="00760805" w:rsidRDefault="007608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hyperlink w:anchor="_Toc12211560" w:history="1">
            <w:r w:rsidRPr="00774033">
              <w:rPr>
                <w:rStyle w:val="afe"/>
                <w:rFonts w:cs="微軟正黑體" w:hint="eastAsia"/>
              </w:rPr>
              <w:t>三</w:t>
            </w:r>
            <w:r w:rsidRPr="00774033">
              <w:rPr>
                <w:rStyle w:val="afe"/>
                <w:rFonts w:hint="eastAsia"/>
              </w:rPr>
              <w:t>、程式碼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4C900C" w14:textId="77A5BB40" w:rsidR="00760805" w:rsidRDefault="007608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kern w:val="2"/>
              <w:sz w:val="24"/>
              <w:szCs w:val="22"/>
            </w:rPr>
          </w:pPr>
          <w:hyperlink w:anchor="_Toc12211561" w:history="1">
            <w:r w:rsidRPr="00774033">
              <w:rPr>
                <w:rStyle w:val="afe"/>
                <w:rFonts w:cs="微軟正黑體" w:hint="eastAsia"/>
              </w:rPr>
              <w:t>三</w:t>
            </w:r>
            <w:r w:rsidRPr="00774033">
              <w:rPr>
                <w:rStyle w:val="afe"/>
                <w:rFonts w:hint="eastAsia"/>
              </w:rPr>
              <w:t>、學習心得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3F14C5" w14:textId="17623273" w:rsidR="00760805" w:rsidRDefault="00760805">
          <w:pPr>
            <w:pStyle w:val="21"/>
            <w:rPr>
              <w:rFonts w:asciiTheme="minorHAnsi" w:eastAsiaTheme="minorEastAsia" w:hAnsiTheme="minorHAnsi" w:cstheme="minorBidi"/>
              <w:b w:val="0"/>
              <w:smallCaps w:val="0"/>
              <w:color w:val="auto"/>
              <w:kern w:val="2"/>
              <w:sz w:val="24"/>
              <w:szCs w:val="22"/>
              <w:shd w:val="clear" w:color="auto" w:fill="auto"/>
            </w:rPr>
          </w:pPr>
          <w:hyperlink w:anchor="_Toc12211562" w:history="1">
            <w:r w:rsidRPr="00774033">
              <w:rPr>
                <w:rStyle w:val="afe"/>
                <w:rFonts w:hint="eastAsia"/>
              </w:rPr>
              <w:t>心得感想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_Toc12211562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E58B50" w14:textId="404D6CF5" w:rsidR="00691608" w:rsidRDefault="00F0647F" w:rsidP="00F0647F">
          <w:pPr>
            <w:rPr>
              <w:rFonts w:eastAsia="微軟正黑體"/>
              <w:b/>
              <w:bCs/>
              <w:lang w:val="zh-TW" w:eastAsia="zh-TW"/>
            </w:rPr>
          </w:pPr>
          <w:r>
            <w:rPr>
              <w:b/>
              <w:bCs/>
              <w:lang w:val="zh-TW"/>
            </w:rPr>
            <w:fldChar w:fldCharType="end"/>
          </w:r>
        </w:p>
        <w:p w14:paraId="165C5D5A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418CD43A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6B271C6F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7AECF212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382B35B7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7F22F6DC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5902DACF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15980003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068104F3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6CAA9C0C" w14:textId="77777777" w:rsidR="00691608" w:rsidRDefault="00691608" w:rsidP="00F0647F">
          <w:pPr>
            <w:rPr>
              <w:rFonts w:eastAsia="微軟正黑體"/>
              <w:b/>
              <w:bCs/>
              <w:lang w:val="zh-TW" w:eastAsia="zh-TW"/>
            </w:rPr>
          </w:pPr>
        </w:p>
        <w:p w14:paraId="0F7A0965" w14:textId="77777777" w:rsidR="00321631" w:rsidRDefault="00321631" w:rsidP="00F0647F"/>
        <w:p w14:paraId="345490DA" w14:textId="6CF1B357" w:rsidR="00131049" w:rsidRPr="00F0647F" w:rsidRDefault="00FB3D69" w:rsidP="00F0647F"/>
      </w:sdtContent>
    </w:sdt>
    <w:p w14:paraId="0BF4B949" w14:textId="55004F2B" w:rsidR="00D45516" w:rsidRPr="002C1EAE" w:rsidRDefault="002C1EAE" w:rsidP="002C1EAE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56"/>
          <w:szCs w:val="52"/>
          <w:lang w:eastAsia="zh-TW"/>
        </w:rPr>
      </w:pPr>
      <w:r>
        <w:rPr>
          <w:rFonts w:eastAsia="新細明體" w:hint="eastAsia"/>
          <w:sz w:val="96"/>
          <w:szCs w:val="96"/>
          <w:lang w:eastAsia="zh-TW"/>
        </w:rPr>
        <w:lastRenderedPageBreak/>
        <w:t>圖</w:t>
      </w:r>
      <w:r w:rsidRPr="00C327B5">
        <w:rPr>
          <w:rFonts w:eastAsia="新細明體" w:hint="eastAsia"/>
          <w:sz w:val="96"/>
          <w:szCs w:val="96"/>
          <w:lang w:eastAsia="zh-TW"/>
        </w:rPr>
        <w:t>目錄</w:t>
      </w:r>
    </w:p>
    <w:p w14:paraId="5E10C879" w14:textId="034D26B4" w:rsidR="00927B56" w:rsidRDefault="00691608">
      <w:pPr>
        <w:pStyle w:val="aff0"/>
        <w:tabs>
          <w:tab w:val="right" w:leader="dot" w:pos="9737"/>
        </w:tabs>
        <w:rPr>
          <w:rFonts w:cstheme="minorBidi"/>
          <w:smallCaps w:val="0"/>
          <w:noProof/>
          <w:kern w:val="2"/>
          <w:sz w:val="24"/>
          <w:szCs w:val="22"/>
          <w:lang w:eastAsia="zh-TW"/>
        </w:rPr>
      </w:pPr>
      <w:r w:rsidRPr="00083FE1">
        <w:rPr>
          <w:rFonts w:ascii="微軟正黑體" w:eastAsia="微軟正黑體" w:hAnsi="微軟正黑體" w:cs="微軟正黑體"/>
          <w:smallCaps w:val="0"/>
          <w:color w:val="526DB0" w:themeColor="accent3"/>
          <w:sz w:val="24"/>
          <w:szCs w:val="24"/>
          <w:lang w:eastAsia="zh-TW"/>
        </w:rPr>
        <w:fldChar w:fldCharType="begin"/>
      </w:r>
      <w:r w:rsidRPr="00083FE1">
        <w:rPr>
          <w:rFonts w:ascii="微軟正黑體" w:eastAsia="微軟正黑體" w:hAnsi="微軟正黑體" w:cs="微軟正黑體"/>
          <w:smallCaps w:val="0"/>
          <w:color w:val="526DB0" w:themeColor="accent3"/>
          <w:sz w:val="24"/>
          <w:szCs w:val="24"/>
          <w:lang w:eastAsia="zh-TW"/>
        </w:rPr>
        <w:instrText xml:space="preserve"> TOC \h \z \c "圖" </w:instrText>
      </w:r>
      <w:r w:rsidRPr="00083FE1">
        <w:rPr>
          <w:rFonts w:ascii="微軟正黑體" w:eastAsia="微軟正黑體" w:hAnsi="微軟正黑體" w:cs="微軟正黑體"/>
          <w:smallCaps w:val="0"/>
          <w:color w:val="526DB0" w:themeColor="accent3"/>
          <w:sz w:val="24"/>
          <w:szCs w:val="24"/>
          <w:lang w:eastAsia="zh-TW"/>
        </w:rPr>
        <w:fldChar w:fldCharType="separate"/>
      </w:r>
      <w:hyperlink w:anchor="_Toc12211615" w:history="1">
        <w:r w:rsidR="00927B56" w:rsidRPr="00C565B5">
          <w:rPr>
            <w:rStyle w:val="afe"/>
            <w:rFonts w:hint="eastAsia"/>
            <w:noProof/>
            <w:lang w:eastAsia="zh-TW"/>
          </w:rPr>
          <w:t>圖</w:t>
        </w:r>
        <w:r w:rsidR="00927B56" w:rsidRPr="00C565B5">
          <w:rPr>
            <w:rStyle w:val="afe"/>
            <w:noProof/>
            <w:lang w:eastAsia="zh-TW"/>
          </w:rPr>
          <w:t xml:space="preserve"> 1</w:t>
        </w:r>
        <w:r w:rsidR="00927B56">
          <w:rPr>
            <w:rStyle w:val="afe"/>
            <w:rFonts w:ascii="微軟正黑體" w:eastAsia="微軟正黑體" w:hAnsi="微軟正黑體" w:hint="eastAsia"/>
            <w:noProof/>
            <w:lang w:eastAsia="zh-TW"/>
          </w:rPr>
          <w:t xml:space="preserve">   </w:t>
        </w:r>
        <w:r w:rsidR="00927B56">
          <w:rPr>
            <w:noProof/>
            <w:webHidden/>
          </w:rPr>
          <w:tab/>
        </w:r>
        <w:r w:rsidR="00927B56">
          <w:rPr>
            <w:noProof/>
            <w:webHidden/>
          </w:rPr>
          <w:fldChar w:fldCharType="begin"/>
        </w:r>
        <w:r w:rsidR="00927B56">
          <w:rPr>
            <w:noProof/>
            <w:webHidden/>
          </w:rPr>
          <w:instrText xml:space="preserve"> PAGEREF _Toc12211615 \h </w:instrText>
        </w:r>
        <w:r w:rsidR="00927B56">
          <w:rPr>
            <w:noProof/>
            <w:webHidden/>
          </w:rPr>
        </w:r>
        <w:r w:rsidR="00927B56">
          <w:rPr>
            <w:noProof/>
            <w:webHidden/>
          </w:rPr>
          <w:fldChar w:fldCharType="separate"/>
        </w:r>
        <w:r w:rsidR="00927B56">
          <w:rPr>
            <w:noProof/>
            <w:webHidden/>
          </w:rPr>
          <w:t>4</w:t>
        </w:r>
        <w:r w:rsidR="00927B56">
          <w:rPr>
            <w:noProof/>
            <w:webHidden/>
          </w:rPr>
          <w:fldChar w:fldCharType="end"/>
        </w:r>
      </w:hyperlink>
    </w:p>
    <w:p w14:paraId="44E7ADE9" w14:textId="4AE61A03" w:rsidR="00927B56" w:rsidRDefault="00927B56">
      <w:pPr>
        <w:pStyle w:val="aff0"/>
        <w:tabs>
          <w:tab w:val="right" w:leader="dot" w:pos="9737"/>
        </w:tabs>
        <w:rPr>
          <w:rFonts w:cstheme="minorBidi"/>
          <w:smallCaps w:val="0"/>
          <w:noProof/>
          <w:kern w:val="2"/>
          <w:sz w:val="24"/>
          <w:szCs w:val="22"/>
          <w:lang w:eastAsia="zh-TW"/>
        </w:rPr>
      </w:pPr>
      <w:hyperlink w:anchor="_Toc12211616" w:history="1">
        <w:r w:rsidRPr="00C565B5">
          <w:rPr>
            <w:rStyle w:val="afe"/>
            <w:rFonts w:hint="eastAsia"/>
            <w:noProof/>
          </w:rPr>
          <w:t>圖</w:t>
        </w:r>
        <w:r w:rsidRPr="00C565B5">
          <w:rPr>
            <w:rStyle w:val="afe"/>
            <w:noProof/>
          </w:rPr>
          <w:t xml:space="preserve"> 2</w:t>
        </w:r>
        <w:r>
          <w:rPr>
            <w:rStyle w:val="afe"/>
            <w:rFonts w:ascii="微軟正黑體" w:eastAsia="微軟正黑體" w:hAnsi="微軟正黑體" w:hint="eastAsia"/>
            <w:noProof/>
            <w:lang w:eastAsia="zh-TW"/>
          </w:rPr>
          <w:t xml:space="preserve">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0BA8C" w14:textId="4E20DED1" w:rsidR="00C629EF" w:rsidRDefault="00691608" w:rsidP="00D47925">
      <w:pPr>
        <w:rPr>
          <w:color w:val="3C5184" w:themeColor="accent3" w:themeShade="BF"/>
          <w:lang w:eastAsia="zh-TW"/>
        </w:rPr>
      </w:pPr>
      <w:r w:rsidRPr="00083FE1">
        <w:rPr>
          <w:rFonts w:ascii="微軟正黑體" w:eastAsia="微軟正黑體" w:hAnsi="微軟正黑體" w:cs="微軟正黑體"/>
          <w:smallCaps/>
          <w:color w:val="526DB0" w:themeColor="accent3"/>
          <w:sz w:val="24"/>
          <w:szCs w:val="24"/>
          <w:lang w:eastAsia="zh-TW"/>
        </w:rPr>
        <w:fldChar w:fldCharType="end"/>
      </w:r>
    </w:p>
    <w:p w14:paraId="4E472AA4" w14:textId="7D4DB6BB" w:rsidR="0086760B" w:rsidRDefault="0086760B" w:rsidP="00D47925">
      <w:pPr>
        <w:rPr>
          <w:color w:val="3C5184" w:themeColor="accent3" w:themeShade="BF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g">
            <w:drawing>
              <wp:anchor distT="0" distB="0" distL="182880" distR="182880" simplePos="0" relativeHeight="251686912" behindDoc="0" locked="0" layoutInCell="1" allowOverlap="1" wp14:anchorId="296826C3" wp14:editId="089AAE7E">
                <wp:simplePos x="0" y="0"/>
                <wp:positionH relativeFrom="margin">
                  <wp:posOffset>4418330</wp:posOffset>
                </wp:positionH>
                <wp:positionV relativeFrom="margin">
                  <wp:posOffset>-228600</wp:posOffset>
                </wp:positionV>
                <wp:extent cx="1980565" cy="9783445"/>
                <wp:effectExtent l="0" t="0" r="635" b="4445"/>
                <wp:wrapSquare wrapText="bothSides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783445"/>
                          <a:chOff x="0" y="0"/>
                          <a:chExt cx="20485" cy="91212"/>
                        </a:xfrm>
                      </wpg:grpSpPr>
                      <wps:wsp>
                        <wps:cNvPr id="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"/>
                            <a:ext cx="20485" cy="2823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" cy="6297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157"/>
                            <a:ext cx="16046" cy="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696BD" w14:textId="77777777" w:rsidR="0086760B" w:rsidRDefault="0086760B" w:rsidP="0086760B">
                              <w:pPr>
                                <w:pStyle w:val="a6"/>
                                <w:rPr>
                                  <w:color w:val="C8C8B1" w:themeColor="background2"/>
                                  <w:lang w:eastAsia="zh-TW"/>
                                </w:rPr>
                              </w:pPr>
                            </w:p>
                            <w:p w14:paraId="32A19E96" w14:textId="77777777" w:rsidR="0086760B" w:rsidRDefault="0086760B" w:rsidP="0086760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296826C3" id="_x0000_s1032" style="position:absolute;margin-left:347.9pt;margin-top:-18pt;width:155.95pt;height:770.35pt;z-index:251686912;mso-width-percent:320;mso-height-percent:1050;mso-wrap-distance-left:14.4pt;mso-wrap-distance-right:14.4pt;mso-position-horizontal-relative:margin;mso-position-vertical-relative:margin;mso-width-percent:320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">
                <v:rect id="Rectangle 18" o:spid="_x0000_s1033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" fillcolor="#1f497d" stroked="f"/>
                <v:rect id="Rectangle 17" o:spid="_x0000_s1034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" fillcolor="black [3213]" stroked="f"/>
                <v:shape id="Text Box 14" o:spid="_x0000_s1035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" filled="f" fillcolor="white [3212]" stroked="f">
                  <v:textbox>
                    <w:txbxContent>
                      <w:p w14:paraId="391696BD" w14:textId="77777777" w:rsidR="0086760B" w:rsidRDefault="0086760B" w:rsidP="0086760B">
                        <w:pPr>
                          <w:pStyle w:val="a6"/>
                          <w:rPr>
                            <w:color w:val="C8C8B1" w:themeColor="background2"/>
                            <w:lang w:eastAsia="zh-TW"/>
                          </w:rPr>
                        </w:pPr>
                      </w:p>
                      <w:p w14:paraId="32A19E96" w14:textId="77777777" w:rsidR="0086760B" w:rsidRDefault="0086760B" w:rsidP="0086760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8D6445" w14:textId="12DA03B6" w:rsidR="0086760B" w:rsidRDefault="0086760B" w:rsidP="00D47925">
      <w:pPr>
        <w:rPr>
          <w:color w:val="3C5184" w:themeColor="accent3" w:themeShade="BF"/>
          <w:lang w:eastAsia="zh-TW"/>
        </w:rPr>
      </w:pPr>
    </w:p>
    <w:p w14:paraId="3C9020F7" w14:textId="03D97C25" w:rsidR="0086760B" w:rsidRDefault="0086760B" w:rsidP="00D47925">
      <w:pPr>
        <w:rPr>
          <w:color w:val="3C5184" w:themeColor="accent3" w:themeShade="BF"/>
          <w:lang w:eastAsia="zh-TW"/>
        </w:rPr>
      </w:pPr>
    </w:p>
    <w:p w14:paraId="497C3E7B" w14:textId="5A26DA14" w:rsidR="0086760B" w:rsidRDefault="0086760B" w:rsidP="00D47925">
      <w:pPr>
        <w:rPr>
          <w:color w:val="3C5184" w:themeColor="accent3" w:themeShade="BF"/>
          <w:lang w:eastAsia="zh-TW"/>
        </w:rPr>
      </w:pPr>
    </w:p>
    <w:p w14:paraId="1F8929D4" w14:textId="473EFD58" w:rsidR="0086760B" w:rsidRDefault="0086760B" w:rsidP="00D47925">
      <w:pPr>
        <w:rPr>
          <w:color w:val="3C5184" w:themeColor="accent3" w:themeShade="BF"/>
          <w:lang w:eastAsia="zh-TW"/>
        </w:rPr>
      </w:pPr>
    </w:p>
    <w:p w14:paraId="5689E0D3" w14:textId="52618D27" w:rsidR="0086760B" w:rsidRDefault="0086760B" w:rsidP="00D47925">
      <w:pPr>
        <w:rPr>
          <w:color w:val="3C5184" w:themeColor="accent3" w:themeShade="BF"/>
          <w:lang w:eastAsia="zh-TW"/>
        </w:rPr>
      </w:pPr>
    </w:p>
    <w:p w14:paraId="0370E757" w14:textId="2CA0DAF2" w:rsidR="0086760B" w:rsidRDefault="0086760B" w:rsidP="00D47925">
      <w:pPr>
        <w:rPr>
          <w:color w:val="3C5184" w:themeColor="accent3" w:themeShade="BF"/>
          <w:lang w:eastAsia="zh-TW"/>
        </w:rPr>
      </w:pPr>
    </w:p>
    <w:p w14:paraId="31FC5227" w14:textId="69CA1FDE" w:rsidR="0086760B" w:rsidRDefault="0086760B" w:rsidP="00D47925">
      <w:pPr>
        <w:rPr>
          <w:color w:val="3C5184" w:themeColor="accent3" w:themeShade="BF"/>
          <w:lang w:eastAsia="zh-TW"/>
        </w:rPr>
      </w:pPr>
    </w:p>
    <w:p w14:paraId="0A356A7C" w14:textId="573858DD" w:rsidR="0086760B" w:rsidRDefault="0086760B" w:rsidP="00D47925">
      <w:pPr>
        <w:rPr>
          <w:color w:val="3C5184" w:themeColor="accent3" w:themeShade="BF"/>
          <w:lang w:eastAsia="zh-TW"/>
        </w:rPr>
      </w:pPr>
    </w:p>
    <w:p w14:paraId="27B5F72B" w14:textId="455F4292" w:rsidR="0086760B" w:rsidRDefault="0086760B" w:rsidP="00D47925">
      <w:pPr>
        <w:rPr>
          <w:color w:val="3C5184" w:themeColor="accent3" w:themeShade="BF"/>
          <w:lang w:eastAsia="zh-TW"/>
        </w:rPr>
      </w:pPr>
    </w:p>
    <w:p w14:paraId="7289C309" w14:textId="2F9BE833" w:rsidR="0086760B" w:rsidRDefault="0086760B" w:rsidP="00D47925">
      <w:pPr>
        <w:rPr>
          <w:color w:val="3C5184" w:themeColor="accent3" w:themeShade="BF"/>
          <w:lang w:eastAsia="zh-TW"/>
        </w:rPr>
      </w:pPr>
    </w:p>
    <w:p w14:paraId="0B27BDAE" w14:textId="67B3C817" w:rsidR="0086760B" w:rsidRDefault="0086760B" w:rsidP="00D47925">
      <w:pPr>
        <w:rPr>
          <w:color w:val="3C5184" w:themeColor="accent3" w:themeShade="BF"/>
          <w:lang w:eastAsia="zh-TW"/>
        </w:rPr>
      </w:pPr>
    </w:p>
    <w:p w14:paraId="771008B9" w14:textId="7FACC271" w:rsidR="0086760B" w:rsidRDefault="0086760B" w:rsidP="00D47925">
      <w:pPr>
        <w:rPr>
          <w:color w:val="3C5184" w:themeColor="accent3" w:themeShade="BF"/>
          <w:lang w:eastAsia="zh-TW"/>
        </w:rPr>
      </w:pPr>
    </w:p>
    <w:p w14:paraId="21AC662F" w14:textId="1BA1ADEC" w:rsidR="0086760B" w:rsidRDefault="0086760B" w:rsidP="00D47925">
      <w:pPr>
        <w:rPr>
          <w:color w:val="3C5184" w:themeColor="accent3" w:themeShade="BF"/>
          <w:lang w:eastAsia="zh-TW"/>
        </w:rPr>
      </w:pPr>
    </w:p>
    <w:p w14:paraId="2499E6C4" w14:textId="0BB52486" w:rsidR="0086760B" w:rsidRDefault="0086760B" w:rsidP="00D47925">
      <w:pPr>
        <w:rPr>
          <w:color w:val="3C5184" w:themeColor="accent3" w:themeShade="BF"/>
          <w:lang w:eastAsia="zh-TW"/>
        </w:rPr>
      </w:pPr>
    </w:p>
    <w:p w14:paraId="3F46DA48" w14:textId="2D4A3328" w:rsidR="0086760B" w:rsidRDefault="0086760B" w:rsidP="00D47925">
      <w:pPr>
        <w:rPr>
          <w:color w:val="3C5184" w:themeColor="accent3" w:themeShade="BF"/>
          <w:lang w:eastAsia="zh-TW"/>
        </w:rPr>
      </w:pPr>
    </w:p>
    <w:p w14:paraId="12994094" w14:textId="608A28D7" w:rsidR="0086760B" w:rsidRDefault="0086760B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2F4DB897" w14:textId="13075FC3" w:rsidR="00411C90" w:rsidRDefault="00411C90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1CF177EF" w14:textId="26BF43C5" w:rsidR="00411C90" w:rsidRDefault="00411C90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1297A972" w14:textId="781015D4" w:rsidR="00411C90" w:rsidRDefault="00411C90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1C225BE1" w14:textId="77777777" w:rsidR="00411C90" w:rsidRPr="00411C90" w:rsidRDefault="00411C90" w:rsidP="00D47925">
      <w:pPr>
        <w:rPr>
          <w:rFonts w:eastAsia="微軟正黑體" w:hint="eastAsia"/>
          <w:color w:val="3C5184" w:themeColor="accent3" w:themeShade="BF"/>
          <w:lang w:eastAsia="zh-TW"/>
        </w:rPr>
      </w:pPr>
    </w:p>
    <w:p w14:paraId="6E5A39A2" w14:textId="093CB36A" w:rsidR="0086760B" w:rsidRDefault="0086760B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54345583" w14:textId="77777777" w:rsidR="0086760B" w:rsidRPr="0086760B" w:rsidRDefault="0086760B" w:rsidP="00D47925">
      <w:pPr>
        <w:rPr>
          <w:rFonts w:eastAsia="微軟正黑體"/>
          <w:color w:val="3C5184" w:themeColor="accent3" w:themeShade="BF"/>
          <w:lang w:eastAsia="zh-TW"/>
        </w:rPr>
      </w:pPr>
    </w:p>
    <w:p w14:paraId="079C9482" w14:textId="5460B69E" w:rsidR="0078637B" w:rsidRPr="00766A39" w:rsidRDefault="00BF14FE" w:rsidP="00D45516">
      <w:pPr>
        <w:pStyle w:val="ac"/>
        <w:numPr>
          <w:ilvl w:val="0"/>
          <w:numId w:val="6"/>
        </w:numPr>
        <w:ind w:left="1922"/>
        <w:outlineLvl w:val="0"/>
        <w:rPr>
          <w:rFonts w:ascii="新細明體-ExtB" w:eastAsia="新細明體-ExtB" w:hAnsi="新細明體-ExtB" w:cs="微軟正黑體"/>
          <w:color w:val="6C6E86" w:themeColor="accent4" w:themeShade="BF"/>
          <w:sz w:val="72"/>
          <w:szCs w:val="72"/>
          <w:lang w:eastAsia="zh-TW"/>
        </w:rPr>
      </w:pPr>
      <w:bookmarkStart w:id="0" w:name="_Toc528608153"/>
      <w:bookmarkStart w:id="1" w:name="_Toc532759613"/>
      <w:bookmarkStart w:id="2" w:name="_Toc535716522"/>
      <w:bookmarkStart w:id="3" w:name="_Toc535716578"/>
      <w:bookmarkStart w:id="4" w:name="_Toc4524315"/>
      <w:bookmarkStart w:id="5" w:name="_Toc12211556"/>
      <w:r w:rsidRPr="00766A39">
        <w:rPr>
          <w:rFonts w:ascii="新細明體" w:eastAsia="新細明體" w:hAnsi="新細明體" w:cs="新細明體" w:hint="eastAsia"/>
          <w:color w:val="6C6E86" w:themeColor="accent4" w:themeShade="BF"/>
          <w:sz w:val="72"/>
          <w:szCs w:val="72"/>
          <w:lang w:eastAsia="zh-TW"/>
        </w:rPr>
        <w:lastRenderedPageBreak/>
        <w:t>題目</w:t>
      </w:r>
      <w:bookmarkEnd w:id="0"/>
      <w:bookmarkEnd w:id="1"/>
      <w:bookmarkEnd w:id="2"/>
      <w:bookmarkEnd w:id="3"/>
      <w:bookmarkEnd w:id="4"/>
      <w:bookmarkEnd w:id="5"/>
    </w:p>
    <w:p w14:paraId="5A0A03AF" w14:textId="3CF87A3F" w:rsidR="00CC08CD" w:rsidRDefault="008C1916" w:rsidP="007E428B">
      <w:pPr>
        <w:spacing w:afterLines="50" w:after="120" w:line="480" w:lineRule="exact"/>
        <w:ind w:left="720" w:hangingChars="257" w:hanging="720"/>
        <w:jc w:val="both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  <w:bookmarkStart w:id="6" w:name="_Toc535716523"/>
      <w:bookmarkStart w:id="7" w:name="_Toc535716579"/>
      <w:bookmarkStart w:id="8" w:name="_Toc4524316"/>
      <w:bookmarkStart w:id="9" w:name="_Toc12211557"/>
      <w:r w:rsidRPr="008C1916"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題目：</w:t>
      </w:r>
      <w:bookmarkEnd w:id="6"/>
      <w:bookmarkEnd w:id="7"/>
      <w:bookmarkEnd w:id="8"/>
      <w:r w:rsidR="009134EB" w:rsidRPr="009134EB"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綜合應用APP設計與實作</w:t>
      </w:r>
      <w:bookmarkEnd w:id="9"/>
    </w:p>
    <w:p w14:paraId="221CC6DC" w14:textId="77777777" w:rsidR="007E428B" w:rsidRPr="007E428B" w:rsidRDefault="007E428B" w:rsidP="007E428B">
      <w:pPr>
        <w:spacing w:afterLines="50" w:after="120" w:line="480" w:lineRule="exact"/>
        <w:ind w:left="720" w:hangingChars="257" w:hanging="720"/>
        <w:jc w:val="both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</w:p>
    <w:p w14:paraId="5925FB6E" w14:textId="1BFF24C5" w:rsidR="00CC08CD" w:rsidRPr="00592940" w:rsidRDefault="009E5D7D" w:rsidP="00592940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  <w:r w:rsidRPr="009E5D7D">
        <w:rPr>
          <w:rFonts w:ascii="微軟正黑體" w:eastAsia="微軟正黑體" w:hAnsi="微軟正黑體" w:hint="eastAsia"/>
          <w:sz w:val="28"/>
          <w:szCs w:val="28"/>
          <w:lang w:eastAsia="zh-TW"/>
        </w:rPr>
        <w:t>題目說明：</w:t>
      </w:r>
      <w:r w:rsidR="00592940" w:rsidRPr="00592940">
        <w:rPr>
          <w:rFonts w:ascii="微軟正黑體" w:eastAsia="微軟正黑體" w:hAnsi="微軟正黑體"/>
          <w:sz w:val="28"/>
          <w:szCs w:val="28"/>
          <w:lang w:eastAsia="zh-TW"/>
        </w:rPr>
        <w:t xml:space="preserve"> </w:t>
      </w:r>
    </w:p>
    <w:p w14:paraId="6D242C6C" w14:textId="77777777" w:rsidR="00592940" w:rsidRDefault="00592940" w:rsidP="00592940">
      <w:pPr>
        <w:spacing w:afterLines="50" w:after="120" w:line="480" w:lineRule="exact"/>
        <w:ind w:leftChars="400" w:left="1734" w:rightChars="-260" w:right="-572" w:hangingChars="305" w:hanging="854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利用本學期課堂所學之</w:t>
      </w:r>
      <w:r w:rsidRPr="00592940">
        <w:rPr>
          <w:rFonts w:ascii="微軟正黑體" w:eastAsia="微軟正黑體" w:hAnsi="微軟正黑體"/>
          <w:sz w:val="28"/>
          <w:szCs w:val="28"/>
          <w:lang w:eastAsia="zh-TW"/>
        </w:rPr>
        <w:t>Android</w:t>
      </w: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程式設計各項技術</w:t>
      </w:r>
    </w:p>
    <w:p w14:paraId="7650E7ED" w14:textId="6A73878D" w:rsidR="00592940" w:rsidRPr="00592940" w:rsidRDefault="00592940" w:rsidP="00592940">
      <w:pPr>
        <w:spacing w:afterLines="50" w:after="120" w:line="480" w:lineRule="exact"/>
        <w:ind w:leftChars="400" w:left="1734" w:rightChars="-260" w:right="-572" w:hangingChars="305" w:hanging="854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設計與實作一個實用的</w:t>
      </w:r>
      <w:r w:rsidRPr="00592940">
        <w:rPr>
          <w:rFonts w:ascii="微軟正黑體" w:eastAsia="微軟正黑體" w:hAnsi="微軟正黑體"/>
          <w:sz w:val="28"/>
          <w:szCs w:val="28"/>
          <w:lang w:eastAsia="zh-TW"/>
        </w:rPr>
        <w:t>Android App</w:t>
      </w: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，要求如下：</w:t>
      </w:r>
    </w:p>
    <w:p w14:paraId="18DE687C" w14:textId="77777777" w:rsidR="00592940" w:rsidRPr="00592940" w:rsidRDefault="00592940" w:rsidP="00592940">
      <w:pPr>
        <w:pStyle w:val="ac"/>
        <w:widowControl w:val="0"/>
        <w:numPr>
          <w:ilvl w:val="0"/>
          <w:numId w:val="11"/>
        </w:numPr>
        <w:snapToGrid w:val="0"/>
        <w:spacing w:after="0" w:line="240" w:lineRule="auto"/>
        <w:ind w:leftChars="400" w:left="1297" w:rightChars="-260" w:right="-572" w:hangingChars="149" w:hanging="417"/>
        <w:contextualSpacing w:val="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請發揮創意，自行擬定期末專題題目，訂定系統所具備的功能。</w:t>
      </w:r>
    </w:p>
    <w:p w14:paraId="2C4B14B3" w14:textId="77777777" w:rsidR="00592940" w:rsidRDefault="00592940" w:rsidP="00592940">
      <w:pPr>
        <w:pStyle w:val="ac"/>
        <w:widowControl w:val="0"/>
        <w:numPr>
          <w:ilvl w:val="0"/>
          <w:numId w:val="11"/>
        </w:numPr>
        <w:snapToGrid w:val="0"/>
        <w:spacing w:after="0" w:line="240" w:lineRule="auto"/>
        <w:ind w:leftChars="400" w:left="1297" w:rightChars="-260" w:right="-572" w:hangingChars="149" w:hanging="417"/>
        <w:contextualSpacing w:val="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App應有一定的複雜度，要利用到資料庫、要具有多活動、</w:t>
      </w:r>
    </w:p>
    <w:p w14:paraId="0FCB82DC" w14:textId="77777777" w:rsidR="00592940" w:rsidRDefault="00592940" w:rsidP="00592940">
      <w:pPr>
        <w:pStyle w:val="ac"/>
        <w:widowControl w:val="0"/>
        <w:snapToGrid w:val="0"/>
        <w:spacing w:after="0" w:line="240" w:lineRule="auto"/>
        <w:ind w:left="1297" w:rightChars="-260" w:right="-572"/>
        <w:contextualSpacing w:val="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具有實用性、注意每個頁面的美觀性(包含圖案設計)</w:t>
      </w:r>
    </w:p>
    <w:p w14:paraId="275B1A6A" w14:textId="3D6CBE40" w:rsidR="00592940" w:rsidRPr="00592940" w:rsidRDefault="00592940" w:rsidP="00592940">
      <w:pPr>
        <w:pStyle w:val="ac"/>
        <w:widowControl w:val="0"/>
        <w:snapToGrid w:val="0"/>
        <w:spacing w:after="0" w:line="240" w:lineRule="auto"/>
        <w:ind w:left="1297" w:rightChars="-260" w:right="-572"/>
        <w:contextualSpacing w:val="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要容易操作等。</w:t>
      </w:r>
    </w:p>
    <w:p w14:paraId="6D112547" w14:textId="77777777" w:rsidR="00592940" w:rsidRPr="00592940" w:rsidRDefault="00592940" w:rsidP="00592940">
      <w:pPr>
        <w:pStyle w:val="ac"/>
        <w:widowControl w:val="0"/>
        <w:numPr>
          <w:ilvl w:val="0"/>
          <w:numId w:val="11"/>
        </w:numPr>
        <w:snapToGrid w:val="0"/>
        <w:spacing w:after="0" w:line="240" w:lineRule="auto"/>
        <w:ind w:leftChars="400" w:left="1240" w:rightChars="-260" w:right="-572"/>
        <w:contextualSpacing w:val="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儘可能使用越多教過的技術</w:t>
      </w:r>
      <w:bookmarkStart w:id="10" w:name="OLE_LINK2"/>
      <w:bookmarkStart w:id="11" w:name="OLE_LINK1"/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。</w:t>
      </w:r>
      <w:bookmarkEnd w:id="10"/>
      <w:bookmarkEnd w:id="11"/>
    </w:p>
    <w:p w14:paraId="45D00DA7" w14:textId="77777777" w:rsidR="00592940" w:rsidRPr="00592940" w:rsidRDefault="00592940" w:rsidP="00592940">
      <w:pPr>
        <w:pStyle w:val="ac"/>
        <w:widowControl w:val="0"/>
        <w:numPr>
          <w:ilvl w:val="0"/>
          <w:numId w:val="11"/>
        </w:numPr>
        <w:snapToGrid w:val="0"/>
        <w:spacing w:after="0" w:line="240" w:lineRule="auto"/>
        <w:ind w:leftChars="400" w:left="1240" w:rightChars="-260" w:right="-572"/>
        <w:contextualSpacing w:val="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592940">
        <w:rPr>
          <w:rFonts w:ascii="微軟正黑體" w:eastAsia="微軟正黑體" w:hAnsi="微軟正黑體" w:hint="eastAsia"/>
          <w:sz w:val="28"/>
          <w:szCs w:val="28"/>
          <w:lang w:eastAsia="zh-TW"/>
        </w:rPr>
        <w:t>程式不應太過簡單，才能獲得好分數。</w:t>
      </w:r>
    </w:p>
    <w:p w14:paraId="06F64599" w14:textId="6B283870" w:rsidR="007E428B" w:rsidRPr="00592940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10A088B" w14:textId="718083D0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6A4DBA5F" w14:textId="1D84277B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71EB6B21" w14:textId="40F92594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3123638D" w14:textId="76B0375F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61493A69" w14:textId="67FD4960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7AF4D68A" w14:textId="650EE294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71738D6" w14:textId="1F93C2F9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2ABA0B4" w14:textId="20A23E77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B431EF8" w14:textId="5EE80BFC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0720AE13" w14:textId="6257BA65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5A96AF7F" w14:textId="4469EF46" w:rsidR="007E428B" w:rsidRDefault="007E428B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2F0D2F71" w14:textId="77777777" w:rsidR="004137AD" w:rsidRDefault="004137AD" w:rsidP="00CC08CD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 w:hint="eastAsia"/>
          <w:sz w:val="28"/>
          <w:szCs w:val="28"/>
          <w:lang w:eastAsia="zh-TW"/>
        </w:rPr>
      </w:pPr>
    </w:p>
    <w:p w14:paraId="71F64276" w14:textId="6D94E2B5" w:rsidR="00D47925" w:rsidRPr="00D47925" w:rsidRDefault="00D47925" w:rsidP="00D47925">
      <w:pPr>
        <w:widowControl w:val="0"/>
        <w:spacing w:after="0" w:line="240" w:lineRule="auto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5894FD52" w14:textId="6FDDBFD0" w:rsidR="00710886" w:rsidRPr="00CA7507" w:rsidRDefault="00710886" w:rsidP="00CA7507">
      <w:pPr>
        <w:pStyle w:val="ac"/>
        <w:ind w:left="1922" w:hanging="1440"/>
        <w:outlineLvl w:val="0"/>
        <w:rPr>
          <w:rFonts w:ascii="新細明體" w:eastAsia="新細明體" w:hAnsi="新細明體"/>
          <w:color w:val="6C6E86" w:themeColor="accent4" w:themeShade="BF"/>
          <w:sz w:val="72"/>
          <w:szCs w:val="72"/>
          <w:lang w:eastAsia="zh-TW"/>
        </w:rPr>
      </w:pPr>
      <w:bookmarkStart w:id="12" w:name="_Toc528608156"/>
      <w:bookmarkStart w:id="13" w:name="_Toc532759616"/>
      <w:bookmarkStart w:id="14" w:name="_Toc535716524"/>
      <w:bookmarkStart w:id="15" w:name="_Toc535716580"/>
      <w:bookmarkStart w:id="16" w:name="_Toc4524317"/>
      <w:bookmarkStart w:id="17" w:name="_Toc12211558"/>
      <w:r w:rsidRPr="00710886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lastRenderedPageBreak/>
        <w:t>二、實作結果</w:t>
      </w:r>
      <w:bookmarkEnd w:id="12"/>
      <w:bookmarkEnd w:id="13"/>
      <w:bookmarkEnd w:id="14"/>
      <w:bookmarkEnd w:id="15"/>
      <w:bookmarkEnd w:id="16"/>
      <w:bookmarkEnd w:id="17"/>
    </w:p>
    <w:p w14:paraId="4B62BA96" w14:textId="13F69E50" w:rsidR="00282846" w:rsidRPr="00CA7507" w:rsidRDefault="00CA7507" w:rsidP="00FB7EA7">
      <w:pPr>
        <w:ind w:leftChars="100" w:left="220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  <w:bookmarkStart w:id="18" w:name="_Toc535716525"/>
      <w:bookmarkStart w:id="19" w:name="_Toc535716581"/>
      <w:bookmarkStart w:id="20" w:name="_Toc4524318"/>
      <w:bookmarkStart w:id="21" w:name="_Toc12211559"/>
      <w:r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手機展示畫面</w:t>
      </w:r>
      <w:bookmarkEnd w:id="18"/>
      <w:bookmarkEnd w:id="19"/>
      <w:bookmarkEnd w:id="20"/>
      <w:bookmarkEnd w:id="21"/>
    </w:p>
    <w:p w14:paraId="68449A6F" w14:textId="77777777" w:rsidR="00FB7EA7" w:rsidRDefault="00FB7EA7" w:rsidP="009B45DE">
      <w:pPr>
        <w:keepNext/>
        <w:ind w:leftChars="100" w:left="220"/>
        <w:jc w:val="center"/>
        <w:rPr>
          <w:rFonts w:eastAsia="微軟正黑體"/>
          <w:noProof/>
          <w:lang w:eastAsia="zh-TW"/>
        </w:rPr>
      </w:pPr>
    </w:p>
    <w:p w14:paraId="454E1341" w14:textId="77777777" w:rsidR="00FB7EA7" w:rsidRDefault="00FB7EA7" w:rsidP="00FB7EA7">
      <w:pPr>
        <w:keepNext/>
        <w:ind w:leftChars="100" w:left="220"/>
        <w:jc w:val="center"/>
      </w:pPr>
      <w:r>
        <w:rPr>
          <w:rFonts w:eastAsia="微軟正黑體"/>
          <w:noProof/>
          <w:lang w:eastAsia="zh-TW"/>
        </w:rPr>
        <w:drawing>
          <wp:inline distT="0" distB="0" distL="0" distR="0" wp14:anchorId="5ED71DE9" wp14:editId="7375A82A">
            <wp:extent cx="1985635" cy="40222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0" r="5379"/>
                    <a:stretch/>
                  </pic:blipFill>
                  <pic:spPr bwMode="auto">
                    <a:xfrm>
                      <a:off x="0" y="0"/>
                      <a:ext cx="2015984" cy="40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微軟正黑體"/>
          <w:noProof/>
          <w:lang w:eastAsia="zh-TW"/>
        </w:rPr>
        <w:drawing>
          <wp:inline distT="0" distB="0" distL="0" distR="0" wp14:anchorId="5CAAE526" wp14:editId="290EFCD3">
            <wp:extent cx="1975616" cy="4028441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4" r="5483"/>
                    <a:stretch/>
                  </pic:blipFill>
                  <pic:spPr bwMode="auto">
                    <a:xfrm>
                      <a:off x="0" y="0"/>
                      <a:ext cx="2000734" cy="407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微軟正黑體"/>
          <w:noProof/>
          <w:lang w:eastAsia="zh-TW"/>
        </w:rPr>
        <w:drawing>
          <wp:inline distT="0" distB="0" distL="0" distR="0" wp14:anchorId="4AA6F135" wp14:editId="574FD11E">
            <wp:extent cx="1985069" cy="40411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4" r="5881"/>
                    <a:stretch/>
                  </pic:blipFill>
                  <pic:spPr bwMode="auto">
                    <a:xfrm>
                      <a:off x="0" y="0"/>
                      <a:ext cx="1995308" cy="40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F522" w14:textId="7BF8669F" w:rsidR="009B45DE" w:rsidRDefault="00FB7EA7" w:rsidP="00FB7EA7">
      <w:pPr>
        <w:pStyle w:val="a3"/>
        <w:jc w:val="center"/>
        <w:rPr>
          <w:rFonts w:eastAsia="微軟正黑體"/>
          <w:lang w:eastAsia="zh-TW"/>
        </w:rPr>
      </w:pPr>
      <w:bookmarkStart w:id="22" w:name="_Toc12211615"/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</w:instrText>
      </w:r>
      <w:r>
        <w:rPr>
          <w:lang w:eastAsia="zh-TW"/>
        </w:rPr>
        <w:instrText xml:space="preserve"> </w:instrText>
      </w:r>
      <w:r>
        <w:fldChar w:fldCharType="separate"/>
      </w:r>
      <w:r w:rsidR="00760805">
        <w:rPr>
          <w:noProof/>
          <w:lang w:eastAsia="zh-TW"/>
        </w:rPr>
        <w:t>1</w:t>
      </w:r>
      <w:bookmarkEnd w:id="22"/>
      <w:r>
        <w:fldChar w:fldCharType="end"/>
      </w:r>
    </w:p>
    <w:p w14:paraId="39FAE10D" w14:textId="093C913D" w:rsidR="007F6833" w:rsidRPr="00B66B7D" w:rsidRDefault="004A0215" w:rsidP="00B66B7D">
      <w:pPr>
        <w:jc w:val="center"/>
        <w:rPr>
          <w:rStyle w:val="afe"/>
          <w:color w:val="C8C8B1" w:themeColor="background2"/>
          <w:sz w:val="24"/>
          <w:lang w:eastAsia="zh-TW"/>
        </w:rPr>
      </w:pPr>
      <w:r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實作影片_</w:t>
      </w:r>
      <w:r w:rsidR="00F91417"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___</w:t>
      </w:r>
      <w:r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:</w:t>
      </w:r>
      <w:r w:rsidR="00F91417"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 xml:space="preserve"> </w:t>
      </w:r>
      <w:r w:rsidR="00F91417" w:rsidRPr="003E0476">
        <w:rPr>
          <w:rFonts w:ascii="微軟正黑體" w:eastAsia="微軟正黑體" w:hAnsi="微軟正黑體" w:hint="eastAsia"/>
          <w:color w:val="EA9B7B" w:themeColor="accent5" w:themeTint="99"/>
          <w:sz w:val="24"/>
          <w:szCs w:val="24"/>
          <w:lang w:eastAsia="zh-TW"/>
        </w:rPr>
        <w:t xml:space="preserve">  </w:t>
      </w:r>
    </w:p>
    <w:p w14:paraId="5510B47C" w14:textId="465CF168" w:rsidR="00B66B7D" w:rsidRPr="00FF30DB" w:rsidRDefault="00FF30DB" w:rsidP="007F6833">
      <w:pPr>
        <w:jc w:val="center"/>
        <w:rPr>
          <w:rStyle w:val="afe"/>
          <w:rFonts w:ascii="Helvetica" w:hAnsi="Helvetica" w:cs="Helvetica"/>
          <w:color w:val="C8C8B1" w:themeColor="background2"/>
          <w:sz w:val="24"/>
          <w:szCs w:val="20"/>
          <w:lang w:eastAsia="zh-TW"/>
        </w:rPr>
      </w:pPr>
      <w:r w:rsidRPr="00FF30DB">
        <w:rPr>
          <w:rStyle w:val="afe"/>
          <w:rFonts w:ascii="Helvetica" w:hAnsi="Helvetica" w:cs="Helvetica"/>
          <w:color w:val="C8C8B1" w:themeColor="background2"/>
          <w:sz w:val="24"/>
          <w:szCs w:val="20"/>
          <w:lang w:eastAsia="zh-TW"/>
        </w:rPr>
        <w:t>https://drive.google.com/open?id=1-0dyRXYSD0PrX5NgtD4OOSoR0cn19o2s</w:t>
      </w:r>
    </w:p>
    <w:p w14:paraId="56B01720" w14:textId="75A14EB9" w:rsidR="00CF7754" w:rsidRDefault="00CF7754" w:rsidP="0078637B">
      <w:pPr>
        <w:rPr>
          <w:rFonts w:eastAsia="新細明體"/>
          <w:lang w:eastAsia="zh-TW"/>
        </w:rPr>
      </w:pPr>
    </w:p>
    <w:p w14:paraId="4855FE2D" w14:textId="0997A4DB" w:rsidR="009E5D7D" w:rsidRDefault="009E5D7D" w:rsidP="0078637B">
      <w:pPr>
        <w:rPr>
          <w:rFonts w:eastAsia="新細明體"/>
          <w:lang w:eastAsia="zh-TW"/>
        </w:rPr>
      </w:pPr>
    </w:p>
    <w:p w14:paraId="199C0C60" w14:textId="514996FB" w:rsidR="009E5D7D" w:rsidRDefault="009E5D7D" w:rsidP="0078637B">
      <w:pPr>
        <w:rPr>
          <w:rFonts w:eastAsia="新細明體"/>
          <w:lang w:eastAsia="zh-TW"/>
        </w:rPr>
      </w:pPr>
    </w:p>
    <w:p w14:paraId="0F3203C9" w14:textId="1DC156F1" w:rsidR="009E5D7D" w:rsidRDefault="009E5D7D" w:rsidP="0078637B">
      <w:pPr>
        <w:rPr>
          <w:rFonts w:eastAsia="新細明體"/>
          <w:lang w:eastAsia="zh-TW"/>
        </w:rPr>
      </w:pPr>
    </w:p>
    <w:p w14:paraId="1D311BEB" w14:textId="1F446C6D" w:rsidR="00411C90" w:rsidRDefault="00411C90" w:rsidP="0078637B">
      <w:pPr>
        <w:rPr>
          <w:rFonts w:eastAsia="新細明體"/>
          <w:lang w:eastAsia="zh-TW"/>
        </w:rPr>
      </w:pPr>
    </w:p>
    <w:p w14:paraId="1F005CAE" w14:textId="0A87BECC" w:rsidR="00411C90" w:rsidRDefault="00411C90" w:rsidP="0078637B">
      <w:pPr>
        <w:rPr>
          <w:rFonts w:eastAsia="新細明體"/>
          <w:lang w:eastAsia="zh-TW"/>
        </w:rPr>
      </w:pPr>
    </w:p>
    <w:p w14:paraId="028CAA16" w14:textId="63D4E433" w:rsidR="00FF30DB" w:rsidRPr="00FF30DB" w:rsidRDefault="00FF30DB" w:rsidP="0078637B">
      <w:pPr>
        <w:rPr>
          <w:rFonts w:eastAsia="新細明體" w:hint="eastAsia"/>
          <w:lang w:eastAsia="zh-TW"/>
        </w:rPr>
      </w:pPr>
    </w:p>
    <w:p w14:paraId="1C70DBD7" w14:textId="5D26B62F" w:rsidR="005D5AAB" w:rsidRPr="003E0476" w:rsidRDefault="00491550" w:rsidP="003E0476">
      <w:pPr>
        <w:outlineLvl w:val="0"/>
        <w:rPr>
          <w:rFonts w:ascii="新細明體" w:eastAsia="新細明體" w:hAnsi="新細明體"/>
          <w:color w:val="6C6E86" w:themeColor="accent4" w:themeShade="BF"/>
          <w:sz w:val="72"/>
          <w:szCs w:val="72"/>
          <w:lang w:eastAsia="zh-TW"/>
        </w:rPr>
      </w:pPr>
      <w:r>
        <w:rPr>
          <w:rFonts w:ascii="新細明體" w:eastAsia="新細明體" w:hAnsi="新細明體" w:cs="微軟正黑體" w:hint="eastAsia"/>
          <w:color w:val="6C6E86" w:themeColor="accent4" w:themeShade="BF"/>
          <w:sz w:val="72"/>
          <w:szCs w:val="72"/>
          <w:lang w:eastAsia="zh-TW"/>
        </w:rPr>
        <w:lastRenderedPageBreak/>
        <w:t xml:space="preserve"> </w:t>
      </w:r>
      <w:bookmarkStart w:id="23" w:name="_Toc528608159"/>
      <w:bookmarkStart w:id="24" w:name="_Toc532759619"/>
      <w:bookmarkStart w:id="25" w:name="_Toc535716526"/>
      <w:bookmarkStart w:id="26" w:name="_Toc535716582"/>
      <w:bookmarkStart w:id="27" w:name="_Toc4524319"/>
      <w:bookmarkStart w:id="28" w:name="_Toc12211560"/>
      <w:r w:rsidRPr="00491550">
        <w:rPr>
          <w:rFonts w:ascii="新細明體" w:eastAsia="新細明體" w:hAnsi="新細明體" w:cs="微軟正黑體" w:hint="eastAsia"/>
          <w:color w:val="6C6E86" w:themeColor="accent4" w:themeShade="BF"/>
          <w:sz w:val="72"/>
          <w:szCs w:val="72"/>
          <w:lang w:eastAsia="zh-TW"/>
        </w:rPr>
        <w:t>三</w:t>
      </w:r>
      <w:r w:rsidRPr="00491550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t>、程式碼</w:t>
      </w:r>
      <w:bookmarkEnd w:id="23"/>
      <w:bookmarkEnd w:id="24"/>
      <w:bookmarkEnd w:id="25"/>
      <w:bookmarkEnd w:id="26"/>
      <w:bookmarkEnd w:id="27"/>
      <w:bookmarkEnd w:id="28"/>
    </w:p>
    <w:p w14:paraId="4D82B854" w14:textId="77777777" w:rsidR="00B2283E" w:rsidRPr="009E5D7D" w:rsidRDefault="00B2283E" w:rsidP="00B2283E">
      <w:pPr>
        <w:pStyle w:val="ac"/>
        <w:widowControl w:val="0"/>
        <w:spacing w:after="0" w:line="240" w:lineRule="auto"/>
        <w:ind w:left="360"/>
        <w:contextualSpacing w:val="0"/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程式碼</w:t>
      </w:r>
      <w:r w:rsidRPr="009E5D7D">
        <w:rPr>
          <w:rFonts w:ascii="微軟正黑體" w:eastAsia="微軟正黑體" w:hAnsi="微軟正黑體" w:hint="eastAsia"/>
          <w:sz w:val="28"/>
          <w:szCs w:val="28"/>
          <w:lang w:eastAsia="zh-TW"/>
        </w:rPr>
        <w:t>說明：</w:t>
      </w:r>
      <w:r w:rsidRPr="009E5D7D">
        <w:rPr>
          <w:rFonts w:ascii="微軟正黑體" w:eastAsia="微軟正黑體" w:hAnsi="微軟正黑體"/>
          <w:sz w:val="28"/>
          <w:szCs w:val="28"/>
          <w:lang w:eastAsia="zh-TW"/>
        </w:rPr>
        <w:t xml:space="preserve"> </w:t>
      </w:r>
    </w:p>
    <w:p w14:paraId="2AE65698" w14:textId="6684BD93" w:rsidR="00B2283E" w:rsidRDefault="00B2283E" w:rsidP="00B2283E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老師期末有教用github放程式碼，所以我就把程式碼放在github了。</w:t>
      </w:r>
    </w:p>
    <w:p w14:paraId="0D6992DD" w14:textId="24C35811" w:rsidR="00B2283E" w:rsidRDefault="00B2283E" w:rsidP="00B2283E">
      <w:pPr>
        <w:pStyle w:val="ac"/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如下圖</w:t>
      </w:r>
    </w:p>
    <w:p w14:paraId="2CCD20E1" w14:textId="77777777" w:rsidR="00760805" w:rsidRDefault="00B2283E" w:rsidP="00760805">
      <w:pPr>
        <w:keepNext/>
      </w:pPr>
      <w:r>
        <w:rPr>
          <w:noProof/>
          <w:lang w:eastAsia="zh-TW"/>
        </w:rPr>
        <w:drawing>
          <wp:inline distT="0" distB="0" distL="0" distR="0" wp14:anchorId="12D25EA0" wp14:editId="4A68E8C3">
            <wp:extent cx="6189345" cy="5069205"/>
            <wp:effectExtent l="0" t="0" r="190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A390" w14:textId="720BED2B" w:rsidR="00284FEF" w:rsidRDefault="00760805" w:rsidP="00760805">
      <w:pPr>
        <w:pStyle w:val="a3"/>
        <w:jc w:val="center"/>
        <w:rPr>
          <w:rFonts w:eastAsia="新細明體"/>
          <w:lang w:eastAsia="zh-TW"/>
        </w:rPr>
      </w:pPr>
      <w:bookmarkStart w:id="29" w:name="_Toc12211616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bookmarkEnd w:id="29"/>
      <w:r>
        <w:fldChar w:fldCharType="end"/>
      </w:r>
    </w:p>
    <w:p w14:paraId="529AE089" w14:textId="77777777" w:rsidR="00B2283E" w:rsidRPr="003476EB" w:rsidRDefault="00B2283E" w:rsidP="00B2283E">
      <w:pPr>
        <w:spacing w:afterLines="50" w:after="120" w:line="440" w:lineRule="exact"/>
        <w:ind w:rightChars="-178" w:right="-392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1AA4BC71" w14:textId="77777777" w:rsidR="00B2283E" w:rsidRPr="000274BB" w:rsidRDefault="00B2283E" w:rsidP="00B2283E">
      <w:pPr>
        <w:jc w:val="center"/>
        <w:rPr>
          <w:rFonts w:eastAsia="微軟正黑體"/>
          <w:color w:val="C8C8B1" w:themeColor="background2"/>
          <w:sz w:val="24"/>
          <w:u w:val="single"/>
          <w:lang w:eastAsia="zh-TW"/>
        </w:rPr>
      </w:pPr>
      <w:r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>程式碼網址</w:t>
      </w:r>
      <w:r w:rsidRPr="007F6833">
        <w:rPr>
          <w:rFonts w:ascii="微軟正黑體" w:eastAsia="微軟正黑體" w:hAnsi="微軟正黑體" w:hint="eastAsia"/>
          <w:color w:val="DC5924" w:themeColor="accent5"/>
          <w:sz w:val="24"/>
          <w:szCs w:val="24"/>
          <w:lang w:eastAsia="zh-TW"/>
        </w:rPr>
        <w:t xml:space="preserve">____: </w:t>
      </w:r>
      <w:r w:rsidRPr="003E0476">
        <w:rPr>
          <w:rFonts w:ascii="微軟正黑體" w:eastAsia="微軟正黑體" w:hAnsi="微軟正黑體" w:hint="eastAsia"/>
          <w:color w:val="EA9B7B" w:themeColor="accent5" w:themeTint="99"/>
          <w:sz w:val="24"/>
          <w:szCs w:val="24"/>
          <w:lang w:eastAsia="zh-TW"/>
        </w:rPr>
        <w:t xml:space="preserve">  </w:t>
      </w:r>
    </w:p>
    <w:p w14:paraId="42191640" w14:textId="77777777" w:rsidR="00FE75EB" w:rsidRPr="00324DB6" w:rsidRDefault="00FE75EB" w:rsidP="00FE75EB">
      <w:pPr>
        <w:jc w:val="center"/>
        <w:rPr>
          <w:rStyle w:val="afe"/>
          <w:rFonts w:ascii="Helvetica" w:hAnsi="Helvetica" w:cs="Helvetica"/>
          <w:color w:val="C8C8B1" w:themeColor="background2"/>
          <w:sz w:val="24"/>
          <w:szCs w:val="20"/>
          <w:lang w:eastAsia="zh-TW"/>
        </w:rPr>
      </w:pPr>
      <w:r w:rsidRPr="00324DB6">
        <w:rPr>
          <w:rStyle w:val="afe"/>
          <w:rFonts w:ascii="Helvetica" w:hAnsi="Helvetica" w:cs="Helvetica"/>
          <w:color w:val="C8C8B1" w:themeColor="background2"/>
          <w:sz w:val="24"/>
          <w:szCs w:val="20"/>
          <w:lang w:eastAsia="zh-TW"/>
        </w:rPr>
        <w:t>https://github.com/QINGSHURUNINDEXINGMING/PccuHW/tree/master/%E4%B8%89%E4%B8%8B/%E6%99%BA%E6%85%A7%E5%9E%8B%E6%89%8B%E6%A9%9F%E7%A8%8B%E5%BC%8F%E8%A8%AD%E8%A8%88/HW4/code/HW04</w:t>
      </w:r>
    </w:p>
    <w:p w14:paraId="2E2374E9" w14:textId="6F7291F8" w:rsidR="00760805" w:rsidRPr="00B2283E" w:rsidRDefault="00760805" w:rsidP="0078637B">
      <w:pPr>
        <w:rPr>
          <w:rFonts w:eastAsia="新細明體" w:hint="eastAsia"/>
          <w:lang w:eastAsia="zh-TW"/>
        </w:rPr>
      </w:pPr>
      <w:bookmarkStart w:id="30" w:name="_GoBack"/>
      <w:bookmarkEnd w:id="30"/>
    </w:p>
    <w:p w14:paraId="7F106550" w14:textId="4DAEA6D5" w:rsidR="00B66D0B" w:rsidRPr="00491550" w:rsidRDefault="00B66D0B" w:rsidP="00B66D0B">
      <w:pPr>
        <w:outlineLvl w:val="0"/>
        <w:rPr>
          <w:rFonts w:ascii="新細明體" w:eastAsia="新細明體" w:hAnsi="新細明體"/>
          <w:color w:val="6C6E86" w:themeColor="accent4" w:themeShade="BF"/>
          <w:sz w:val="72"/>
          <w:szCs w:val="72"/>
          <w:lang w:eastAsia="zh-TW"/>
        </w:rPr>
      </w:pPr>
      <w:bookmarkStart w:id="31" w:name="_Toc532759623"/>
      <w:bookmarkStart w:id="32" w:name="_Toc535716530"/>
      <w:bookmarkStart w:id="33" w:name="_Toc535716585"/>
      <w:bookmarkStart w:id="34" w:name="_Toc4524326"/>
      <w:bookmarkStart w:id="35" w:name="_Toc12211561"/>
      <w:r w:rsidRPr="00491550">
        <w:rPr>
          <w:rFonts w:ascii="新細明體" w:eastAsia="新細明體" w:hAnsi="新細明體" w:cs="微軟正黑體" w:hint="eastAsia"/>
          <w:color w:val="6C6E86" w:themeColor="accent4" w:themeShade="BF"/>
          <w:sz w:val="72"/>
          <w:szCs w:val="72"/>
          <w:lang w:eastAsia="zh-TW"/>
        </w:rPr>
        <w:lastRenderedPageBreak/>
        <w:t>三</w:t>
      </w:r>
      <w:r w:rsidRPr="00491550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t>、</w:t>
      </w:r>
      <w:bookmarkEnd w:id="31"/>
      <w:r w:rsidR="00D175BE">
        <w:rPr>
          <w:rFonts w:ascii="新細明體" w:eastAsia="新細明體" w:hAnsi="新細明體" w:hint="eastAsia"/>
          <w:color w:val="6C6E86" w:themeColor="accent4" w:themeShade="BF"/>
          <w:sz w:val="72"/>
          <w:szCs w:val="72"/>
          <w:lang w:eastAsia="zh-TW"/>
        </w:rPr>
        <w:t>學習心得</w:t>
      </w:r>
      <w:bookmarkEnd w:id="32"/>
      <w:bookmarkEnd w:id="33"/>
      <w:bookmarkEnd w:id="34"/>
      <w:bookmarkEnd w:id="35"/>
    </w:p>
    <w:p w14:paraId="698BFA62" w14:textId="52BB1F21" w:rsidR="00B66D0B" w:rsidRDefault="00B66D0B" w:rsidP="0078637B">
      <w:pPr>
        <w:rPr>
          <w:rFonts w:eastAsia="新細明體"/>
          <w:lang w:eastAsia="zh-TW"/>
        </w:rPr>
      </w:pPr>
    </w:p>
    <w:p w14:paraId="3136D675" w14:textId="45B2A3E4" w:rsidR="000E69F2" w:rsidRDefault="005F1357" w:rsidP="000E69F2">
      <w:pPr>
        <w:ind w:leftChars="100" w:left="220"/>
        <w:outlineLvl w:val="1"/>
        <w:rPr>
          <w:rFonts w:ascii="微軟正黑體" w:eastAsia="微軟正黑體" w:hAnsi="微軟正黑體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</w:pPr>
      <w:bookmarkStart w:id="36" w:name="_Toc532759624"/>
      <w:bookmarkStart w:id="37" w:name="_Toc535716531"/>
      <w:bookmarkStart w:id="38" w:name="_Toc535716586"/>
      <w:bookmarkStart w:id="39" w:name="_Toc4524327"/>
      <w:bookmarkStart w:id="40" w:name="_Toc12211562"/>
      <w:r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心得</w:t>
      </w:r>
      <w:r w:rsidR="00DA39C5">
        <w:rPr>
          <w:rFonts w:ascii="微軟正黑體" w:eastAsia="微軟正黑體" w:hAnsi="微軟正黑體" w:hint="eastAsia"/>
          <w:b/>
          <w:color w:val="3D3D3D" w:themeColor="accent1" w:themeShade="80"/>
          <w:sz w:val="28"/>
          <w:szCs w:val="28"/>
          <w:shd w:val="pct15" w:color="auto" w:fill="FFFFFF"/>
          <w:lang w:eastAsia="zh-TW"/>
        </w:rPr>
        <w:t>感想</w:t>
      </w:r>
      <w:bookmarkEnd w:id="36"/>
      <w:bookmarkEnd w:id="37"/>
      <w:bookmarkEnd w:id="38"/>
      <w:bookmarkEnd w:id="39"/>
      <w:bookmarkEnd w:id="40"/>
    </w:p>
    <w:p w14:paraId="7FD3D95A" w14:textId="77777777" w:rsidR="00FE75EB" w:rsidRPr="00324DB6" w:rsidRDefault="00FE75EB" w:rsidP="00FE75EB">
      <w:pPr>
        <w:ind w:left="220" w:firstLine="720"/>
        <w:rPr>
          <w:rFonts w:ascii="微軟正黑體" w:eastAsia="微軟正黑體" w:hAnsi="微軟正黑體" w:hint="eastAsia"/>
          <w:color w:val="6E6E4E" w:themeColor="background2" w:themeShade="80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6E6E4E" w:themeColor="background2" w:themeShade="80"/>
          <w:sz w:val="28"/>
          <w:szCs w:val="28"/>
          <w:lang w:eastAsia="zh-TW"/>
        </w:rPr>
        <w:t>感謝老師延長時間。吸收理解比較慢。抱歉MVC作業要遲交了，花了一點時間去理解跟debug。</w:t>
      </w:r>
    </w:p>
    <w:p w14:paraId="12C9B3B7" w14:textId="77777777" w:rsidR="00794979" w:rsidRPr="00FE75EB" w:rsidRDefault="00794979" w:rsidP="00D709B2">
      <w:pPr>
        <w:ind w:left="220" w:firstLine="720"/>
        <w:rPr>
          <w:rFonts w:ascii="微軟正黑體" w:eastAsia="微軟正黑體" w:hAnsi="微軟正黑體"/>
          <w:color w:val="6E6E4E" w:themeColor="background2" w:themeShade="80"/>
          <w:sz w:val="28"/>
          <w:szCs w:val="44"/>
          <w:lang w:eastAsia="zh-TW"/>
        </w:rPr>
      </w:pPr>
    </w:p>
    <w:p w14:paraId="104773AF" w14:textId="77777777" w:rsidR="005F1357" w:rsidRPr="00D175BE" w:rsidRDefault="005F1357" w:rsidP="0078637B">
      <w:pPr>
        <w:rPr>
          <w:rFonts w:eastAsia="新細明體"/>
          <w:lang w:eastAsia="zh-TW"/>
        </w:rPr>
      </w:pPr>
    </w:p>
    <w:sectPr w:rsidR="005F1357" w:rsidRPr="00D175BE" w:rsidSect="00C30E6F">
      <w:footerReference w:type="default" r:id="rId14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F93F1" w14:textId="77777777" w:rsidR="00FB3D69" w:rsidRDefault="00FB3D69">
      <w:pPr>
        <w:spacing w:after="0" w:line="240" w:lineRule="auto"/>
      </w:pPr>
      <w:r>
        <w:separator/>
      </w:r>
    </w:p>
  </w:endnote>
  <w:endnote w:type="continuationSeparator" w:id="0">
    <w:p w14:paraId="08C75BA2" w14:textId="77777777" w:rsidR="00FB3D69" w:rsidRDefault="00FB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7FA95" w14:textId="77777777" w:rsidR="00FE496B" w:rsidRDefault="005847DD">
    <w:pPr>
      <w:pStyle w:val="afc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BC176D" wp14:editId="7CDBA1A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DC38C" w14:textId="77777777" w:rsidR="00FE496B" w:rsidRDefault="00FE496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BC176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14:paraId="1C8DC38C" w14:textId="77777777" w:rsidR="00FE496B" w:rsidRDefault="00FE496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D5D446" wp14:editId="763D28E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CACD4" w14:textId="07B9DD16" w:rsidR="00FE496B" w:rsidRDefault="00AD72F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943367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86CC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D5D44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14:paraId="099CACD4" w14:textId="07B9DD16" w:rsidR="00FE496B" w:rsidRDefault="00AD72F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943367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86CC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78EA6" wp14:editId="710830A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rect w14:anchorId="285F6F00" id="Rectangle 4" o:spid="_x0000_s1026" style="position:absolute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40236E" wp14:editId="519C10F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rect w14:anchorId="1DA80E40" id="Rectangle 8" o:spid="_x0000_s1026" style="position:absolute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44DEE6" wp14:editId="4C281CB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rect w14:anchorId="6ACC3040" id="Rectangle 9" o:spid="_x0000_s1026" style="position:absolute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AAFD9" w14:textId="77777777" w:rsidR="00FB3D69" w:rsidRDefault="00FB3D69">
      <w:pPr>
        <w:spacing w:after="0" w:line="240" w:lineRule="auto"/>
      </w:pPr>
      <w:r>
        <w:separator/>
      </w:r>
    </w:p>
  </w:footnote>
  <w:footnote w:type="continuationSeparator" w:id="0">
    <w:p w14:paraId="2A990F60" w14:textId="77777777" w:rsidR="00FB3D69" w:rsidRDefault="00FB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30DE"/>
    <w:multiLevelType w:val="hybridMultilevel"/>
    <w:tmpl w:val="E730D03E"/>
    <w:lvl w:ilvl="0" w:tplc="01DED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842EF9"/>
    <w:multiLevelType w:val="hybridMultilevel"/>
    <w:tmpl w:val="7090A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ED16D5"/>
    <w:multiLevelType w:val="hybridMultilevel"/>
    <w:tmpl w:val="ADAC1F84"/>
    <w:lvl w:ilvl="0" w:tplc="8B6AF5EA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7C3814"/>
    <w:multiLevelType w:val="hybridMultilevel"/>
    <w:tmpl w:val="10B40E84"/>
    <w:lvl w:ilvl="0" w:tplc="04090017">
      <w:start w:val="1"/>
      <w:numFmt w:val="ideographLegalTraditional"/>
      <w:lvlText w:val="%1、"/>
      <w:lvlJc w:val="left"/>
      <w:pPr>
        <w:ind w:left="232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4" w15:restartNumberingAfterBreak="0">
    <w:nsid w:val="46E578CF"/>
    <w:multiLevelType w:val="hybridMultilevel"/>
    <w:tmpl w:val="CA98A2D2"/>
    <w:lvl w:ilvl="0" w:tplc="BC64FD72">
      <w:start w:val="1"/>
      <w:numFmt w:val="decimal"/>
      <w:lvlText w:val="(%1)"/>
      <w:lvlJc w:val="left"/>
      <w:pPr>
        <w:ind w:left="360" w:hanging="360"/>
      </w:pPr>
      <w:rPr>
        <w:rFonts w:ascii="新細明體" w:eastAsia="新細明體" w:hAnsi="新細明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F2C6B"/>
    <w:multiLevelType w:val="hybridMultilevel"/>
    <w:tmpl w:val="A17C7F72"/>
    <w:lvl w:ilvl="0" w:tplc="A9A82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916F00"/>
    <w:multiLevelType w:val="hybridMultilevel"/>
    <w:tmpl w:val="395265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853367"/>
    <w:multiLevelType w:val="hybridMultilevel"/>
    <w:tmpl w:val="C4BE63A0"/>
    <w:lvl w:ilvl="0" w:tplc="025E35E4">
      <w:start w:val="1"/>
      <w:numFmt w:val="taiwaneseCountingThousand"/>
      <w:lvlText w:val="%1、"/>
      <w:lvlJc w:val="left"/>
      <w:pPr>
        <w:ind w:left="1920" w:hanging="144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AA7272A"/>
    <w:multiLevelType w:val="hybridMultilevel"/>
    <w:tmpl w:val="C4BE63A0"/>
    <w:lvl w:ilvl="0" w:tplc="025E35E4">
      <w:start w:val="1"/>
      <w:numFmt w:val="taiwaneseCountingThousand"/>
      <w:lvlText w:val="%1、"/>
      <w:lvlJc w:val="left"/>
      <w:pPr>
        <w:ind w:left="1920" w:hanging="144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E600A6A"/>
    <w:multiLevelType w:val="hybridMultilevel"/>
    <w:tmpl w:val="10448240"/>
    <w:lvl w:ilvl="0" w:tplc="2BB2C82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7A50FC"/>
    <w:multiLevelType w:val="hybridMultilevel"/>
    <w:tmpl w:val="531480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78"/>
    <w:rsid w:val="000106B1"/>
    <w:rsid w:val="00083FE1"/>
    <w:rsid w:val="0009713F"/>
    <w:rsid w:val="000B464C"/>
    <w:rsid w:val="000C03C1"/>
    <w:rsid w:val="000C3E1D"/>
    <w:rsid w:val="000D3341"/>
    <w:rsid w:val="000E69F2"/>
    <w:rsid w:val="000F28FF"/>
    <w:rsid w:val="00104914"/>
    <w:rsid w:val="00107439"/>
    <w:rsid w:val="00115C25"/>
    <w:rsid w:val="001266F5"/>
    <w:rsid w:val="00131049"/>
    <w:rsid w:val="001618D1"/>
    <w:rsid w:val="00162280"/>
    <w:rsid w:val="001A6579"/>
    <w:rsid w:val="001B22D4"/>
    <w:rsid w:val="001D5EBA"/>
    <w:rsid w:val="001F1A0E"/>
    <w:rsid w:val="00227410"/>
    <w:rsid w:val="00255BD1"/>
    <w:rsid w:val="00276B33"/>
    <w:rsid w:val="00282846"/>
    <w:rsid w:val="00284FEF"/>
    <w:rsid w:val="00286016"/>
    <w:rsid w:val="00297D9C"/>
    <w:rsid w:val="002C1EAE"/>
    <w:rsid w:val="00321631"/>
    <w:rsid w:val="00374345"/>
    <w:rsid w:val="00381B24"/>
    <w:rsid w:val="00390F65"/>
    <w:rsid w:val="003C3C63"/>
    <w:rsid w:val="003E0476"/>
    <w:rsid w:val="003F4A2D"/>
    <w:rsid w:val="003F6A53"/>
    <w:rsid w:val="00404EE1"/>
    <w:rsid w:val="00405518"/>
    <w:rsid w:val="004100DA"/>
    <w:rsid w:val="00411C90"/>
    <w:rsid w:val="00412653"/>
    <w:rsid w:val="004137AD"/>
    <w:rsid w:val="00465E26"/>
    <w:rsid w:val="00491550"/>
    <w:rsid w:val="00493085"/>
    <w:rsid w:val="00494071"/>
    <w:rsid w:val="004A0215"/>
    <w:rsid w:val="004C3F7C"/>
    <w:rsid w:val="004F486E"/>
    <w:rsid w:val="00515FD0"/>
    <w:rsid w:val="00522150"/>
    <w:rsid w:val="00526A62"/>
    <w:rsid w:val="00542204"/>
    <w:rsid w:val="00547185"/>
    <w:rsid w:val="00547DC4"/>
    <w:rsid w:val="00551B40"/>
    <w:rsid w:val="0056431F"/>
    <w:rsid w:val="00566C2A"/>
    <w:rsid w:val="005808A6"/>
    <w:rsid w:val="005847DD"/>
    <w:rsid w:val="00592940"/>
    <w:rsid w:val="005B0B9D"/>
    <w:rsid w:val="005B3457"/>
    <w:rsid w:val="005C399E"/>
    <w:rsid w:val="005D2A70"/>
    <w:rsid w:val="005D5AAB"/>
    <w:rsid w:val="005D7014"/>
    <w:rsid w:val="005F1357"/>
    <w:rsid w:val="005F295B"/>
    <w:rsid w:val="006406CB"/>
    <w:rsid w:val="00663DE6"/>
    <w:rsid w:val="00691608"/>
    <w:rsid w:val="006962AB"/>
    <w:rsid w:val="006B6FE9"/>
    <w:rsid w:val="006C34F7"/>
    <w:rsid w:val="006C65D4"/>
    <w:rsid w:val="006C7090"/>
    <w:rsid w:val="006D3F5D"/>
    <w:rsid w:val="00710886"/>
    <w:rsid w:val="00735AD7"/>
    <w:rsid w:val="00760583"/>
    <w:rsid w:val="00760805"/>
    <w:rsid w:val="00766A39"/>
    <w:rsid w:val="0078637B"/>
    <w:rsid w:val="00794979"/>
    <w:rsid w:val="007B17D7"/>
    <w:rsid w:val="007E428B"/>
    <w:rsid w:val="007F6833"/>
    <w:rsid w:val="00830D44"/>
    <w:rsid w:val="0086760B"/>
    <w:rsid w:val="00873C98"/>
    <w:rsid w:val="00886CC8"/>
    <w:rsid w:val="008948AC"/>
    <w:rsid w:val="008A1B75"/>
    <w:rsid w:val="008C1916"/>
    <w:rsid w:val="008D0861"/>
    <w:rsid w:val="008D4C5C"/>
    <w:rsid w:val="008F073F"/>
    <w:rsid w:val="009134EB"/>
    <w:rsid w:val="0091524B"/>
    <w:rsid w:val="00927B56"/>
    <w:rsid w:val="00940E4E"/>
    <w:rsid w:val="00943367"/>
    <w:rsid w:val="009807AB"/>
    <w:rsid w:val="009A25AF"/>
    <w:rsid w:val="009B45DE"/>
    <w:rsid w:val="009E5D7D"/>
    <w:rsid w:val="009F03DF"/>
    <w:rsid w:val="009F0832"/>
    <w:rsid w:val="00A14F4D"/>
    <w:rsid w:val="00AD72F3"/>
    <w:rsid w:val="00AE493F"/>
    <w:rsid w:val="00AF6818"/>
    <w:rsid w:val="00B05F36"/>
    <w:rsid w:val="00B15566"/>
    <w:rsid w:val="00B2283E"/>
    <w:rsid w:val="00B27AFB"/>
    <w:rsid w:val="00B3214A"/>
    <w:rsid w:val="00B37C0D"/>
    <w:rsid w:val="00B660EB"/>
    <w:rsid w:val="00B66B7D"/>
    <w:rsid w:val="00B66D0B"/>
    <w:rsid w:val="00B93251"/>
    <w:rsid w:val="00BE4006"/>
    <w:rsid w:val="00BF14FE"/>
    <w:rsid w:val="00BF27CB"/>
    <w:rsid w:val="00C04189"/>
    <w:rsid w:val="00C30E6F"/>
    <w:rsid w:val="00C327B5"/>
    <w:rsid w:val="00C629EF"/>
    <w:rsid w:val="00C914FC"/>
    <w:rsid w:val="00C95A47"/>
    <w:rsid w:val="00CA7507"/>
    <w:rsid w:val="00CB33AD"/>
    <w:rsid w:val="00CC08CD"/>
    <w:rsid w:val="00CC099E"/>
    <w:rsid w:val="00CF689E"/>
    <w:rsid w:val="00CF7754"/>
    <w:rsid w:val="00D175BE"/>
    <w:rsid w:val="00D45516"/>
    <w:rsid w:val="00D47925"/>
    <w:rsid w:val="00D709B2"/>
    <w:rsid w:val="00D8742A"/>
    <w:rsid w:val="00D94266"/>
    <w:rsid w:val="00DA39C5"/>
    <w:rsid w:val="00DB52BD"/>
    <w:rsid w:val="00DD28BA"/>
    <w:rsid w:val="00DD6F9B"/>
    <w:rsid w:val="00DF7578"/>
    <w:rsid w:val="00E24AC0"/>
    <w:rsid w:val="00E84294"/>
    <w:rsid w:val="00E94C4D"/>
    <w:rsid w:val="00EC2E7D"/>
    <w:rsid w:val="00ED54DB"/>
    <w:rsid w:val="00F00A6E"/>
    <w:rsid w:val="00F0647F"/>
    <w:rsid w:val="00F143BF"/>
    <w:rsid w:val="00F40269"/>
    <w:rsid w:val="00F47C07"/>
    <w:rsid w:val="00F6789B"/>
    <w:rsid w:val="00F7675B"/>
    <w:rsid w:val="00F82810"/>
    <w:rsid w:val="00F911BE"/>
    <w:rsid w:val="00F91417"/>
    <w:rsid w:val="00F935D0"/>
    <w:rsid w:val="00FB3D69"/>
    <w:rsid w:val="00FB7EA7"/>
    <w:rsid w:val="00FC4ED6"/>
    <w:rsid w:val="00FE496B"/>
    <w:rsid w:val="00FE74C6"/>
    <w:rsid w:val="00FE75EB"/>
    <w:rsid w:val="00FF2DF0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179"/>
  <w15:docId w15:val="{057356E6-DDEE-4207-9652-CD1588B4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  <w:style w:type="paragraph" w:styleId="21">
    <w:name w:val="toc 2"/>
    <w:basedOn w:val="a"/>
    <w:next w:val="a"/>
    <w:autoRedefine/>
    <w:uiPriority w:val="39"/>
    <w:unhideWhenUsed/>
    <w:rsid w:val="002C1EAE"/>
    <w:pPr>
      <w:tabs>
        <w:tab w:val="right" w:leader="dot" w:pos="9737"/>
      </w:tabs>
      <w:spacing w:after="0"/>
      <w:ind w:left="220"/>
    </w:pPr>
    <w:rPr>
      <w:rFonts w:ascii="微軟正黑體" w:eastAsia="微軟正黑體" w:hAnsi="微軟正黑體" w:cstheme="minorHAnsi"/>
      <w:b/>
      <w:smallCaps/>
      <w:noProof/>
      <w:color w:val="6E6E4E" w:themeColor="background2" w:themeShade="80"/>
      <w:sz w:val="20"/>
      <w:szCs w:val="20"/>
      <w:shd w:val="pct15" w:color="auto" w:fill="FFFFFF"/>
      <w:lang w:eastAsia="zh-TW"/>
    </w:rPr>
  </w:style>
  <w:style w:type="paragraph" w:styleId="11">
    <w:name w:val="toc 1"/>
    <w:basedOn w:val="a"/>
    <w:next w:val="a"/>
    <w:autoRedefine/>
    <w:uiPriority w:val="39"/>
    <w:unhideWhenUsed/>
    <w:rsid w:val="00F0647F"/>
    <w:pPr>
      <w:tabs>
        <w:tab w:val="left" w:pos="660"/>
        <w:tab w:val="right" w:leader="dot" w:pos="9737"/>
      </w:tabs>
      <w:spacing w:before="120" w:after="120"/>
    </w:pPr>
    <w:rPr>
      <w:rFonts w:ascii="新細明體" w:eastAsia="新細明體" w:hAnsi="新細明體" w:cs="新細明體"/>
      <w:b/>
      <w:bCs/>
      <w:caps/>
      <w:noProof/>
      <w:color w:val="F1BCA7" w:themeColor="accent5" w:themeTint="66"/>
      <w:sz w:val="28"/>
      <w:szCs w:val="28"/>
      <w:lang w:eastAsia="zh-TW"/>
    </w:rPr>
  </w:style>
  <w:style w:type="paragraph" w:styleId="31">
    <w:name w:val="toc 3"/>
    <w:basedOn w:val="a"/>
    <w:next w:val="a"/>
    <w:autoRedefine/>
    <w:uiPriority w:val="39"/>
    <w:unhideWhenUsed/>
    <w:rsid w:val="00B660E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fe">
    <w:name w:val="Hyperlink"/>
    <w:basedOn w:val="a0"/>
    <w:uiPriority w:val="99"/>
    <w:unhideWhenUsed/>
    <w:rsid w:val="00B660EB"/>
    <w:rPr>
      <w:color w:val="CC99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0215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F0832"/>
    <w:rPr>
      <w:color w:val="969696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45516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45516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45516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45516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45516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45516"/>
    <w:pPr>
      <w:spacing w:after="0"/>
      <w:ind w:left="1760"/>
    </w:pPr>
    <w:rPr>
      <w:rFonts w:cstheme="minorHAnsi"/>
      <w:sz w:val="18"/>
      <w:szCs w:val="18"/>
    </w:rPr>
  </w:style>
  <w:style w:type="paragraph" w:styleId="aff0">
    <w:name w:val="table of figures"/>
    <w:basedOn w:val="a"/>
    <w:next w:val="a"/>
    <w:uiPriority w:val="99"/>
    <w:unhideWhenUsed/>
    <w:rsid w:val="002C1EAE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409001\AppData\Roaming\Microsoft\Templates\&#22577;&#21578;%20(&#22522;&#26412;&#35373;&#35336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A2459E-0D79-451E-95C1-E0357527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(基本設計).dotx</Template>
  <TotalTime>559</TotalTime>
  <Pages>7</Pages>
  <Words>476</Words>
  <Characters>962</Characters>
  <Application>Microsoft Office Word</Application>
  <DocSecurity>0</DocSecurity>
  <Lines>192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智慧型手機程式設計</dc:title>
  <dc:subject/>
  <dc:creator>first</dc:creator>
  <cp:keywords/>
  <cp:lastModifiedBy>E901</cp:lastModifiedBy>
  <cp:revision>148</cp:revision>
  <cp:lastPrinted>2018-10-30T14:25:00Z</cp:lastPrinted>
  <dcterms:created xsi:type="dcterms:W3CDTF">2018-10-29T03:57:00Z</dcterms:created>
  <dcterms:modified xsi:type="dcterms:W3CDTF">2019-06-23T11:47:00Z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